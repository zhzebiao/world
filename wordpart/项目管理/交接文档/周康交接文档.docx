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ED500" w14:textId="77777777" w:rsidR="008B01A4" w:rsidRPr="00B200E5" w:rsidRDefault="00367FD3" w:rsidP="00B200E5">
      <w:pPr>
        <w:jc w:val="center"/>
        <w:rPr>
          <w:rFonts w:ascii="FZXiaoBiaoSong-B05S" w:eastAsia="FZXiaoBiaoSong-B05S" w:hAnsi="Courier New" w:cs="Courier New"/>
          <w:sz w:val="44"/>
          <w:szCs w:val="44"/>
        </w:rPr>
      </w:pPr>
      <w:r w:rsidRPr="00B200E5">
        <w:rPr>
          <w:rFonts w:ascii="FZXiaoBiaoSong-B05S" w:eastAsia="FZXiaoBiaoSong-B05S" w:hAnsi="Courier New" w:cs="Courier New" w:hint="eastAsia"/>
          <w:sz w:val="44"/>
          <w:szCs w:val="44"/>
        </w:rPr>
        <w:t>周康交接</w:t>
      </w:r>
      <w:r w:rsidR="00356FBB">
        <w:rPr>
          <w:rFonts w:ascii="FZXiaoBiaoSong-B05S" w:eastAsia="FZXiaoBiaoSong-B05S" w:hAnsi="Courier New" w:cs="Courier New" w:hint="eastAsia"/>
          <w:sz w:val="44"/>
          <w:szCs w:val="44"/>
        </w:rPr>
        <w:t>文档</w:t>
      </w:r>
    </w:p>
    <w:p w14:paraId="6D0E5DFA" w14:textId="77777777" w:rsidR="001354D6" w:rsidRDefault="001354D6" w:rsidP="008B01A4">
      <w:pPr>
        <w:rPr>
          <w:rFonts w:ascii="Courier New" w:hAnsi="Courier New" w:cs="Courier New" w:hint="eastAsia"/>
        </w:rPr>
      </w:pPr>
    </w:p>
    <w:p w14:paraId="3D7A3FF1" w14:textId="322A7D71" w:rsidR="003C71E9" w:rsidRDefault="003C71E9" w:rsidP="003C71E9">
      <w:pPr>
        <w:pStyle w:val="Heading1"/>
        <w:rPr>
          <w:rFonts w:hint="eastAsia"/>
        </w:rPr>
      </w:pPr>
      <w:r>
        <w:rPr>
          <w:rFonts w:hint="eastAsia"/>
        </w:rPr>
        <w:t xml:space="preserve">To </w:t>
      </w:r>
      <w:r>
        <w:rPr>
          <w:rFonts w:hint="eastAsia"/>
        </w:rPr>
        <w:t>郭梁</w:t>
      </w:r>
    </w:p>
    <w:p w14:paraId="4CD2D044" w14:textId="77777777" w:rsidR="003C71E9" w:rsidRDefault="003C71E9" w:rsidP="003C71E9">
      <w:pPr>
        <w:pStyle w:val="Heading2"/>
      </w:pPr>
      <w:r>
        <w:rPr>
          <w:rFonts w:hint="eastAsia"/>
        </w:rPr>
        <w:t>GoSearch</w:t>
      </w:r>
      <w:r>
        <w:rPr>
          <w:rFonts w:hint="eastAsia"/>
        </w:rPr>
        <w:t>相关</w:t>
      </w:r>
    </w:p>
    <w:p w14:paraId="380357EC" w14:textId="06F60262" w:rsidR="003C71E9" w:rsidRDefault="003C71E9" w:rsidP="00750F0D">
      <w:pPr>
        <w:ind w:left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部署、运维的所有</w:t>
      </w:r>
      <w:r>
        <w:rPr>
          <w:rFonts w:ascii="Courier New" w:hAnsi="Courier New" w:cs="Courier New" w:hint="eastAsia"/>
        </w:rPr>
        <w:t>GoSearch</w:t>
      </w:r>
      <w:r w:rsidR="002F496A">
        <w:rPr>
          <w:rFonts w:ascii="Courier New" w:hAnsi="Courier New" w:cs="Courier New" w:hint="eastAsia"/>
        </w:rPr>
        <w:t>(包括Solr</w:t>
      </w:r>
      <w:r w:rsidR="00EC514B">
        <w:rPr>
          <w:rFonts w:ascii="Courier New" w:hAnsi="Courier New" w:cs="Courier New" w:hint="eastAsia"/>
        </w:rPr>
        <w:t>和</w:t>
      </w:r>
      <w:r w:rsidR="002F496A">
        <w:rPr>
          <w:rFonts w:ascii="Courier New" w:hAnsi="Courier New" w:cs="Courier New" w:hint="eastAsia"/>
        </w:rPr>
        <w:t>接口</w:t>
      </w:r>
      <w:r w:rsidR="00EC514B">
        <w:rPr>
          <w:rFonts w:ascii="Courier New" w:hAnsi="Courier New" w:cs="Courier New" w:hint="eastAsia"/>
        </w:rPr>
        <w:t>服务</w:t>
      </w:r>
      <w:r w:rsidR="002F496A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:</w:t>
      </w:r>
    </w:p>
    <w:tbl>
      <w:tblPr>
        <w:tblStyle w:val="GridTable4-Accent1"/>
        <w:tblW w:w="5054" w:type="pct"/>
        <w:tblInd w:w="-13" w:type="dxa"/>
        <w:tblLayout w:type="fixed"/>
        <w:tblLook w:val="04A0" w:firstRow="1" w:lastRow="0" w:firstColumn="1" w:lastColumn="0" w:noHBand="0" w:noVBand="1"/>
      </w:tblPr>
      <w:tblGrid>
        <w:gridCol w:w="1292"/>
        <w:gridCol w:w="5813"/>
        <w:gridCol w:w="2399"/>
      </w:tblGrid>
      <w:tr w:rsidR="003C71E9" w:rsidRPr="00E52B14" w14:paraId="6EEDF600" w14:textId="77777777" w:rsidTr="00FA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04CC4441" w14:textId="77777777" w:rsidR="003C71E9" w:rsidRPr="006C206F" w:rsidRDefault="003C71E9" w:rsidP="00FA3BA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项目名</w:t>
            </w:r>
          </w:p>
        </w:tc>
        <w:tc>
          <w:tcPr>
            <w:tcW w:w="3058" w:type="pct"/>
          </w:tcPr>
          <w:p w14:paraId="2B63362D" w14:textId="77777777" w:rsidR="003C71E9" w:rsidRPr="006C206F" w:rsidRDefault="003C71E9" w:rsidP="00FA3B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SVN地址</w:t>
            </w:r>
          </w:p>
        </w:tc>
        <w:tc>
          <w:tcPr>
            <w:tcW w:w="1262" w:type="pct"/>
          </w:tcPr>
          <w:p w14:paraId="1822178B" w14:textId="77777777" w:rsidR="003C71E9" w:rsidRPr="00C41C71" w:rsidRDefault="003C71E9" w:rsidP="00FA3B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C71E9" w:rsidRPr="00E52B14" w14:paraId="3F6C29CB" w14:textId="77777777" w:rsidTr="00FA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3A035B48" w14:textId="77777777" w:rsidR="003C71E9" w:rsidRPr="006C206F" w:rsidRDefault="003C71E9" w:rsidP="00FA3B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贵州锦屏</w:t>
            </w:r>
          </w:p>
        </w:tc>
        <w:tc>
          <w:tcPr>
            <w:tcW w:w="3058" w:type="pct"/>
          </w:tcPr>
          <w:p w14:paraId="2DD1A79C" w14:textId="77777777" w:rsidR="003C71E9" w:rsidRPr="00EE23C6" w:rsidRDefault="003C71E9" w:rsidP="00F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8" w:history="1">
              <w:r w:rsidRPr="004562CC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http://172.16.9.203/svn/CBB/trunk/developing/GoCloud/GoSearch/release</w:t>
              </w:r>
              <w:r w:rsidRPr="004562CC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/锦屏人脸大数据</w:t>
              </w:r>
            </w:hyperlink>
          </w:p>
        </w:tc>
        <w:tc>
          <w:tcPr>
            <w:tcW w:w="1262" w:type="pct"/>
            <w:vMerge w:val="restart"/>
          </w:tcPr>
          <w:p w14:paraId="5F17C5F7" w14:textId="77777777" w:rsidR="003C71E9" w:rsidRPr="00330A13" w:rsidRDefault="003C71E9" w:rsidP="00F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330A13">
              <w:rPr>
                <w:rFonts w:ascii="Courier New" w:hAnsi="Courier New" w:cs="Courier New" w:hint="eastAsia"/>
                <w:sz w:val="20"/>
                <w:szCs w:val="20"/>
              </w:rPr>
              <w:t>周康负责部署、运维;</w:t>
            </w:r>
          </w:p>
          <w:p w14:paraId="2E127AB6" w14:textId="77777777" w:rsidR="003C71E9" w:rsidRPr="00330A13" w:rsidRDefault="003C71E9" w:rsidP="00F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FA53C3" w14:textId="77777777" w:rsidR="003C71E9" w:rsidRPr="00330A13" w:rsidRDefault="003C71E9" w:rsidP="00F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330A13">
              <w:rPr>
                <w:rFonts w:ascii="Courier New" w:hAnsi="Courier New" w:cs="Courier New" w:hint="eastAsia"/>
                <w:sz w:val="20"/>
                <w:szCs w:val="20"/>
              </w:rPr>
              <w:t>部署文档及表结构等信息都在相应目录下</w:t>
            </w:r>
          </w:p>
        </w:tc>
      </w:tr>
      <w:tr w:rsidR="003C71E9" w:rsidRPr="00E52B14" w14:paraId="52720D86" w14:textId="77777777" w:rsidTr="00FA3BA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338C354D" w14:textId="77777777" w:rsidR="003C71E9" w:rsidRPr="006C206F" w:rsidRDefault="003C71E9" w:rsidP="00FA3B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贵州三穗</w:t>
            </w:r>
          </w:p>
        </w:tc>
        <w:tc>
          <w:tcPr>
            <w:tcW w:w="3058" w:type="pct"/>
          </w:tcPr>
          <w:p w14:paraId="24E59BAC" w14:textId="77777777" w:rsidR="003C71E9" w:rsidRPr="006C206F" w:rsidRDefault="003C71E9" w:rsidP="00F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hyperlink r:id="rId9" w:history="1">
              <w:r w:rsidRPr="004562CC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http://172.16.9.203/svn/CBB/trunk/developing/GoCloud/GoSearch/release</w:t>
              </w:r>
              <w:r w:rsidRPr="004562CC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/三穗人脸大数据</w:t>
              </w:r>
            </w:hyperlink>
          </w:p>
        </w:tc>
        <w:tc>
          <w:tcPr>
            <w:tcW w:w="1262" w:type="pct"/>
            <w:vMerge/>
          </w:tcPr>
          <w:p w14:paraId="1791E104" w14:textId="77777777" w:rsidR="003C71E9" w:rsidRPr="00330A13" w:rsidRDefault="003C71E9" w:rsidP="00F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C71E9" w:rsidRPr="00E52B14" w14:paraId="14586DAA" w14:textId="77777777" w:rsidTr="00FA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7C7DBAEC" w14:textId="77777777" w:rsidR="003C71E9" w:rsidRPr="006C206F" w:rsidRDefault="003C71E9" w:rsidP="00FA3B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新疆喀什</w:t>
            </w:r>
          </w:p>
        </w:tc>
        <w:tc>
          <w:tcPr>
            <w:tcW w:w="3058" w:type="pct"/>
          </w:tcPr>
          <w:p w14:paraId="7E78E97D" w14:textId="77777777" w:rsidR="003C71E9" w:rsidRPr="00EE23C6" w:rsidRDefault="003C71E9" w:rsidP="00F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10" w:history="1">
              <w:r w:rsidRPr="004562CC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http://172.16.9.203/svn/CBB/trunk/developing/GoCloud/GoSearch/release</w:t>
              </w:r>
              <w:r w:rsidRPr="004562CC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/喀什人脸大数据</w:t>
              </w:r>
            </w:hyperlink>
          </w:p>
        </w:tc>
        <w:tc>
          <w:tcPr>
            <w:tcW w:w="1262" w:type="pct"/>
            <w:vMerge/>
          </w:tcPr>
          <w:p w14:paraId="7FA2670E" w14:textId="77777777" w:rsidR="003C71E9" w:rsidRPr="00330A13" w:rsidRDefault="003C71E9" w:rsidP="00F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C71E9" w:rsidRPr="00E52B14" w14:paraId="29A053E1" w14:textId="77777777" w:rsidTr="00FA3BA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1F73C3B0" w14:textId="77777777" w:rsidR="003C71E9" w:rsidRPr="006C206F" w:rsidRDefault="003C71E9" w:rsidP="00FA3B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视频门禁</w:t>
            </w:r>
          </w:p>
        </w:tc>
        <w:tc>
          <w:tcPr>
            <w:tcW w:w="3058" w:type="pct"/>
          </w:tcPr>
          <w:p w14:paraId="372701DE" w14:textId="77777777" w:rsidR="003C71E9" w:rsidRPr="00EE23C6" w:rsidRDefault="003C71E9" w:rsidP="00F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11" w:history="1">
              <w:r w:rsidRPr="004562CC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http://172.16.9.203/svn/CBB/trunk/developing/GoCloud/GoSearch/release</w:t>
              </w:r>
              <w:r w:rsidRPr="004562CC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/视频门禁</w:t>
              </w:r>
            </w:hyperlink>
          </w:p>
        </w:tc>
        <w:tc>
          <w:tcPr>
            <w:tcW w:w="1262" w:type="pct"/>
            <w:vMerge/>
          </w:tcPr>
          <w:p w14:paraId="6E7F6DB3" w14:textId="77777777" w:rsidR="003C71E9" w:rsidRPr="00330A13" w:rsidRDefault="003C71E9" w:rsidP="00F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C71E9" w:rsidRPr="00E52B14" w14:paraId="711F9D58" w14:textId="77777777" w:rsidTr="00FA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06BEAF4A" w14:textId="77777777" w:rsidR="003C71E9" w:rsidRPr="006C206F" w:rsidRDefault="003C71E9" w:rsidP="00FA3B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河北移动动环监控</w:t>
            </w:r>
          </w:p>
        </w:tc>
        <w:tc>
          <w:tcPr>
            <w:tcW w:w="3058" w:type="pct"/>
          </w:tcPr>
          <w:p w14:paraId="5C576779" w14:textId="77777777" w:rsidR="003C71E9" w:rsidRPr="00270105" w:rsidRDefault="003C71E9" w:rsidP="00F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12" w:history="1">
              <w:r w:rsidRPr="004562CC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http://172.16.9.203/svn/CBB/trunk/developing/GoCloud/GoSearch/release</w:t>
              </w:r>
              <w:r w:rsidRPr="004562CC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/河北移动动环监控</w:t>
              </w:r>
            </w:hyperlink>
          </w:p>
        </w:tc>
        <w:tc>
          <w:tcPr>
            <w:tcW w:w="1262" w:type="pct"/>
            <w:vMerge/>
          </w:tcPr>
          <w:p w14:paraId="202972A3" w14:textId="77777777" w:rsidR="003C71E9" w:rsidRPr="00330A13" w:rsidRDefault="003C71E9" w:rsidP="00F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C71E9" w:rsidRPr="00E52B14" w14:paraId="5339A4F9" w14:textId="77777777" w:rsidTr="00FA3BA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64E439C5" w14:textId="77777777" w:rsidR="003C71E9" w:rsidRPr="006C206F" w:rsidRDefault="003C71E9" w:rsidP="00FA3B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浙江移动</w:t>
            </w:r>
          </w:p>
        </w:tc>
        <w:tc>
          <w:tcPr>
            <w:tcW w:w="3058" w:type="pct"/>
          </w:tcPr>
          <w:p w14:paraId="22891DB3" w14:textId="77777777" w:rsidR="003C71E9" w:rsidRPr="00760603" w:rsidRDefault="003C71E9" w:rsidP="00F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13" w:history="1">
              <w:r w:rsidRPr="004562CC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http://172.16.9.203/svn/CBB/trunk/developing/GoCloud/GoSearch/release</w:t>
              </w:r>
              <w:r w:rsidRPr="004562CC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/浙江移动</w:t>
              </w:r>
            </w:hyperlink>
          </w:p>
        </w:tc>
        <w:tc>
          <w:tcPr>
            <w:tcW w:w="1262" w:type="pct"/>
          </w:tcPr>
          <w:p w14:paraId="01451B6C" w14:textId="77777777" w:rsidR="003C71E9" w:rsidRPr="00330A13" w:rsidRDefault="003C71E9" w:rsidP="00F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330A13">
              <w:rPr>
                <w:rFonts w:ascii="Courier New" w:hAnsi="Courier New" w:cs="Courier New" w:hint="eastAsia"/>
                <w:sz w:val="20"/>
                <w:szCs w:val="20"/>
              </w:rPr>
              <w:t>前人为通信公司部署, 周康负责运维. 现场的Tomcat做过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版本</w:t>
            </w:r>
            <w:r w:rsidRPr="00330A13">
              <w:rPr>
                <w:rFonts w:ascii="Courier New" w:hAnsi="Courier New" w:cs="Courier New" w:hint="eastAsia"/>
                <w:sz w:val="20"/>
                <w:szCs w:val="20"/>
              </w:rPr>
              <w:t>升级.</w:t>
            </w:r>
          </w:p>
        </w:tc>
      </w:tr>
      <w:tr w:rsidR="003C71E9" w:rsidRPr="00E52B14" w14:paraId="6BF4E2D3" w14:textId="77777777" w:rsidTr="00FA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657ABAC6" w14:textId="77777777" w:rsidR="003C71E9" w:rsidRPr="006C206F" w:rsidRDefault="003C71E9" w:rsidP="00FA3B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GoSearch的升级</w:t>
            </w:r>
          </w:p>
        </w:tc>
        <w:tc>
          <w:tcPr>
            <w:tcW w:w="3058" w:type="pct"/>
          </w:tcPr>
          <w:p w14:paraId="305C2CD3" w14:textId="77777777" w:rsidR="003C71E9" w:rsidRPr="00EA3432" w:rsidRDefault="003C71E9" w:rsidP="00F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14" w:history="1">
              <w:r w:rsidRPr="00EA34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http://172.16.9.203/svn/CBB/trunk/developing/GoCloud/GoSearch/release/</w:t>
              </w:r>
              <w:r w:rsidRPr="00EA3432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其他版本的</w:t>
              </w:r>
              <w:r w:rsidRPr="00EA343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GoSearch</w:t>
              </w:r>
            </w:hyperlink>
          </w:p>
        </w:tc>
        <w:tc>
          <w:tcPr>
            <w:tcW w:w="1262" w:type="pct"/>
          </w:tcPr>
          <w:p w14:paraId="5B306DE5" w14:textId="77777777" w:rsidR="003C71E9" w:rsidRPr="00330A13" w:rsidRDefault="003C71E9" w:rsidP="00F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测试Solr性能时做的版本升级, 相关升级包、升级步骤都在此目录下</w:t>
            </w:r>
          </w:p>
        </w:tc>
      </w:tr>
    </w:tbl>
    <w:p w14:paraId="2CAEA36D" w14:textId="77777777" w:rsidR="003C71E9" w:rsidRDefault="003C71E9" w:rsidP="003C71E9">
      <w:pPr>
        <w:rPr>
          <w:rFonts w:ascii="Courier New" w:hAnsi="Courier New" w:cs="Courier New"/>
        </w:rPr>
      </w:pPr>
    </w:p>
    <w:p w14:paraId="42C0604B" w14:textId="77777777" w:rsidR="003C71E9" w:rsidRDefault="003C71E9" w:rsidP="003C71E9">
      <w:pPr>
        <w:pStyle w:val="Heading2"/>
      </w:pPr>
      <w:r>
        <w:rPr>
          <w:rFonts w:hint="eastAsia"/>
        </w:rPr>
        <w:t>Elasticsearch</w:t>
      </w:r>
      <w:r>
        <w:rPr>
          <w:rFonts w:hint="eastAsia"/>
        </w:rPr>
        <w:t>车辆特征检索</w:t>
      </w:r>
    </w:p>
    <w:p w14:paraId="1587BFC8" w14:textId="77777777" w:rsidR="003C71E9" w:rsidRDefault="003C71E9" w:rsidP="00750F0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插件源码路径: </w:t>
      </w:r>
    </w:p>
    <w:p w14:paraId="13D50B2A" w14:textId="77777777" w:rsidR="003C71E9" w:rsidRDefault="003C71E9" w:rsidP="003C71E9">
      <w:pPr>
        <w:rPr>
          <w:rFonts w:ascii="Courier New" w:hAnsi="Courier New" w:cs="Courier New"/>
        </w:rPr>
      </w:pPr>
      <w:hyperlink r:id="rId15" w:history="1">
        <w:r w:rsidRPr="00284975">
          <w:rPr>
            <w:rStyle w:val="Hyperlink"/>
            <w:rFonts w:ascii="Courier New" w:hAnsi="Courier New" w:cs="Courier New"/>
          </w:rPr>
          <w:t>http://172.16.9.203/svn/CBB/trunk/developing/GoCloud/GoInsight_V1.0/project/</w:t>
        </w:r>
        <w:r w:rsidRPr="00284975">
          <w:rPr>
            <w:rStyle w:val="Hyperlink"/>
            <w:rFonts w:ascii="Courier New" w:hAnsi="Courier New" w:cs="Courier New" w:hint="eastAsia"/>
          </w:rPr>
          <w:t>广州视图库</w:t>
        </w:r>
        <w:r w:rsidRPr="00284975">
          <w:rPr>
            <w:rStyle w:val="Hyperlink"/>
            <w:rFonts w:ascii="Courier New" w:hAnsi="Courier New" w:cs="Courier New"/>
          </w:rPr>
          <w:t>/sources/es-feature-compare</w:t>
        </w:r>
      </w:hyperlink>
    </w:p>
    <w:p w14:paraId="6F1A03E0" w14:textId="77777777" w:rsidR="003C71E9" w:rsidRDefault="003C71E9" w:rsidP="003C71E9">
      <w:pPr>
        <w:rPr>
          <w:rFonts w:ascii="Courier New" w:hAnsi="Courier New" w:cs="Courier New"/>
        </w:rPr>
      </w:pPr>
    </w:p>
    <w:p w14:paraId="54139C5D" w14:textId="77777777" w:rsidR="003C71E9" w:rsidRDefault="003C71E9" w:rsidP="00750F0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插件安装说明: 项目根目录下的 </w:t>
      </w:r>
      <w:r w:rsidRPr="002C4F5F">
        <w:rPr>
          <w:rFonts w:ascii="Courier New" w:hAnsi="Courier New" w:cs="Courier New"/>
        </w:rPr>
        <w:t>"</w:t>
      </w:r>
      <w:r w:rsidRPr="002C4F5F">
        <w:rPr>
          <w:rStyle w:val="Char"/>
        </w:rPr>
        <w:t>readme.md</w:t>
      </w:r>
      <w:r w:rsidRPr="002C4F5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;</w:t>
      </w:r>
    </w:p>
    <w:p w14:paraId="0F627C85" w14:textId="77777777" w:rsidR="003C71E9" w:rsidRDefault="003C71E9" w:rsidP="003C71E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插件使用方法: </w:t>
      </w:r>
      <w:r w:rsidRPr="002C4F5F">
        <w:rPr>
          <w:rFonts w:ascii="Courier New" w:hAnsi="Courier New" w:cs="Courier New"/>
        </w:rPr>
        <w:t>"</w:t>
      </w:r>
      <w:r w:rsidRPr="002C4F5F">
        <w:rPr>
          <w:rStyle w:val="Char"/>
        </w:rPr>
        <w:t>doc/</w:t>
      </w:r>
      <w:r w:rsidRPr="002C4F5F">
        <w:rPr>
          <w:rStyle w:val="Char"/>
          <w:rFonts w:hint="eastAsia"/>
        </w:rPr>
        <w:t>脚本使用思路</w:t>
      </w:r>
      <w:r w:rsidRPr="002C4F5F">
        <w:rPr>
          <w:rStyle w:val="Char"/>
        </w:rPr>
        <w:t>.md</w:t>
      </w:r>
      <w:r w:rsidRPr="002C4F5F">
        <w:rPr>
          <w:rFonts w:ascii="Courier New" w:hAnsi="Courier New" w:cs="Courier New"/>
        </w:rPr>
        <w:t>".</w:t>
      </w:r>
    </w:p>
    <w:p w14:paraId="504FC0E6" w14:textId="77777777" w:rsidR="003C71E9" w:rsidRDefault="003C71E9" w:rsidP="003C71E9">
      <w:pPr>
        <w:rPr>
          <w:rFonts w:ascii="Courier New" w:hAnsi="Courier New" w:cs="Courier New"/>
        </w:rPr>
      </w:pPr>
    </w:p>
    <w:p w14:paraId="1EA81571" w14:textId="77777777" w:rsidR="003C71E9" w:rsidRDefault="003C71E9" w:rsidP="00750F0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测试环境(广东省厅): </w:t>
      </w:r>
      <w:hyperlink r:id="rId16" w:anchor="/dev_tools" w:history="1">
        <w:r w:rsidRPr="004562CC">
          <w:rPr>
            <w:rStyle w:val="Hyperlink"/>
            <w:rFonts w:ascii="Courier New" w:hAnsi="Courier New" w:cs="Courier New"/>
          </w:rPr>
          <w:t>http://172.16.21.153:5601/app/kibana#/dev_tools</w:t>
        </w:r>
      </w:hyperlink>
    </w:p>
    <w:p w14:paraId="32D71C46" w14:textId="77777777" w:rsidR="003C71E9" w:rsidRDefault="003C71E9" w:rsidP="003C71E9">
      <w:pPr>
        <w:rPr>
          <w:rFonts w:ascii="Courier New" w:hAnsi="Courier New" w:cs="Courier New" w:hint="eastAsia"/>
        </w:rPr>
      </w:pPr>
    </w:p>
    <w:p w14:paraId="01646587" w14:textId="77777777" w:rsidR="003C71E9" w:rsidRDefault="003C71E9" w:rsidP="00750F0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揭阳大数据(非1400标准): 许俊滔已实现, 插件源码路径:</w:t>
      </w:r>
    </w:p>
    <w:p w14:paraId="03979316" w14:textId="77777777" w:rsidR="003C71E9" w:rsidRDefault="003C71E9" w:rsidP="003C71E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hyperlink r:id="rId17" w:history="1">
        <w:r w:rsidRPr="00324153">
          <w:rPr>
            <w:rStyle w:val="Hyperlink"/>
            <w:rFonts w:ascii="Courier New" w:hAnsi="Courier New" w:cs="Courier New"/>
          </w:rPr>
          <w:t>http://172.16.9.203/svn/CBB/trunk/developing/GoCloud/GoInsight_V1.0/project</w:t>
        </w:r>
        <w:r w:rsidRPr="00324153">
          <w:rPr>
            <w:rStyle w:val="Hyperlink"/>
            <w:rFonts w:ascii="Courier New" w:hAnsi="Courier New" w:cs="Courier New" w:hint="eastAsia"/>
          </w:rPr>
          <w:t>/揭阳车辆大数据/源码</w:t>
        </w:r>
      </w:hyperlink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 w:hint="eastAsia"/>
        </w:rPr>
        <w:t>包括esfeaturecompare5.x和esfeaturecompare6.x.</w:t>
      </w:r>
    </w:p>
    <w:p w14:paraId="68F25875" w14:textId="77777777" w:rsidR="003C71E9" w:rsidRDefault="003C71E9" w:rsidP="003C71E9">
      <w:pPr>
        <w:rPr>
          <w:rFonts w:ascii="Courier New" w:hAnsi="Courier New" w:cs="Courier New"/>
        </w:rPr>
      </w:pPr>
    </w:p>
    <w:p w14:paraId="34385EF3" w14:textId="77777777" w:rsidR="003C71E9" w:rsidRDefault="003C71E9" w:rsidP="00FD70C6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相关文档: </w:t>
      </w:r>
    </w:p>
    <w:p w14:paraId="719F4DB7" w14:textId="77777777" w:rsidR="003C71E9" w:rsidRPr="004A16AB" w:rsidRDefault="003C71E9" w:rsidP="003C71E9">
      <w:pPr>
        <w:rPr>
          <w:rFonts w:ascii="Courier New" w:hAnsi="Courier New" w:cs="Courier New"/>
        </w:rPr>
      </w:pPr>
      <w:hyperlink r:id="rId18" w:history="1">
        <w:r w:rsidRPr="007C2B91">
          <w:rPr>
            <w:rStyle w:val="Hyperlink"/>
            <w:rFonts w:ascii="Courier New" w:hAnsi="Courier New" w:cs="Courier New"/>
          </w:rPr>
          <w:t>http://172.16.9.203/svn/CBB/trunk/developing/GoCloud/GoInsight_V1.0/project/</w:t>
        </w:r>
        <w:r w:rsidRPr="007C2B91">
          <w:rPr>
            <w:rStyle w:val="Hyperlink"/>
            <w:rFonts w:ascii="Courier New" w:hAnsi="Courier New" w:cs="Courier New" w:hint="eastAsia"/>
          </w:rPr>
          <w:t>揭阳车辆大数据</w:t>
        </w:r>
        <w:r w:rsidRPr="007C2B91">
          <w:rPr>
            <w:rStyle w:val="Hyperlink"/>
            <w:rFonts w:ascii="Courier New" w:hAnsi="Courier New" w:cs="Courier New"/>
          </w:rPr>
          <w:t>/docs</w:t>
        </w:r>
      </w:hyperlink>
    </w:p>
    <w:p w14:paraId="07756397" w14:textId="77777777" w:rsidR="003C71E9" w:rsidRDefault="003C71E9" w:rsidP="003C71E9">
      <w:pPr>
        <w:rPr>
          <w:rFonts w:ascii="Courier New" w:hAnsi="Courier New" w:cs="Courier New"/>
        </w:rPr>
      </w:pPr>
    </w:p>
    <w:p w14:paraId="7DA22ADA" w14:textId="77777777" w:rsidR="00DE2DE9" w:rsidRPr="003C71E9" w:rsidRDefault="00DE2DE9" w:rsidP="008B01A4">
      <w:pPr>
        <w:rPr>
          <w:rFonts w:ascii="Courier New" w:hAnsi="Courier New" w:cs="Courier New" w:hint="eastAsia"/>
        </w:rPr>
      </w:pPr>
    </w:p>
    <w:p w14:paraId="5152F0EB" w14:textId="54D05C11" w:rsidR="00DE2DE9" w:rsidRDefault="003C71E9" w:rsidP="003C71E9">
      <w:pPr>
        <w:pStyle w:val="Heading1"/>
        <w:rPr>
          <w:rFonts w:hint="eastAsia"/>
        </w:rPr>
      </w:pPr>
      <w:r>
        <w:rPr>
          <w:rFonts w:hint="eastAsia"/>
        </w:rPr>
        <w:t xml:space="preserve">To </w:t>
      </w:r>
      <w:r>
        <w:rPr>
          <w:rFonts w:hint="eastAsia"/>
        </w:rPr>
        <w:t>泽标</w:t>
      </w:r>
    </w:p>
    <w:p w14:paraId="69CC903E" w14:textId="4E693A2C" w:rsidR="00893B79" w:rsidRPr="00D8094B" w:rsidRDefault="00893B79" w:rsidP="003C71E9">
      <w:pPr>
        <w:pStyle w:val="Heading2"/>
      </w:pPr>
      <w:r>
        <w:rPr>
          <w:rFonts w:hint="eastAsia"/>
        </w:rPr>
        <w:t>视图库相关</w:t>
      </w:r>
    </w:p>
    <w:p w14:paraId="02A54CA4" w14:textId="28AF5288" w:rsidR="003F13F6" w:rsidRPr="00A10CFB" w:rsidRDefault="003F13F6" w:rsidP="003C71E9">
      <w:pPr>
        <w:pStyle w:val="Heading3"/>
      </w:pPr>
      <w:r>
        <w:rPr>
          <w:rFonts w:hint="eastAsia"/>
        </w:rPr>
        <w:t>项目部署</w:t>
      </w:r>
    </w:p>
    <w:tbl>
      <w:tblPr>
        <w:tblStyle w:val="GridTable4-Accent1"/>
        <w:tblW w:w="5054" w:type="pct"/>
        <w:tblInd w:w="-13" w:type="dxa"/>
        <w:tblLayout w:type="fixed"/>
        <w:tblLook w:val="04A0" w:firstRow="1" w:lastRow="0" w:firstColumn="1" w:lastColumn="0" w:noHBand="0" w:noVBand="1"/>
      </w:tblPr>
      <w:tblGrid>
        <w:gridCol w:w="1293"/>
        <w:gridCol w:w="4111"/>
        <w:gridCol w:w="4100"/>
      </w:tblGrid>
      <w:tr w:rsidR="00944041" w:rsidRPr="00E52B14" w14:paraId="1E879CD7" w14:textId="77777777" w:rsidTr="00944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5B880B06" w14:textId="77777777" w:rsidR="00582DE8" w:rsidRPr="006C206F" w:rsidRDefault="00582DE8" w:rsidP="009B2AD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项目名</w:t>
            </w:r>
          </w:p>
        </w:tc>
        <w:tc>
          <w:tcPr>
            <w:tcW w:w="2163" w:type="pct"/>
          </w:tcPr>
          <w:p w14:paraId="0D1BC9F6" w14:textId="77777777" w:rsidR="00582DE8" w:rsidRPr="006C206F" w:rsidRDefault="00582DE8" w:rsidP="009B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SVN地址</w:t>
            </w:r>
          </w:p>
        </w:tc>
        <w:tc>
          <w:tcPr>
            <w:tcW w:w="2157" w:type="pct"/>
          </w:tcPr>
          <w:p w14:paraId="7E1FA19A" w14:textId="77777777" w:rsidR="00582DE8" w:rsidRPr="00C41C71" w:rsidRDefault="00582DE8" w:rsidP="009B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944041" w:rsidRPr="00E52B14" w14:paraId="46C87008" w14:textId="77777777" w:rsidTr="0094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53989C60" w14:textId="58144B4D" w:rsidR="00582DE8" w:rsidRPr="00944041" w:rsidRDefault="0005123A" w:rsidP="009B2A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041">
              <w:rPr>
                <w:rFonts w:ascii="Courier New" w:hAnsi="Courier New" w:cs="Courier New" w:hint="eastAsia"/>
                <w:sz w:val="20"/>
                <w:szCs w:val="20"/>
              </w:rPr>
              <w:t>宁乡</w:t>
            </w:r>
          </w:p>
        </w:tc>
        <w:tc>
          <w:tcPr>
            <w:tcW w:w="2163" w:type="pct"/>
          </w:tcPr>
          <w:p w14:paraId="20B3F887" w14:textId="7474EFAD" w:rsidR="00EA3793" w:rsidRPr="00944041" w:rsidRDefault="00245D63" w:rsidP="00EA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19" w:history="1">
              <w:r w:rsidR="00EA3793" w:rsidRPr="0094404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http://172.16.9.203/svn/CBB/trunk/developing/GoCloud/GoInsight_V1.0/project/</w:t>
              </w:r>
              <w:r w:rsidR="00EA3793" w:rsidRPr="0094404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宁乡视图库</w:t>
              </w:r>
            </w:hyperlink>
          </w:p>
        </w:tc>
        <w:tc>
          <w:tcPr>
            <w:tcW w:w="2157" w:type="pct"/>
          </w:tcPr>
          <w:p w14:paraId="223AD9F6" w14:textId="4126C538" w:rsidR="00582DE8" w:rsidRPr="00944041" w:rsidRDefault="0049362D" w:rsidP="009B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44041">
              <w:rPr>
                <w:rFonts w:ascii="Courier New" w:hAnsi="Courier New" w:cs="Courier New" w:hint="eastAsia"/>
                <w:sz w:val="20"/>
                <w:szCs w:val="20"/>
              </w:rPr>
              <w:t>周康部署, 现场没有应用, 未曾维护过. 其中SolrAccessKafka项目陈旧, 若现场需要维护, 可更换最新的SolrAccessServer</w:t>
            </w:r>
          </w:p>
        </w:tc>
      </w:tr>
      <w:tr w:rsidR="00944041" w:rsidRPr="00E52B14" w14:paraId="04AC3F33" w14:textId="77777777" w:rsidTr="0094404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4EFF5227" w14:textId="1B966E81" w:rsidR="00582DE8" w:rsidRPr="00944041" w:rsidRDefault="00793C58" w:rsidP="009B2A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041">
              <w:rPr>
                <w:rFonts w:ascii="Courier New" w:hAnsi="Courier New" w:cs="Courier New" w:hint="eastAsia"/>
                <w:sz w:val="20"/>
                <w:szCs w:val="20"/>
              </w:rPr>
              <w:t>三穗</w:t>
            </w:r>
          </w:p>
        </w:tc>
        <w:tc>
          <w:tcPr>
            <w:tcW w:w="2163" w:type="pct"/>
          </w:tcPr>
          <w:p w14:paraId="33FF7F9B" w14:textId="2E14FE01" w:rsidR="00DD237C" w:rsidRPr="00944041" w:rsidRDefault="00245D63" w:rsidP="009B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20" w:history="1">
              <w:r w:rsidR="00DD237C" w:rsidRPr="0094404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http://172.16.9.203/svn/CBB/trunk/developing/GoCloud/GoInsight_V1.0/project/</w:t>
              </w:r>
              <w:r w:rsidR="00DD237C" w:rsidRPr="0094404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贵州三穗视图库</w:t>
              </w:r>
            </w:hyperlink>
          </w:p>
        </w:tc>
        <w:tc>
          <w:tcPr>
            <w:tcW w:w="2157" w:type="pct"/>
          </w:tcPr>
          <w:p w14:paraId="6BCF2430" w14:textId="734ABB98" w:rsidR="00582DE8" w:rsidRPr="00944041" w:rsidRDefault="0049362D" w:rsidP="009B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44041">
              <w:rPr>
                <w:rFonts w:ascii="Courier New" w:hAnsi="Courier New" w:cs="Courier New" w:hint="eastAsia"/>
                <w:sz w:val="20"/>
                <w:szCs w:val="20"/>
              </w:rPr>
              <w:t>毛世杰在宁乡视图库的基础上部署的</w:t>
            </w:r>
          </w:p>
        </w:tc>
      </w:tr>
      <w:tr w:rsidR="00944041" w:rsidRPr="00E52B14" w14:paraId="70C21C0E" w14:textId="77777777" w:rsidTr="0094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</w:tcPr>
          <w:p w14:paraId="5F014172" w14:textId="35CFFDE4" w:rsidR="00582DE8" w:rsidRPr="00944041" w:rsidRDefault="00793C58" w:rsidP="009B2A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041">
              <w:rPr>
                <w:rFonts w:ascii="Courier New" w:hAnsi="Courier New" w:cs="Courier New" w:hint="eastAsia"/>
                <w:sz w:val="20"/>
                <w:szCs w:val="20"/>
              </w:rPr>
              <w:t>百色</w:t>
            </w:r>
            <w:r w:rsidR="00526425" w:rsidRPr="00944041">
              <w:rPr>
                <w:rFonts w:ascii="Courier New" w:hAnsi="Courier New" w:cs="Courier New" w:hint="eastAsia"/>
                <w:sz w:val="20"/>
                <w:szCs w:val="20"/>
              </w:rPr>
              <w:t>视频网</w:t>
            </w:r>
          </w:p>
        </w:tc>
        <w:tc>
          <w:tcPr>
            <w:tcW w:w="2163" w:type="pct"/>
          </w:tcPr>
          <w:p w14:paraId="4E389BEA" w14:textId="18ADC7C3" w:rsidR="00765CA2" w:rsidRPr="00944041" w:rsidRDefault="00245D63" w:rsidP="007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21" w:history="1">
              <w:r w:rsidR="00765CA2" w:rsidRPr="0094404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http://172.16.9.203:80/svn/CBB/trunk/developing/GoCloud/GoInsight_V1.0/project/</w:t>
              </w:r>
              <w:r w:rsidR="00765CA2" w:rsidRPr="0094404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广西百色视图库</w:t>
              </w:r>
            </w:hyperlink>
          </w:p>
        </w:tc>
        <w:tc>
          <w:tcPr>
            <w:tcW w:w="2157" w:type="pct"/>
          </w:tcPr>
          <w:p w14:paraId="6CC23041" w14:textId="219600CE" w:rsidR="00B642F4" w:rsidRPr="00944041" w:rsidRDefault="00EE763B" w:rsidP="00B64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44041">
              <w:rPr>
                <w:rFonts w:ascii="Courier New" w:hAnsi="Courier New" w:cs="Courier New" w:hint="eastAsia"/>
                <w:sz w:val="20"/>
                <w:szCs w:val="20"/>
              </w:rPr>
              <w:t>周康部署了视频网, 源代码与广州视图库中的</w:t>
            </w:r>
            <w:r w:rsidR="00B642F4" w:rsidRPr="00944041">
              <w:rPr>
                <w:rFonts w:ascii="Courier New" w:hAnsi="Courier New" w:cs="Courier New" w:hint="eastAsia"/>
                <w:sz w:val="20"/>
                <w:szCs w:val="20"/>
              </w:rPr>
              <w:t xml:space="preserve">相同, 路径为: </w:t>
            </w:r>
            <w:hyperlink r:id="rId22" w:history="1">
              <w:r w:rsidR="00B642F4" w:rsidRPr="0094404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http://172.16.9.203/svn/CBB/trunk/developing/GoCloud/GoInsight_V1.0/project/</w:t>
              </w:r>
              <w:r w:rsidR="00B642F4" w:rsidRPr="0094404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广州视图库</w:t>
              </w:r>
              <w:r w:rsidR="00B642F4" w:rsidRPr="0094404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/sources</w:t>
              </w:r>
            </w:hyperlink>
          </w:p>
        </w:tc>
      </w:tr>
    </w:tbl>
    <w:p w14:paraId="310AFBFB" w14:textId="77777777" w:rsidR="00582DE8" w:rsidRDefault="00582DE8" w:rsidP="008B01A4">
      <w:pPr>
        <w:rPr>
          <w:rFonts w:ascii="Courier New" w:hAnsi="Courier New" w:cs="Courier New"/>
        </w:rPr>
      </w:pPr>
    </w:p>
    <w:p w14:paraId="003A440F" w14:textId="5EC352CC" w:rsidR="00F2491F" w:rsidRDefault="003F13F6" w:rsidP="001F5E4A">
      <w:pPr>
        <w:pStyle w:val="Heading3"/>
      </w:pPr>
      <w:r>
        <w:rPr>
          <w:rFonts w:hint="eastAsia"/>
        </w:rPr>
        <w:t>AccessServer</w:t>
      </w:r>
    </w:p>
    <w:tbl>
      <w:tblPr>
        <w:tblStyle w:val="GridTable4-Accent1"/>
        <w:tblW w:w="5054" w:type="pct"/>
        <w:tblInd w:w="-13" w:type="dxa"/>
        <w:tblLayout w:type="fixed"/>
        <w:tblLook w:val="04A0" w:firstRow="1" w:lastRow="0" w:firstColumn="1" w:lastColumn="0" w:noHBand="0" w:noVBand="1"/>
      </w:tblPr>
      <w:tblGrid>
        <w:gridCol w:w="1859"/>
        <w:gridCol w:w="6096"/>
        <w:gridCol w:w="1549"/>
      </w:tblGrid>
      <w:tr w:rsidR="003F13F6" w:rsidRPr="00E52B14" w14:paraId="22D4285A" w14:textId="77777777" w:rsidTr="003F1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301E2EE9" w14:textId="77777777" w:rsidR="003F13F6" w:rsidRPr="006C206F" w:rsidRDefault="003F13F6" w:rsidP="009B2AD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项目名</w:t>
            </w:r>
          </w:p>
        </w:tc>
        <w:tc>
          <w:tcPr>
            <w:tcW w:w="3207" w:type="pct"/>
          </w:tcPr>
          <w:p w14:paraId="10FA6CB3" w14:textId="77777777" w:rsidR="003F13F6" w:rsidRPr="006C206F" w:rsidRDefault="003F13F6" w:rsidP="009B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SVN地址</w:t>
            </w:r>
          </w:p>
        </w:tc>
        <w:tc>
          <w:tcPr>
            <w:tcW w:w="815" w:type="pct"/>
          </w:tcPr>
          <w:p w14:paraId="7228D083" w14:textId="77777777" w:rsidR="003F13F6" w:rsidRPr="00C41C71" w:rsidRDefault="003F13F6" w:rsidP="009B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3F13F6" w:rsidRPr="00E52B14" w14:paraId="569BF223" w14:textId="77777777" w:rsidTr="003F1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401CDACA" w14:textId="3D57BA33" w:rsidR="003F13F6" w:rsidRPr="00944041" w:rsidRDefault="003F13F6" w:rsidP="003F13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041">
              <w:rPr>
                <w:rFonts w:ascii="Courier New" w:hAnsi="Courier New" w:cs="Courier New" w:hint="eastAsia"/>
                <w:sz w:val="20"/>
                <w:szCs w:val="20"/>
              </w:rPr>
              <w:t xml:space="preserve">ElasticAccessServer </w:t>
            </w:r>
          </w:p>
        </w:tc>
        <w:tc>
          <w:tcPr>
            <w:tcW w:w="3207" w:type="pct"/>
          </w:tcPr>
          <w:p w14:paraId="2E0245E9" w14:textId="355B3286" w:rsidR="003F13F6" w:rsidRPr="00944041" w:rsidRDefault="00245D63" w:rsidP="009B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23" w:history="1">
              <w:r w:rsidR="003F13F6" w:rsidRPr="0094404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http://172.16.9.203/svn/CBB/trunk/developing/GoCloud/GoInsight_V1.0/src/AccessServer_LastVersion/ElasticAccessServer</w:t>
              </w:r>
            </w:hyperlink>
          </w:p>
        </w:tc>
        <w:tc>
          <w:tcPr>
            <w:tcW w:w="815" w:type="pct"/>
          </w:tcPr>
          <w:p w14:paraId="2840BCE9" w14:textId="465C30C8" w:rsidR="003F13F6" w:rsidRPr="00944041" w:rsidRDefault="003F13F6" w:rsidP="003F1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F13F6" w:rsidRPr="00E52B14" w14:paraId="116AEF7E" w14:textId="77777777" w:rsidTr="003F13F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37A50B19" w14:textId="698F0DE4" w:rsidR="003F13F6" w:rsidRPr="00944041" w:rsidRDefault="003F13F6" w:rsidP="009B2A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041">
              <w:rPr>
                <w:rFonts w:ascii="Courier New" w:hAnsi="Courier New" w:cs="Courier New" w:hint="eastAsia"/>
                <w:sz w:val="20"/>
                <w:szCs w:val="20"/>
              </w:rPr>
              <w:t>SolrAccessServer</w:t>
            </w:r>
          </w:p>
        </w:tc>
        <w:tc>
          <w:tcPr>
            <w:tcW w:w="3207" w:type="pct"/>
          </w:tcPr>
          <w:p w14:paraId="51A78484" w14:textId="2B1DA04E" w:rsidR="003F13F6" w:rsidRPr="00944041" w:rsidRDefault="00245D63" w:rsidP="009B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24" w:history="1">
              <w:r w:rsidR="003F13F6" w:rsidRPr="0094404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http://172.16.9.203/svn/CBB/trunk/developing/GoCloud/GoInsight_V1.0/src/AccessServer_LastVersion/SolrAccessServer</w:t>
              </w:r>
            </w:hyperlink>
          </w:p>
        </w:tc>
        <w:tc>
          <w:tcPr>
            <w:tcW w:w="815" w:type="pct"/>
          </w:tcPr>
          <w:p w14:paraId="22938BE7" w14:textId="59C85407" w:rsidR="003F13F6" w:rsidRPr="00944041" w:rsidRDefault="003F13F6" w:rsidP="009B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12B5AB1" w14:textId="77777777" w:rsidR="003F13F6" w:rsidRDefault="003F13F6" w:rsidP="008B01A4">
      <w:pPr>
        <w:rPr>
          <w:rFonts w:ascii="Courier New" w:hAnsi="Courier New" w:cs="Courier New"/>
        </w:rPr>
      </w:pPr>
    </w:p>
    <w:p w14:paraId="172F2562" w14:textId="1C0C8343" w:rsidR="00C365D3" w:rsidRPr="00C365D3" w:rsidRDefault="00AA4224" w:rsidP="00944041">
      <w:pPr>
        <w:pStyle w:val="Heading3"/>
      </w:pPr>
      <w:r>
        <w:rPr>
          <w:rFonts w:hint="eastAsia"/>
        </w:rPr>
        <w:t>视图库</w:t>
      </w:r>
      <w:r w:rsidR="00C365D3">
        <w:rPr>
          <w:rFonts w:hint="eastAsia"/>
        </w:rPr>
        <w:t>表结构</w:t>
      </w:r>
    </w:p>
    <w:p w14:paraId="75AE3AB5" w14:textId="2D849142" w:rsidR="00D13917" w:rsidRDefault="00D13917" w:rsidP="00D1391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周康自2019-10-10</w:t>
      </w:r>
      <w:r w:rsidR="00D53791">
        <w:rPr>
          <w:rFonts w:ascii="Courier New" w:hAnsi="Courier New" w:cs="Courier New" w:hint="eastAsia"/>
        </w:rPr>
        <w:t>出差</w:t>
      </w:r>
      <w:r>
        <w:rPr>
          <w:rFonts w:ascii="Courier New" w:hAnsi="Courier New" w:cs="Courier New" w:hint="eastAsia"/>
        </w:rPr>
        <w:t xml:space="preserve">后, </w:t>
      </w:r>
      <w:r w:rsidR="00D53791">
        <w:rPr>
          <w:rFonts w:ascii="Courier New" w:hAnsi="Courier New" w:cs="Courier New" w:hint="eastAsia"/>
        </w:rPr>
        <w:t>就未曾</w:t>
      </w:r>
      <w:r>
        <w:rPr>
          <w:rFonts w:ascii="Courier New" w:hAnsi="Courier New" w:cs="Courier New" w:hint="eastAsia"/>
        </w:rPr>
        <w:t>更新过</w:t>
      </w:r>
      <w:r w:rsidR="004F3AA4">
        <w:rPr>
          <w:rFonts w:ascii="Courier New" w:hAnsi="Courier New" w:cs="Courier New" w:hint="eastAsia"/>
        </w:rPr>
        <w:t>表结构, 因此这里罗列的表结构都是2019-10-10之前的版本.</w:t>
      </w:r>
    </w:p>
    <w:p w14:paraId="7125B4A6" w14:textId="67AD61AE" w:rsidR="004F3AA4" w:rsidRDefault="00B57E20" w:rsidP="00D13917">
      <w:pPr>
        <w:ind w:firstLine="420"/>
        <w:rPr>
          <w:rFonts w:ascii="Courier New" w:hAnsi="Courier New" w:cs="Courier New" w:hint="eastAsia"/>
        </w:rPr>
      </w:pPr>
      <w:r w:rsidRPr="0018642E">
        <w:rPr>
          <w:rFonts w:ascii="Courier New" w:hAnsi="Courier New" w:cs="Courier New" w:hint="eastAsia"/>
          <w:highlight w:val="yellow"/>
        </w:rPr>
        <w:t xml:space="preserve">夏亮与卢震江商定: </w:t>
      </w:r>
      <w:r w:rsidR="0018642E" w:rsidRPr="0018642E">
        <w:rPr>
          <w:rFonts w:ascii="Courier New" w:hAnsi="Courier New" w:cs="Courier New" w:hint="eastAsia"/>
          <w:highlight w:val="yellow"/>
        </w:rPr>
        <w:t>所有修改</w:t>
      </w:r>
      <w:r w:rsidRPr="0018642E">
        <w:rPr>
          <w:rFonts w:ascii="Courier New" w:hAnsi="Courier New" w:cs="Courier New" w:hint="eastAsia"/>
          <w:highlight w:val="yellow"/>
        </w:rPr>
        <w:t>表结构</w:t>
      </w:r>
      <w:r w:rsidR="0018642E" w:rsidRPr="0018642E">
        <w:rPr>
          <w:rFonts w:ascii="Courier New" w:hAnsi="Courier New" w:cs="Courier New" w:hint="eastAsia"/>
          <w:highlight w:val="yellow"/>
        </w:rPr>
        <w:t>的需求都由卢震江提出, 在</w:t>
      </w:r>
      <w:r w:rsidR="0018642E" w:rsidRPr="002E006F">
        <w:rPr>
          <w:rStyle w:val="Char"/>
          <w:rFonts w:hint="eastAsia"/>
          <w:highlight w:val="lightGray"/>
        </w:rPr>
        <w:t xml:space="preserve"> 190808-原始表结构 </w:t>
      </w:r>
      <w:r w:rsidR="0018642E" w:rsidRPr="0018642E">
        <w:rPr>
          <w:rFonts w:ascii="Courier New" w:hAnsi="Courier New" w:cs="Courier New" w:hint="eastAsia"/>
          <w:highlight w:val="yellow"/>
        </w:rPr>
        <w:t>的基础上, 以增量修改的方式进行修改</w:t>
      </w:r>
      <w:r w:rsidR="00626C05">
        <w:rPr>
          <w:rFonts w:ascii="Courier New" w:hAnsi="Courier New" w:cs="Courier New" w:hint="eastAsia"/>
          <w:highlight w:val="yellow"/>
        </w:rPr>
        <w:t>.</w:t>
      </w:r>
    </w:p>
    <w:p w14:paraId="177FBFA2" w14:textId="6407A809" w:rsidR="00EA11C3" w:rsidRDefault="00EA11C3" w:rsidP="00D13917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 xml:space="preserve">表结构的路径: </w:t>
      </w:r>
      <w:hyperlink r:id="rId25" w:history="1">
        <w:r w:rsidR="00D65DE8" w:rsidRPr="00D65DE8">
          <w:rPr>
            <w:rStyle w:val="Hyperlink"/>
            <w:rFonts w:ascii="Courier New" w:hAnsi="Courier New" w:cs="Courier New"/>
          </w:rPr>
          <w:t>http://172.16.9.203/svn/CBB/trunk/developing/GoCloud/GoInsight_V1.0/project/</w:t>
        </w:r>
        <w:r w:rsidR="00D65DE8" w:rsidRPr="00D65DE8">
          <w:rPr>
            <w:rStyle w:val="Hyperlink"/>
            <w:rFonts w:ascii="Courier New" w:hAnsi="Courier New" w:cs="Courier New" w:hint="eastAsia"/>
          </w:rPr>
          <w:t>广州视图库</w:t>
        </w:r>
        <w:r w:rsidR="00D65DE8" w:rsidRPr="00D65DE8">
          <w:rPr>
            <w:rStyle w:val="Hyperlink"/>
            <w:rFonts w:ascii="Courier New" w:hAnsi="Courier New" w:cs="Courier New"/>
          </w:rPr>
          <w:t>/docs/</w:t>
        </w:r>
        <w:r w:rsidR="00D65DE8" w:rsidRPr="00D65DE8">
          <w:rPr>
            <w:rStyle w:val="Hyperlink"/>
            <w:rFonts w:ascii="Courier New" w:hAnsi="Courier New" w:cs="Courier New" w:hint="eastAsia"/>
          </w:rPr>
          <w:t>表结</w:t>
        </w:r>
        <w:r w:rsidR="00D65DE8" w:rsidRPr="00D65DE8">
          <w:rPr>
            <w:rStyle w:val="Hyperlink"/>
            <w:rFonts w:ascii="Courier New" w:hAnsi="Courier New" w:cs="Courier New" w:hint="eastAsia"/>
          </w:rPr>
          <w:t>构</w:t>
        </w:r>
        <w:r w:rsidR="00D65DE8" w:rsidRPr="00D65DE8">
          <w:rPr>
            <w:rStyle w:val="Hyperlink"/>
            <w:rFonts w:ascii="Courier New" w:hAnsi="Courier New" w:cs="Courier New" w:hint="eastAsia"/>
          </w:rPr>
          <w:t>-持续更新</w:t>
        </w:r>
      </w:hyperlink>
      <w:r w:rsidR="00545084">
        <w:rPr>
          <w:rFonts w:ascii="Courier New" w:hAnsi="Courier New" w:cs="Courier New" w:hint="eastAsia"/>
        </w:rPr>
        <w:t>, 更新的截止时间是2019-10-10(周康出差前.)</w:t>
      </w:r>
    </w:p>
    <w:p w14:paraId="380F2D76" w14:textId="77777777" w:rsidR="00D13917" w:rsidRDefault="00D13917" w:rsidP="008B01A4">
      <w:pPr>
        <w:rPr>
          <w:rFonts w:ascii="Courier New" w:hAnsi="Courier New" w:cs="Courier New" w:hint="eastAsia"/>
        </w:rPr>
      </w:pPr>
    </w:p>
    <w:p w14:paraId="3E53FAAB" w14:textId="03F11E50" w:rsidR="00E614D6" w:rsidRDefault="00F60221" w:rsidP="00F60221">
      <w:pPr>
        <w:pStyle w:val="Heading2"/>
        <w:rPr>
          <w:rFonts w:hint="eastAsia"/>
        </w:rPr>
      </w:pPr>
      <w:r>
        <w:rPr>
          <w:rFonts w:hint="eastAsia"/>
        </w:rPr>
        <w:t>算法库相关</w:t>
      </w:r>
    </w:p>
    <w:p w14:paraId="4602EE25" w14:textId="17EC1E1C" w:rsidR="00A62843" w:rsidRDefault="009B77B1" w:rsidP="00E614D6">
      <w:pPr>
        <w:pStyle w:val="Heading3"/>
        <w:rPr>
          <w:rFonts w:hint="eastAsia"/>
        </w:rPr>
      </w:pPr>
      <w:r>
        <w:rPr>
          <w:rFonts w:hint="eastAsia"/>
        </w:rPr>
        <w:t>算法包</w:t>
      </w:r>
      <w:r>
        <w:rPr>
          <w:rFonts w:hint="eastAsia"/>
        </w:rPr>
        <w:t>-</w:t>
      </w:r>
      <w:r w:rsidR="00A62843">
        <w:rPr>
          <w:rFonts w:hint="eastAsia"/>
        </w:rPr>
        <w:t>以图搜图</w:t>
      </w:r>
      <w:r>
        <w:rPr>
          <w:rFonts w:hint="eastAsia"/>
        </w:rPr>
        <w:t>算法</w:t>
      </w:r>
    </w:p>
    <w:p w14:paraId="37112F8C" w14:textId="07B64BB8" w:rsidR="00FB7EFA" w:rsidRDefault="00FB7EFA" w:rsidP="00FB7EFA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源码路径:</w:t>
      </w:r>
    </w:p>
    <w:p w14:paraId="5CD22881" w14:textId="69078A7D" w:rsidR="00A62843" w:rsidRDefault="00FB7EFA" w:rsidP="00FB7EFA">
      <w:pPr>
        <w:ind w:firstLine="420"/>
        <w:rPr>
          <w:rFonts w:ascii="Courier New" w:hAnsi="Courier New" w:cs="Courier New" w:hint="eastAsia"/>
        </w:rPr>
      </w:pPr>
      <w:hyperlink r:id="rId26" w:history="1">
        <w:r w:rsidRPr="00FB7EFA">
          <w:rPr>
            <w:rStyle w:val="Hyperlink"/>
            <w:rFonts w:ascii="Courier New" w:hAnsi="Courier New" w:cs="Courier New"/>
          </w:rPr>
          <w:t>http://172.16.9.203/svn/CBB/trunk/developing/GoCloud/GoInsight_V1.0/project/</w:t>
        </w:r>
        <w:r w:rsidRPr="00FB7EFA">
          <w:rPr>
            <w:rStyle w:val="Hyperlink"/>
            <w:rFonts w:ascii="Courier New" w:hAnsi="Courier New" w:cs="Courier New" w:hint="eastAsia"/>
          </w:rPr>
          <w:t>广州视图库</w:t>
        </w:r>
        <w:r w:rsidRPr="00FB7EFA">
          <w:rPr>
            <w:rStyle w:val="Hyperlink"/>
            <w:rFonts w:ascii="Courier New" w:hAnsi="Courier New" w:cs="Courier New"/>
          </w:rPr>
          <w:t>/</w:t>
        </w:r>
        <w:r w:rsidRPr="00FB7EFA">
          <w:rPr>
            <w:rStyle w:val="Hyperlink"/>
            <w:rFonts w:ascii="Courier New" w:hAnsi="Courier New" w:cs="Courier New" w:hint="eastAsia"/>
          </w:rPr>
          <w:t>sources</w:t>
        </w:r>
        <w:r w:rsidRPr="00FB7EFA">
          <w:rPr>
            <w:rStyle w:val="Hyperlink"/>
            <w:rFonts w:ascii="Courier New" w:hAnsi="Courier New" w:cs="Courier New"/>
          </w:rPr>
          <w:t>/algorithmses</w:t>
        </w:r>
      </w:hyperlink>
      <w:r>
        <w:rPr>
          <w:rFonts w:ascii="Courier New" w:hAnsi="Courier New" w:cs="Courier New" w:hint="eastAsia"/>
        </w:rPr>
        <w:t>, 其中的FeatureCompare子模块即为以图搜图算法包.</w:t>
      </w:r>
    </w:p>
    <w:p w14:paraId="15B25076" w14:textId="4C3BB155" w:rsidR="0024594F" w:rsidRPr="0024594F" w:rsidRDefault="0024594F" w:rsidP="0024594F">
      <w:pPr>
        <w:ind w:firstLine="420"/>
        <w:rPr>
          <w:rFonts w:ascii="Courier New" w:hAnsi="Courier New" w:cs="Courier New" w:hint="eastAsia"/>
        </w:rPr>
      </w:pPr>
      <w:r w:rsidRPr="00CA6D29">
        <w:rPr>
          <w:rFonts w:ascii="Courier New" w:hAnsi="Courier New" w:cs="Courier New" w:hint="eastAsia"/>
          <w:highlight w:val="yellow"/>
        </w:rPr>
        <w:t xml:space="preserve">注意: </w:t>
      </w:r>
      <w:r w:rsidRPr="00CA6D29">
        <w:rPr>
          <w:rFonts w:ascii="Courier New" w:hAnsi="Courier New" w:cs="Courier New"/>
          <w:highlight w:val="yellow"/>
        </w:rPr>
        <w:t>文档id和机动车id不再一致, 需要根据现场表结构修改</w:t>
      </w:r>
      <w:r w:rsidR="00201935" w:rsidRPr="00CA6D29">
        <w:rPr>
          <w:rFonts w:ascii="Courier New" w:hAnsi="Courier New" w:cs="Courier New"/>
          <w:highlight w:val="yellow"/>
        </w:rPr>
        <w:t xml:space="preserve">, </w:t>
      </w:r>
      <w:r w:rsidR="00201935" w:rsidRPr="00CA6D29">
        <w:rPr>
          <w:rFonts w:ascii="Courier New" w:hAnsi="Courier New" w:cs="Courier New" w:hint="eastAsia"/>
          <w:highlight w:val="yellow"/>
        </w:rPr>
        <w:t>具体需要修改的代码为:</w:t>
      </w:r>
    </w:p>
    <w:p w14:paraId="1502F1BB" w14:textId="770E285F" w:rsidR="0024594F" w:rsidRPr="0024594F" w:rsidRDefault="00201935" w:rsidP="00201935">
      <w:pPr>
        <w:rPr>
          <w:rFonts w:ascii="Courier New" w:hAnsi="Courier New" w:cs="Courier New" w:hint="eastAsia"/>
        </w:rPr>
      </w:pPr>
      <w:r w:rsidRPr="00201935">
        <w:rPr>
          <w:rFonts w:ascii="Courier New" w:hAnsi="Courier New" w:cs="Courier New"/>
        </w:rPr>
        <w:drawing>
          <wp:inline distT="0" distB="0" distL="0" distR="0" wp14:anchorId="752FCB28" wp14:editId="451CF732">
            <wp:extent cx="6139502" cy="189103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1113" cy="18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7FED" w14:textId="77777777" w:rsidR="0024594F" w:rsidRDefault="0024594F" w:rsidP="00FB7EFA">
      <w:pPr>
        <w:ind w:firstLine="420"/>
        <w:rPr>
          <w:rFonts w:ascii="Courier New" w:hAnsi="Courier New" w:cs="Courier New" w:hint="eastAsia"/>
        </w:rPr>
      </w:pPr>
    </w:p>
    <w:p w14:paraId="2D005A44" w14:textId="300105B5" w:rsidR="0024594F" w:rsidRDefault="0024594F" w:rsidP="00FB7EFA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文档路径: </w:t>
      </w:r>
    </w:p>
    <w:p w14:paraId="124E2FB7" w14:textId="380D6886" w:rsidR="0024594F" w:rsidRPr="0063584B" w:rsidRDefault="007F06DB" w:rsidP="001A1257">
      <w:pPr>
        <w:ind w:firstLine="420"/>
        <w:rPr>
          <w:rFonts w:ascii="Courier New" w:hAnsi="Courier New" w:cs="Courier New" w:hint="eastAsia"/>
        </w:rPr>
      </w:pPr>
      <w:hyperlink r:id="rId28" w:history="1">
        <w:r w:rsidRPr="007F06DB">
          <w:rPr>
            <w:rStyle w:val="Hyperlink"/>
            <w:rFonts w:ascii="Courier New" w:hAnsi="Courier New" w:cs="Courier New"/>
          </w:rPr>
          <w:t>http://172.16.9.203/svn/CBB/trunk/developing/GoCloud/GoInsight_V1.0/project/</w:t>
        </w:r>
        <w:r w:rsidRPr="007F06DB">
          <w:rPr>
            <w:rStyle w:val="Hyperlink"/>
            <w:rFonts w:ascii="Courier New" w:hAnsi="Courier New" w:cs="Courier New" w:hint="eastAsia"/>
          </w:rPr>
          <w:t>广州视图库</w:t>
        </w:r>
        <w:r w:rsidRPr="007F06DB">
          <w:rPr>
            <w:rStyle w:val="Hyperlink"/>
            <w:rFonts w:ascii="Courier New" w:hAnsi="Courier New" w:cs="Courier New"/>
          </w:rPr>
          <w:t>/docs/</w:t>
        </w:r>
        <w:r w:rsidRPr="007F06DB">
          <w:rPr>
            <w:rStyle w:val="Hyperlink"/>
            <w:rFonts w:ascii="Courier New" w:hAnsi="Courier New" w:cs="Courier New" w:hint="eastAsia"/>
          </w:rPr>
          <w:t>算法包</w:t>
        </w:r>
        <w:r w:rsidRPr="007F06DB">
          <w:rPr>
            <w:rStyle w:val="Hyperlink"/>
            <w:rFonts w:ascii="Courier New" w:hAnsi="Courier New" w:cs="Courier New"/>
          </w:rPr>
          <w:t>-</w:t>
        </w:r>
        <w:r w:rsidRPr="007F06DB">
          <w:rPr>
            <w:rStyle w:val="Hyperlink"/>
            <w:rFonts w:ascii="Courier New" w:hAnsi="Courier New" w:cs="Courier New" w:hint="eastAsia"/>
          </w:rPr>
          <w:t>以图搜图</w:t>
        </w:r>
      </w:hyperlink>
    </w:p>
    <w:p w14:paraId="21B6A0D3" w14:textId="77777777" w:rsidR="00FB7EFA" w:rsidRPr="0097062D" w:rsidRDefault="00FB7EFA" w:rsidP="008B01A4">
      <w:pPr>
        <w:rPr>
          <w:rFonts w:ascii="Courier New" w:hAnsi="Courier New" w:cs="Courier New" w:hint="eastAsia"/>
        </w:rPr>
      </w:pPr>
    </w:p>
    <w:p w14:paraId="76448A1A" w14:textId="7ECDCBB9" w:rsidR="00FB7EFA" w:rsidRDefault="001A1257" w:rsidP="001A1257">
      <w:pPr>
        <w:pStyle w:val="Heading3"/>
        <w:rPr>
          <w:rFonts w:hint="eastAsia"/>
        </w:rPr>
      </w:pPr>
      <w:r>
        <w:rPr>
          <w:rFonts w:hint="eastAsia"/>
        </w:rPr>
        <w:t>算法包</w:t>
      </w:r>
      <w:r>
        <w:rPr>
          <w:rFonts w:hint="eastAsia"/>
        </w:rPr>
        <w:t>-</w:t>
      </w:r>
      <w:r>
        <w:rPr>
          <w:rFonts w:hint="eastAsia"/>
        </w:rPr>
        <w:t>车流量统计</w:t>
      </w:r>
    </w:p>
    <w:p w14:paraId="301500E0" w14:textId="2C8CF86A" w:rsidR="001031C9" w:rsidRDefault="0063584B" w:rsidP="0063584B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源码路径:</w:t>
      </w:r>
    </w:p>
    <w:p w14:paraId="38E1F6E9" w14:textId="0D22A2A3" w:rsidR="009F2261" w:rsidRDefault="009F2261" w:rsidP="009F2261">
      <w:pPr>
        <w:ind w:firstLine="420"/>
        <w:rPr>
          <w:rFonts w:ascii="Courier New" w:hAnsi="Courier New" w:cs="Courier New" w:hint="eastAsia"/>
        </w:rPr>
      </w:pPr>
      <w:hyperlink r:id="rId29" w:history="1">
        <w:r w:rsidRPr="00FB7EFA">
          <w:rPr>
            <w:rStyle w:val="Hyperlink"/>
            <w:rFonts w:ascii="Courier New" w:hAnsi="Courier New" w:cs="Courier New"/>
          </w:rPr>
          <w:t>http://172.16.9.203/svn/CBB/trunk/developing/GoCloud/GoInsight_V1.0/project/</w:t>
        </w:r>
        <w:r w:rsidRPr="00FB7EFA">
          <w:rPr>
            <w:rStyle w:val="Hyperlink"/>
            <w:rFonts w:ascii="Courier New" w:hAnsi="Courier New" w:cs="Courier New" w:hint="eastAsia"/>
          </w:rPr>
          <w:t>广州视图库</w:t>
        </w:r>
        <w:r w:rsidRPr="00FB7EFA">
          <w:rPr>
            <w:rStyle w:val="Hyperlink"/>
            <w:rFonts w:ascii="Courier New" w:hAnsi="Courier New" w:cs="Courier New"/>
          </w:rPr>
          <w:t>/</w:t>
        </w:r>
        <w:r w:rsidRPr="00FB7EFA">
          <w:rPr>
            <w:rStyle w:val="Hyperlink"/>
            <w:rFonts w:ascii="Courier New" w:hAnsi="Courier New" w:cs="Courier New" w:hint="eastAsia"/>
          </w:rPr>
          <w:t>sources</w:t>
        </w:r>
        <w:r w:rsidRPr="00FB7EFA">
          <w:rPr>
            <w:rStyle w:val="Hyperlink"/>
            <w:rFonts w:ascii="Courier New" w:hAnsi="Courier New" w:cs="Courier New"/>
          </w:rPr>
          <w:t>/algorithmses</w:t>
        </w:r>
      </w:hyperlink>
      <w:r>
        <w:rPr>
          <w:rFonts w:ascii="Courier New" w:hAnsi="Courier New" w:cs="Courier New" w:hint="eastAsia"/>
        </w:rPr>
        <w:t>, 其中的</w:t>
      </w:r>
      <w:r>
        <w:rPr>
          <w:rFonts w:ascii="Courier New" w:hAnsi="Courier New" w:cs="Courier New" w:hint="eastAsia"/>
        </w:rPr>
        <w:t>CarFlow</w:t>
      </w:r>
      <w:r>
        <w:rPr>
          <w:rFonts w:ascii="Courier New" w:hAnsi="Courier New" w:cs="Courier New" w:hint="eastAsia"/>
        </w:rPr>
        <w:t>子模块即为</w:t>
      </w:r>
      <w:r>
        <w:rPr>
          <w:rFonts w:ascii="Courier New" w:hAnsi="Courier New" w:cs="Courier New" w:hint="eastAsia"/>
        </w:rPr>
        <w:t>车流量统计</w:t>
      </w:r>
      <w:r>
        <w:rPr>
          <w:rFonts w:ascii="Courier New" w:hAnsi="Courier New" w:cs="Courier New" w:hint="eastAsia"/>
        </w:rPr>
        <w:t>算法包</w:t>
      </w:r>
      <w:r w:rsidR="008D557A">
        <w:rPr>
          <w:rFonts w:ascii="Courier New" w:hAnsi="Courier New" w:cs="Courier New" w:hint="eastAsia"/>
        </w:rPr>
        <w:t>, 其中包括车辆流量统计、车牌类型统计、车牌颜色统计三个子接口.</w:t>
      </w:r>
    </w:p>
    <w:p w14:paraId="035C75DF" w14:textId="77777777" w:rsidR="008D557A" w:rsidRDefault="008D557A" w:rsidP="009F2261">
      <w:pPr>
        <w:ind w:firstLine="420"/>
        <w:rPr>
          <w:rFonts w:ascii="Courier New" w:hAnsi="Courier New" w:cs="Courier New" w:hint="eastAsia"/>
        </w:rPr>
      </w:pPr>
    </w:p>
    <w:p w14:paraId="04C60AA7" w14:textId="784661DF" w:rsidR="008D557A" w:rsidRDefault="008D557A" w:rsidP="009F2261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文档路径:</w:t>
      </w:r>
    </w:p>
    <w:p w14:paraId="7E6C347B" w14:textId="5C4F6298" w:rsidR="0070180B" w:rsidRPr="00F2491F" w:rsidRDefault="00383079" w:rsidP="00084DE0">
      <w:pPr>
        <w:ind w:firstLine="420"/>
        <w:rPr>
          <w:rFonts w:ascii="Courier New" w:hAnsi="Courier New" w:cs="Courier New" w:hint="eastAsia"/>
        </w:rPr>
      </w:pPr>
      <w:hyperlink r:id="rId30" w:history="1">
        <w:r w:rsidRPr="00D25B0E">
          <w:rPr>
            <w:rStyle w:val="Hyperlink"/>
            <w:rFonts w:ascii="Courier New" w:hAnsi="Courier New" w:cs="Courier New"/>
          </w:rPr>
          <w:t>http://172.16.9.203/svn/CBB/trunk/developing/GoCloud/GoInsight_V1.0/project/</w:t>
        </w:r>
        <w:r w:rsidRPr="00D25B0E">
          <w:rPr>
            <w:rStyle w:val="Hyperlink"/>
            <w:rFonts w:ascii="Courier New" w:hAnsi="Courier New" w:cs="Courier New" w:hint="eastAsia"/>
          </w:rPr>
          <w:t>广州视图库</w:t>
        </w:r>
        <w:r w:rsidRPr="00D25B0E">
          <w:rPr>
            <w:rStyle w:val="Hyperlink"/>
            <w:rFonts w:ascii="Courier New" w:hAnsi="Courier New" w:cs="Courier New"/>
          </w:rPr>
          <w:t>/docs/</w:t>
        </w:r>
      </w:hyperlink>
      <w:r>
        <w:rPr>
          <w:rFonts w:ascii="Courier New" w:hAnsi="Courier New" w:cs="Courier New" w:hint="eastAsia"/>
        </w:rPr>
        <w:t>,</w:t>
      </w:r>
      <w:r w:rsidR="0006272F">
        <w:rPr>
          <w:rFonts w:ascii="Courier New" w:hAnsi="Courier New" w:cs="Courier New" w:hint="eastAsia"/>
        </w:rPr>
        <w:t xml:space="preserve"> 下的“</w:t>
      </w:r>
      <w:r w:rsidR="0006272F" w:rsidRPr="005D212E">
        <w:rPr>
          <w:rStyle w:val="Char"/>
          <w:rFonts w:hint="eastAsia"/>
        </w:rPr>
        <w:t>算法包-车辆统计分析.docx</w:t>
      </w:r>
      <w:r w:rsidR="0006272F">
        <w:rPr>
          <w:rFonts w:ascii="Courier New" w:hAnsi="Courier New" w:cs="Courier New" w:hint="eastAsia"/>
        </w:rPr>
        <w:t xml:space="preserve">”, </w:t>
      </w:r>
      <w:r w:rsidR="005D212E">
        <w:rPr>
          <w:rFonts w:ascii="Courier New" w:hAnsi="Courier New" w:cs="Courier New" w:hint="eastAsia"/>
        </w:rPr>
        <w:t>周康负责的是“</w:t>
      </w:r>
      <w:r w:rsidR="005D212E">
        <w:rPr>
          <w:rStyle w:val="Char"/>
          <w:rFonts w:hint="eastAsia"/>
        </w:rPr>
        <w:t xml:space="preserve">1.1 </w:t>
      </w:r>
      <w:r w:rsidR="005D212E" w:rsidRPr="005D212E">
        <w:rPr>
          <w:rStyle w:val="Char"/>
          <w:rFonts w:hint="eastAsia"/>
        </w:rPr>
        <w:t>车流量统计”接口的开发</w:t>
      </w:r>
      <w:r w:rsidR="005D212E">
        <w:rPr>
          <w:rFonts w:ascii="Courier New" w:hAnsi="Courier New" w:cs="Courier New" w:hint="eastAsia"/>
        </w:rPr>
        <w:t>.</w:t>
      </w:r>
    </w:p>
    <w:p w14:paraId="6934C5B0" w14:textId="77777777" w:rsidR="00C365D3" w:rsidRDefault="00C365D3" w:rsidP="008B01A4">
      <w:pPr>
        <w:rPr>
          <w:rFonts w:ascii="Courier New" w:hAnsi="Courier New" w:cs="Courier New"/>
        </w:rPr>
      </w:pPr>
    </w:p>
    <w:p w14:paraId="5573FF25" w14:textId="1C5DF347" w:rsidR="00573747" w:rsidRDefault="001B1D59" w:rsidP="00170FD1">
      <w:pPr>
        <w:pStyle w:val="Heading2"/>
        <w:rPr>
          <w:noProof/>
        </w:rPr>
      </w:pPr>
      <w:r>
        <w:rPr>
          <w:rFonts w:hint="eastAsia"/>
          <w:noProof/>
        </w:rPr>
        <w:t>车辆大数据相关</w:t>
      </w:r>
    </w:p>
    <w:p w14:paraId="1F9A886F" w14:textId="69ACB414" w:rsidR="00424F14" w:rsidRDefault="001F5215" w:rsidP="0098155B">
      <w:pPr>
        <w:ind w:firstLine="420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周康</w:t>
      </w:r>
      <w:r w:rsidR="001B1D59">
        <w:rPr>
          <w:rFonts w:ascii="Courier New" w:hAnsi="Courier New" w:cs="Courier New" w:hint="eastAsia"/>
          <w:noProof/>
        </w:rPr>
        <w:t>没有单独部署过车</w:t>
      </w:r>
      <w:bookmarkStart w:id="0" w:name="_GoBack"/>
      <w:bookmarkEnd w:id="0"/>
      <w:r w:rsidR="001B1D59">
        <w:rPr>
          <w:rFonts w:ascii="Courier New" w:hAnsi="Courier New" w:cs="Courier New" w:hint="eastAsia"/>
          <w:noProof/>
        </w:rPr>
        <w:t>辆大数据, 也没有负责</w:t>
      </w:r>
      <w:r w:rsidR="00786C4F">
        <w:rPr>
          <w:rFonts w:ascii="Courier New" w:hAnsi="Courier New" w:cs="Courier New" w:hint="eastAsia"/>
          <w:noProof/>
        </w:rPr>
        <w:t>车辆大数据</w:t>
      </w:r>
      <w:r w:rsidR="001B1D59">
        <w:rPr>
          <w:rFonts w:ascii="Courier New" w:hAnsi="Courier New" w:cs="Courier New" w:hint="eastAsia"/>
          <w:noProof/>
        </w:rPr>
        <w:t>相关项目的运维.</w:t>
      </w:r>
    </w:p>
    <w:p w14:paraId="4AA1E124" w14:textId="77777777" w:rsidR="0098155B" w:rsidRPr="0098155B" w:rsidRDefault="0098155B" w:rsidP="0098155B">
      <w:pPr>
        <w:ind w:firstLine="420"/>
        <w:rPr>
          <w:rFonts w:ascii="Courier New" w:hAnsi="Courier New" w:cs="Courier New"/>
          <w:noProof/>
        </w:rPr>
      </w:pPr>
    </w:p>
    <w:p w14:paraId="2B54EC4C" w14:textId="69D958FF" w:rsidR="001B1D59" w:rsidRDefault="008F0AEF" w:rsidP="001B1D59">
      <w:pPr>
        <w:ind w:firstLine="420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 xml:space="preserve">赤峰车辆大数据的代码与运维文档: </w:t>
      </w:r>
    </w:p>
    <w:tbl>
      <w:tblPr>
        <w:tblStyle w:val="GridTable4-Accent1"/>
        <w:tblW w:w="5054" w:type="pct"/>
        <w:tblInd w:w="-13" w:type="dxa"/>
        <w:tblLayout w:type="fixed"/>
        <w:tblLook w:val="04A0" w:firstRow="1" w:lastRow="0" w:firstColumn="1" w:lastColumn="0" w:noHBand="0" w:noVBand="1"/>
      </w:tblPr>
      <w:tblGrid>
        <w:gridCol w:w="1009"/>
        <w:gridCol w:w="5670"/>
        <w:gridCol w:w="2825"/>
      </w:tblGrid>
      <w:tr w:rsidR="00593481" w:rsidRPr="00E52B14" w14:paraId="60AE591D" w14:textId="77777777" w:rsidTr="00424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14:paraId="3C87051D" w14:textId="77777777" w:rsidR="005E31FC" w:rsidRPr="006C206F" w:rsidRDefault="005E31FC" w:rsidP="009B2AD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项目名</w:t>
            </w:r>
          </w:p>
        </w:tc>
        <w:tc>
          <w:tcPr>
            <w:tcW w:w="2983" w:type="pct"/>
          </w:tcPr>
          <w:p w14:paraId="22DBF464" w14:textId="77777777" w:rsidR="005E31FC" w:rsidRPr="006C206F" w:rsidRDefault="005E31FC" w:rsidP="009B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SVN地址</w:t>
            </w:r>
          </w:p>
        </w:tc>
        <w:tc>
          <w:tcPr>
            <w:tcW w:w="1486" w:type="pct"/>
          </w:tcPr>
          <w:p w14:paraId="6B3B6569" w14:textId="77777777" w:rsidR="005E31FC" w:rsidRPr="00C41C71" w:rsidRDefault="005E31FC" w:rsidP="009B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说明</w:t>
            </w:r>
          </w:p>
        </w:tc>
      </w:tr>
      <w:tr w:rsidR="00593481" w:rsidRPr="00E52B14" w14:paraId="09749F38" w14:textId="77777777" w:rsidTr="00424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14:paraId="1B9DA400" w14:textId="50CD2D64" w:rsidR="005E31FC" w:rsidRPr="00655961" w:rsidRDefault="000631DE" w:rsidP="009B2A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5961">
              <w:rPr>
                <w:rFonts w:ascii="Courier New" w:hAnsi="Courier New" w:cs="Courier New" w:hint="eastAsia"/>
                <w:sz w:val="20"/>
                <w:szCs w:val="20"/>
              </w:rPr>
              <w:t>文档</w:t>
            </w:r>
          </w:p>
        </w:tc>
        <w:tc>
          <w:tcPr>
            <w:tcW w:w="2983" w:type="pct"/>
          </w:tcPr>
          <w:p w14:paraId="09A94E26" w14:textId="368A15D6" w:rsidR="005E31FC" w:rsidRPr="00655961" w:rsidRDefault="00245D63" w:rsidP="006C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31" w:history="1">
              <w:r w:rsidR="00424F14" w:rsidRPr="0065596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http://172.16.9.203/svn/CBB/trunk/developing/GoCloud/GoInsight_V1.0/project/赤峰大数据/doc</w:t>
              </w:r>
            </w:hyperlink>
          </w:p>
        </w:tc>
        <w:tc>
          <w:tcPr>
            <w:tcW w:w="1486" w:type="pct"/>
          </w:tcPr>
          <w:p w14:paraId="0D68D308" w14:textId="62E4DE09" w:rsidR="005E31FC" w:rsidRPr="00655961" w:rsidRDefault="000631DE" w:rsidP="009B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961">
              <w:rPr>
                <w:rFonts w:ascii="Courier New" w:hAnsi="Courier New" w:cs="Courier New" w:hint="eastAsia"/>
                <w:sz w:val="20"/>
                <w:szCs w:val="20"/>
              </w:rPr>
              <w:t>华为HD文档、出差的总结报告、现场运维文档、Solr别名跨集合访问方法、Solr配置文件的更新方法</w:t>
            </w:r>
          </w:p>
        </w:tc>
      </w:tr>
      <w:tr w:rsidR="00424F14" w:rsidRPr="00E52B14" w14:paraId="74266386" w14:textId="77777777" w:rsidTr="00424F1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14:paraId="5A0CDB7E" w14:textId="72AF8C00" w:rsidR="005E31FC" w:rsidRPr="00655961" w:rsidRDefault="00060665" w:rsidP="009B2A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5961">
              <w:rPr>
                <w:rFonts w:ascii="Courier New" w:hAnsi="Courier New" w:cs="Courier New" w:hint="eastAsia"/>
                <w:sz w:val="20"/>
                <w:szCs w:val="20"/>
              </w:rPr>
              <w:t>数据</w:t>
            </w:r>
            <w:r w:rsidR="00ED7F56" w:rsidRPr="00655961">
              <w:rPr>
                <w:rFonts w:ascii="Courier New" w:hAnsi="Courier New" w:cs="Courier New" w:hint="eastAsia"/>
                <w:sz w:val="20"/>
                <w:szCs w:val="20"/>
              </w:rPr>
              <w:t>同步</w:t>
            </w:r>
            <w:r w:rsidRPr="00655961">
              <w:rPr>
                <w:rFonts w:ascii="Courier New" w:hAnsi="Courier New" w:cs="Courier New" w:hint="eastAsia"/>
                <w:sz w:val="20"/>
                <w:szCs w:val="20"/>
              </w:rPr>
              <w:t>工具</w:t>
            </w:r>
          </w:p>
        </w:tc>
        <w:tc>
          <w:tcPr>
            <w:tcW w:w="2983" w:type="pct"/>
          </w:tcPr>
          <w:p w14:paraId="3A4D5ACC" w14:textId="06E46536" w:rsidR="00ED7F56" w:rsidRPr="00655961" w:rsidRDefault="00245D63" w:rsidP="00ED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32" w:history="1">
              <w:r w:rsidR="00D777D9" w:rsidRPr="0065596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http://172.16.9.203/svn/CBB/trunk/developing/GoCloud/GoInsight_V1.0/project/</w:t>
              </w:r>
              <w:r w:rsidR="00D777D9" w:rsidRPr="0065596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赤峰大数据</w:t>
              </w:r>
              <w:r w:rsidR="00D777D9" w:rsidRPr="0065596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/HBaseToSolr</w:t>
              </w:r>
            </w:hyperlink>
          </w:p>
        </w:tc>
        <w:tc>
          <w:tcPr>
            <w:tcW w:w="1486" w:type="pct"/>
          </w:tcPr>
          <w:p w14:paraId="44A11EC6" w14:textId="7C9711F7" w:rsidR="005E31FC" w:rsidRPr="00655961" w:rsidRDefault="005E5EDC" w:rsidP="009B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961">
              <w:rPr>
                <w:rFonts w:ascii="Courier New" w:hAnsi="Courier New" w:cs="Courier New" w:hint="eastAsia"/>
                <w:sz w:val="20"/>
                <w:szCs w:val="20"/>
              </w:rPr>
              <w:t>使用方法、二次开发说明都在项目下</w:t>
            </w:r>
          </w:p>
        </w:tc>
      </w:tr>
      <w:tr w:rsidR="00FD3857" w:rsidRPr="00E52B14" w14:paraId="154E8EA5" w14:textId="77777777" w:rsidTr="00424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14:paraId="3A1AFE8B" w14:textId="5A9CD927" w:rsidR="00FD3857" w:rsidRPr="00655961" w:rsidRDefault="00492A95" w:rsidP="009B2A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5961">
              <w:rPr>
                <w:rFonts w:ascii="Courier New" w:hAnsi="Courier New" w:cs="Courier New" w:hint="eastAsia"/>
                <w:sz w:val="20"/>
                <w:szCs w:val="20"/>
              </w:rPr>
              <w:t>现场部署包</w:t>
            </w:r>
          </w:p>
        </w:tc>
        <w:tc>
          <w:tcPr>
            <w:tcW w:w="2983" w:type="pct"/>
          </w:tcPr>
          <w:p w14:paraId="38A3EBF2" w14:textId="0AA7A394" w:rsidR="00A576A6" w:rsidRPr="00655961" w:rsidRDefault="00245D63" w:rsidP="00ED7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33" w:history="1">
              <w:r w:rsidR="00A576A6" w:rsidRPr="0065596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http://172.16.9.203/svn/CBB/trunk/developing/GoCloud/GoInsight_V1.0/project/</w:t>
              </w:r>
              <w:r w:rsidR="00A576A6" w:rsidRPr="0065596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赤峰大数据</w:t>
              </w:r>
              <w:r w:rsidR="00A576A6" w:rsidRPr="0065596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</w:t>
              </w:r>
              <w:r w:rsidR="00A576A6" w:rsidRPr="0065596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install</w:t>
              </w:r>
            </w:hyperlink>
          </w:p>
        </w:tc>
        <w:tc>
          <w:tcPr>
            <w:tcW w:w="1486" w:type="pct"/>
          </w:tcPr>
          <w:p w14:paraId="039F6767" w14:textId="7DB8CEF3" w:rsidR="00FD3857" w:rsidRPr="00655961" w:rsidRDefault="00492A95" w:rsidP="009B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961">
              <w:rPr>
                <w:rFonts w:ascii="Courier New" w:hAnsi="Courier New" w:cs="Courier New" w:hint="eastAsia"/>
                <w:sz w:val="20"/>
                <w:szCs w:val="20"/>
              </w:rPr>
              <w:t>GoInsight、GoSearch、同步工具的部署包, 截止日期是2019-11-14</w:t>
            </w:r>
          </w:p>
        </w:tc>
      </w:tr>
      <w:tr w:rsidR="00424F14" w:rsidRPr="00E52B14" w14:paraId="6314E2CF" w14:textId="77777777" w:rsidTr="00424F1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14:paraId="7FC50476" w14:textId="730B7305" w:rsidR="005E31FC" w:rsidRPr="00655961" w:rsidRDefault="00290D4C" w:rsidP="009B2A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5961">
              <w:rPr>
                <w:rFonts w:ascii="Courier New" w:hAnsi="Courier New" w:cs="Courier New" w:hint="eastAsia"/>
                <w:sz w:val="20"/>
                <w:szCs w:val="20"/>
              </w:rPr>
              <w:t>GoSearch源码</w:t>
            </w:r>
          </w:p>
        </w:tc>
        <w:tc>
          <w:tcPr>
            <w:tcW w:w="2983" w:type="pct"/>
          </w:tcPr>
          <w:p w14:paraId="44491B94" w14:textId="49006DEF" w:rsidR="00312E9F" w:rsidRPr="00655961" w:rsidRDefault="00245D63" w:rsidP="009B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34" w:history="1">
              <w:r w:rsidR="00312E9F" w:rsidRPr="0065596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http://172.16.9.203/svn/CBB/trunk/developing/GoCloud/GoInsight_V1.0/project/</w:t>
              </w:r>
              <w:r w:rsidR="00312E9F" w:rsidRPr="0065596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赤峰大数据</w:t>
              </w:r>
              <w:r w:rsidR="00312E9F" w:rsidRPr="0065596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</w:t>
              </w:r>
              <w:r w:rsidR="00312E9F" w:rsidRPr="0065596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GoSearch</w:t>
              </w:r>
            </w:hyperlink>
          </w:p>
        </w:tc>
        <w:tc>
          <w:tcPr>
            <w:tcW w:w="1486" w:type="pct"/>
          </w:tcPr>
          <w:p w14:paraId="43B3C838" w14:textId="69B5933E" w:rsidR="005E31FC" w:rsidRPr="00655961" w:rsidRDefault="00627F75" w:rsidP="009B2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655961">
              <w:rPr>
                <w:rFonts w:ascii="Courier New" w:hAnsi="Courier New" w:cs="Courier New" w:hint="eastAsia"/>
                <w:sz w:val="20"/>
                <w:szCs w:val="20"/>
              </w:rPr>
              <w:t>截止日期:</w:t>
            </w:r>
            <w:r w:rsidR="00E47F95" w:rsidRPr="00655961">
              <w:rPr>
                <w:rFonts w:ascii="Courier New" w:hAnsi="Courier New" w:cs="Courier New" w:hint="eastAsia"/>
                <w:sz w:val="20"/>
                <w:szCs w:val="20"/>
              </w:rPr>
              <w:t xml:space="preserve"> 2019-11-14</w:t>
            </w:r>
          </w:p>
        </w:tc>
      </w:tr>
      <w:tr w:rsidR="00290D4C" w:rsidRPr="00E52B14" w14:paraId="73ECAA86" w14:textId="77777777" w:rsidTr="00424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14:paraId="07114AAD" w14:textId="0B5FDFF3" w:rsidR="00290D4C" w:rsidRPr="00655961" w:rsidRDefault="00290D4C" w:rsidP="009B2A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5961">
              <w:rPr>
                <w:rFonts w:ascii="Courier New" w:hAnsi="Courier New" w:cs="Courier New" w:hint="eastAsia"/>
                <w:sz w:val="20"/>
                <w:szCs w:val="20"/>
              </w:rPr>
              <w:t>GoInsight源码</w:t>
            </w:r>
          </w:p>
        </w:tc>
        <w:tc>
          <w:tcPr>
            <w:tcW w:w="2983" w:type="pct"/>
          </w:tcPr>
          <w:p w14:paraId="3D6A840C" w14:textId="7724D13F" w:rsidR="00290D4C" w:rsidRPr="00655961" w:rsidRDefault="00245D63" w:rsidP="00140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hyperlink r:id="rId35" w:history="1">
              <w:r w:rsidR="00E47FA6" w:rsidRPr="0065596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http://172.16.9.203/svn/CBB/trunk/developing/GoCloud/GoInsight_V1.0/project/</w:t>
              </w:r>
              <w:r w:rsidR="00E47FA6" w:rsidRPr="0065596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赤峰大数据</w:t>
              </w:r>
              <w:r w:rsidR="00E47FA6" w:rsidRPr="0065596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</w:t>
              </w:r>
              <w:r w:rsidR="00E47FA6" w:rsidRPr="0065596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车辆</w:t>
              </w:r>
              <w:r w:rsidR="00E47FA6" w:rsidRPr="0065596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</w:t>
              </w:r>
              <w:r w:rsidR="00E47FA6" w:rsidRPr="0065596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源码</w:t>
              </w:r>
              <w:r w:rsidR="00E47FA6" w:rsidRPr="0065596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</w:t>
              </w:r>
              <w:r w:rsidR="00E47FA6" w:rsidRPr="00655961">
                <w:rPr>
                  <w:rStyle w:val="Hyperlink"/>
                  <w:rFonts w:ascii="Courier New" w:hAnsi="Courier New" w:cs="Courier New" w:hint="eastAsia"/>
                  <w:sz w:val="20"/>
                  <w:szCs w:val="20"/>
                </w:rPr>
                <w:t>华为版本</w:t>
              </w:r>
            </w:hyperlink>
          </w:p>
        </w:tc>
        <w:tc>
          <w:tcPr>
            <w:tcW w:w="1486" w:type="pct"/>
          </w:tcPr>
          <w:p w14:paraId="3A5898DA" w14:textId="17C66FD5" w:rsidR="00290D4C" w:rsidRPr="00655961" w:rsidRDefault="00890776" w:rsidP="009B2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陈文后续修改过代码, 以他提交的为主.</w:t>
            </w:r>
          </w:p>
        </w:tc>
      </w:tr>
    </w:tbl>
    <w:p w14:paraId="2FCE4CFF" w14:textId="77777777" w:rsidR="001B1D59" w:rsidRDefault="001B1D59" w:rsidP="00CE252B">
      <w:pPr>
        <w:rPr>
          <w:rFonts w:ascii="Courier New" w:hAnsi="Courier New" w:cs="Courier New" w:hint="eastAsia"/>
          <w:noProof/>
        </w:rPr>
      </w:pPr>
    </w:p>
    <w:p w14:paraId="399EE11A" w14:textId="77777777" w:rsidR="00655961" w:rsidRPr="00573747" w:rsidRDefault="00655961" w:rsidP="00CE252B">
      <w:pPr>
        <w:rPr>
          <w:rFonts w:ascii="Courier New" w:hAnsi="Courier New" w:cs="Courier New" w:hint="eastAsia"/>
          <w:noProof/>
        </w:rPr>
      </w:pPr>
    </w:p>
    <w:sectPr w:rsidR="00655961" w:rsidRPr="00573747" w:rsidSect="002A1EBE">
      <w:pgSz w:w="11906" w:h="16838" w:code="9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AE104" w14:textId="77777777" w:rsidR="00245D63" w:rsidRDefault="00245D63">
      <w:r>
        <w:separator/>
      </w:r>
    </w:p>
  </w:endnote>
  <w:endnote w:type="continuationSeparator" w:id="0">
    <w:p w14:paraId="53EC3213" w14:textId="77777777" w:rsidR="00245D63" w:rsidRDefault="0024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FZXiaoBiaoSong-B05S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8AAE0" w14:textId="77777777" w:rsidR="00245D63" w:rsidRDefault="00245D63">
      <w:r>
        <w:separator/>
      </w:r>
    </w:p>
  </w:footnote>
  <w:footnote w:type="continuationSeparator" w:id="0">
    <w:p w14:paraId="05914BA1" w14:textId="77777777" w:rsidR="00245D63" w:rsidRDefault="0024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1360"/>
    <w:multiLevelType w:val="hybridMultilevel"/>
    <w:tmpl w:val="34C86F3A"/>
    <w:lvl w:ilvl="0" w:tplc="99ACF756">
      <w:start w:val="1"/>
      <w:numFmt w:val="decimal"/>
      <w:lvlText w:val="%1)"/>
      <w:lvlJc w:val="left"/>
      <w:pPr>
        <w:ind w:left="77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7" w:hanging="480"/>
      </w:pPr>
    </w:lvl>
    <w:lvl w:ilvl="2" w:tplc="0409001B" w:tentative="1">
      <w:start w:val="1"/>
      <w:numFmt w:val="lowerRoman"/>
      <w:lvlText w:val="%3."/>
      <w:lvlJc w:val="right"/>
      <w:pPr>
        <w:ind w:left="1857" w:hanging="480"/>
      </w:pPr>
    </w:lvl>
    <w:lvl w:ilvl="3" w:tplc="0409000F" w:tentative="1">
      <w:start w:val="1"/>
      <w:numFmt w:val="decimal"/>
      <w:lvlText w:val="%4."/>
      <w:lvlJc w:val="left"/>
      <w:pPr>
        <w:ind w:left="2337" w:hanging="480"/>
      </w:pPr>
    </w:lvl>
    <w:lvl w:ilvl="4" w:tplc="04090019" w:tentative="1">
      <w:start w:val="1"/>
      <w:numFmt w:val="lowerLetter"/>
      <w:lvlText w:val="%5)"/>
      <w:lvlJc w:val="left"/>
      <w:pPr>
        <w:ind w:left="2817" w:hanging="480"/>
      </w:pPr>
    </w:lvl>
    <w:lvl w:ilvl="5" w:tplc="0409001B" w:tentative="1">
      <w:start w:val="1"/>
      <w:numFmt w:val="lowerRoman"/>
      <w:lvlText w:val="%6."/>
      <w:lvlJc w:val="right"/>
      <w:pPr>
        <w:ind w:left="3297" w:hanging="480"/>
      </w:pPr>
    </w:lvl>
    <w:lvl w:ilvl="6" w:tplc="0409000F" w:tentative="1">
      <w:start w:val="1"/>
      <w:numFmt w:val="decimal"/>
      <w:lvlText w:val="%7."/>
      <w:lvlJc w:val="left"/>
      <w:pPr>
        <w:ind w:left="3777" w:hanging="480"/>
      </w:pPr>
    </w:lvl>
    <w:lvl w:ilvl="7" w:tplc="04090019" w:tentative="1">
      <w:start w:val="1"/>
      <w:numFmt w:val="lowerLetter"/>
      <w:lvlText w:val="%8)"/>
      <w:lvlJc w:val="left"/>
      <w:pPr>
        <w:ind w:left="4257" w:hanging="480"/>
      </w:pPr>
    </w:lvl>
    <w:lvl w:ilvl="8" w:tplc="0409001B" w:tentative="1">
      <w:start w:val="1"/>
      <w:numFmt w:val="lowerRoman"/>
      <w:lvlText w:val="%9."/>
      <w:lvlJc w:val="right"/>
      <w:pPr>
        <w:ind w:left="4737" w:hanging="480"/>
      </w:pPr>
    </w:lvl>
  </w:abstractNum>
  <w:abstractNum w:abstractNumId="1">
    <w:nsid w:val="049046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574622E"/>
    <w:multiLevelType w:val="hybridMultilevel"/>
    <w:tmpl w:val="95BCEFD6"/>
    <w:lvl w:ilvl="0" w:tplc="9FF0245E">
      <w:start w:val="1"/>
      <w:numFmt w:val="decimal"/>
      <w:lvlText w:val="(%1)"/>
      <w:lvlJc w:val="left"/>
      <w:pPr>
        <w:ind w:left="780" w:hanging="360"/>
      </w:pPr>
      <w:rPr>
        <w:rFonts w:ascii="Courier New" w:eastAsia="Courier New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68A0BA8"/>
    <w:multiLevelType w:val="hybridMultilevel"/>
    <w:tmpl w:val="C5968886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0D385A6A"/>
    <w:multiLevelType w:val="hybridMultilevel"/>
    <w:tmpl w:val="B96ABB9C"/>
    <w:lvl w:ilvl="0" w:tplc="8898943E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194F311B"/>
    <w:multiLevelType w:val="hybridMultilevel"/>
    <w:tmpl w:val="5B1E08C4"/>
    <w:lvl w:ilvl="0" w:tplc="05BA211A">
      <w:start w:val="1"/>
      <w:numFmt w:val="decimalEnclosedCircle"/>
      <w:lvlText w:val="%1"/>
      <w:lvlJc w:val="left"/>
      <w:pPr>
        <w:ind w:left="207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79" w:hanging="480"/>
      </w:pPr>
    </w:lvl>
    <w:lvl w:ilvl="2" w:tplc="0409001B" w:tentative="1">
      <w:start w:val="1"/>
      <w:numFmt w:val="lowerRoman"/>
      <w:lvlText w:val="%3."/>
      <w:lvlJc w:val="right"/>
      <w:pPr>
        <w:ind w:left="3159" w:hanging="480"/>
      </w:pPr>
    </w:lvl>
    <w:lvl w:ilvl="3" w:tplc="0409000F" w:tentative="1">
      <w:start w:val="1"/>
      <w:numFmt w:val="decimal"/>
      <w:lvlText w:val="%4."/>
      <w:lvlJc w:val="left"/>
      <w:pPr>
        <w:ind w:left="3639" w:hanging="480"/>
      </w:pPr>
    </w:lvl>
    <w:lvl w:ilvl="4" w:tplc="04090019" w:tentative="1">
      <w:start w:val="1"/>
      <w:numFmt w:val="lowerLetter"/>
      <w:lvlText w:val="%5)"/>
      <w:lvlJc w:val="left"/>
      <w:pPr>
        <w:ind w:left="4119" w:hanging="480"/>
      </w:pPr>
    </w:lvl>
    <w:lvl w:ilvl="5" w:tplc="0409001B" w:tentative="1">
      <w:start w:val="1"/>
      <w:numFmt w:val="lowerRoman"/>
      <w:lvlText w:val="%6."/>
      <w:lvlJc w:val="right"/>
      <w:pPr>
        <w:ind w:left="4599" w:hanging="480"/>
      </w:pPr>
    </w:lvl>
    <w:lvl w:ilvl="6" w:tplc="0409000F" w:tentative="1">
      <w:start w:val="1"/>
      <w:numFmt w:val="decimal"/>
      <w:lvlText w:val="%7."/>
      <w:lvlJc w:val="left"/>
      <w:pPr>
        <w:ind w:left="5079" w:hanging="480"/>
      </w:pPr>
    </w:lvl>
    <w:lvl w:ilvl="7" w:tplc="04090019" w:tentative="1">
      <w:start w:val="1"/>
      <w:numFmt w:val="lowerLetter"/>
      <w:lvlText w:val="%8)"/>
      <w:lvlJc w:val="left"/>
      <w:pPr>
        <w:ind w:left="5559" w:hanging="480"/>
      </w:pPr>
    </w:lvl>
    <w:lvl w:ilvl="8" w:tplc="0409001B" w:tentative="1">
      <w:start w:val="1"/>
      <w:numFmt w:val="lowerRoman"/>
      <w:lvlText w:val="%9."/>
      <w:lvlJc w:val="right"/>
      <w:pPr>
        <w:ind w:left="6039" w:hanging="480"/>
      </w:pPr>
    </w:lvl>
  </w:abstractNum>
  <w:abstractNum w:abstractNumId="6">
    <w:nsid w:val="1B346144"/>
    <w:multiLevelType w:val="hybridMultilevel"/>
    <w:tmpl w:val="34E24AE0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1F2C1845"/>
    <w:multiLevelType w:val="hybridMultilevel"/>
    <w:tmpl w:val="5450D7E0"/>
    <w:lvl w:ilvl="0" w:tplc="0B3A2CA6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54C11D5"/>
    <w:multiLevelType w:val="hybridMultilevel"/>
    <w:tmpl w:val="BCBCEAB0"/>
    <w:lvl w:ilvl="0" w:tplc="EAE61C8E">
      <w:start w:val="1"/>
      <w:numFmt w:val="decimal"/>
      <w:lvlText w:val="(%1)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62E702C"/>
    <w:multiLevelType w:val="hybridMultilevel"/>
    <w:tmpl w:val="506EDB94"/>
    <w:lvl w:ilvl="0" w:tplc="04090005">
      <w:start w:val="1"/>
      <w:numFmt w:val="bullet"/>
      <w:lvlText w:val=""/>
      <w:lvlJc w:val="left"/>
      <w:pPr>
        <w:ind w:left="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80"/>
      </w:pPr>
      <w:rPr>
        <w:rFonts w:ascii="Wingdings" w:hAnsi="Wingdings" w:hint="default"/>
      </w:rPr>
    </w:lvl>
  </w:abstractNum>
  <w:abstractNum w:abstractNumId="10">
    <w:nsid w:val="26E56945"/>
    <w:multiLevelType w:val="hybridMultilevel"/>
    <w:tmpl w:val="91E81F2E"/>
    <w:lvl w:ilvl="0" w:tplc="8D74449E">
      <w:start w:val="1"/>
      <w:numFmt w:val="decimal"/>
      <w:lvlText w:val="%1)"/>
      <w:lvlJc w:val="left"/>
      <w:pPr>
        <w:ind w:left="721" w:hanging="360"/>
      </w:pPr>
      <w:rPr>
        <w:rFonts w:ascii="Courier New" w:eastAsia="Courier New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321" w:hanging="480"/>
      </w:pPr>
    </w:lvl>
    <w:lvl w:ilvl="2" w:tplc="0409001B" w:tentative="1">
      <w:start w:val="1"/>
      <w:numFmt w:val="lowerRoman"/>
      <w:lvlText w:val="%3."/>
      <w:lvlJc w:val="right"/>
      <w:pPr>
        <w:ind w:left="1801" w:hanging="480"/>
      </w:pPr>
    </w:lvl>
    <w:lvl w:ilvl="3" w:tplc="0409000F" w:tentative="1">
      <w:start w:val="1"/>
      <w:numFmt w:val="decimal"/>
      <w:lvlText w:val="%4."/>
      <w:lvlJc w:val="left"/>
      <w:pPr>
        <w:ind w:left="2281" w:hanging="480"/>
      </w:pPr>
    </w:lvl>
    <w:lvl w:ilvl="4" w:tplc="04090019" w:tentative="1">
      <w:start w:val="1"/>
      <w:numFmt w:val="lowerLetter"/>
      <w:lvlText w:val="%5)"/>
      <w:lvlJc w:val="left"/>
      <w:pPr>
        <w:ind w:left="2761" w:hanging="480"/>
      </w:pPr>
    </w:lvl>
    <w:lvl w:ilvl="5" w:tplc="0409001B" w:tentative="1">
      <w:start w:val="1"/>
      <w:numFmt w:val="lowerRoman"/>
      <w:lvlText w:val="%6."/>
      <w:lvlJc w:val="right"/>
      <w:pPr>
        <w:ind w:left="3241" w:hanging="480"/>
      </w:pPr>
    </w:lvl>
    <w:lvl w:ilvl="6" w:tplc="0409000F" w:tentative="1">
      <w:start w:val="1"/>
      <w:numFmt w:val="decimal"/>
      <w:lvlText w:val="%7."/>
      <w:lvlJc w:val="left"/>
      <w:pPr>
        <w:ind w:left="3721" w:hanging="480"/>
      </w:pPr>
    </w:lvl>
    <w:lvl w:ilvl="7" w:tplc="04090019" w:tentative="1">
      <w:start w:val="1"/>
      <w:numFmt w:val="lowerLetter"/>
      <w:lvlText w:val="%8)"/>
      <w:lvlJc w:val="left"/>
      <w:pPr>
        <w:ind w:left="4201" w:hanging="480"/>
      </w:pPr>
    </w:lvl>
    <w:lvl w:ilvl="8" w:tplc="0409001B" w:tentative="1">
      <w:start w:val="1"/>
      <w:numFmt w:val="lowerRoman"/>
      <w:lvlText w:val="%9."/>
      <w:lvlJc w:val="right"/>
      <w:pPr>
        <w:ind w:left="4681" w:hanging="480"/>
      </w:pPr>
    </w:lvl>
  </w:abstractNum>
  <w:abstractNum w:abstractNumId="11">
    <w:nsid w:val="2AEB3414"/>
    <w:multiLevelType w:val="hybridMultilevel"/>
    <w:tmpl w:val="6150A0A4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2B453310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F3F2E98"/>
    <w:multiLevelType w:val="hybridMultilevel"/>
    <w:tmpl w:val="6A8C0AB2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>
    <w:nsid w:val="309E4E5A"/>
    <w:multiLevelType w:val="hybridMultilevel"/>
    <w:tmpl w:val="9328D908"/>
    <w:lvl w:ilvl="0" w:tplc="BC6C01A6">
      <w:start w:val="1"/>
      <w:numFmt w:val="decimal"/>
      <w:lvlText w:val="%1)"/>
      <w:lvlJc w:val="left"/>
      <w:pPr>
        <w:ind w:left="721" w:hanging="360"/>
      </w:pPr>
      <w:rPr>
        <w:rFonts w:ascii="Courier New" w:eastAsia="Courier New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321" w:hanging="480"/>
      </w:pPr>
    </w:lvl>
    <w:lvl w:ilvl="2" w:tplc="0409001B" w:tentative="1">
      <w:start w:val="1"/>
      <w:numFmt w:val="lowerRoman"/>
      <w:lvlText w:val="%3."/>
      <w:lvlJc w:val="right"/>
      <w:pPr>
        <w:ind w:left="1801" w:hanging="480"/>
      </w:pPr>
    </w:lvl>
    <w:lvl w:ilvl="3" w:tplc="0409000F" w:tentative="1">
      <w:start w:val="1"/>
      <w:numFmt w:val="decimal"/>
      <w:lvlText w:val="%4."/>
      <w:lvlJc w:val="left"/>
      <w:pPr>
        <w:ind w:left="2281" w:hanging="480"/>
      </w:pPr>
    </w:lvl>
    <w:lvl w:ilvl="4" w:tplc="04090019" w:tentative="1">
      <w:start w:val="1"/>
      <w:numFmt w:val="lowerLetter"/>
      <w:lvlText w:val="%5)"/>
      <w:lvlJc w:val="left"/>
      <w:pPr>
        <w:ind w:left="2761" w:hanging="480"/>
      </w:pPr>
    </w:lvl>
    <w:lvl w:ilvl="5" w:tplc="0409001B" w:tentative="1">
      <w:start w:val="1"/>
      <w:numFmt w:val="lowerRoman"/>
      <w:lvlText w:val="%6."/>
      <w:lvlJc w:val="right"/>
      <w:pPr>
        <w:ind w:left="3241" w:hanging="480"/>
      </w:pPr>
    </w:lvl>
    <w:lvl w:ilvl="6" w:tplc="0409000F" w:tentative="1">
      <w:start w:val="1"/>
      <w:numFmt w:val="decimal"/>
      <w:lvlText w:val="%7."/>
      <w:lvlJc w:val="left"/>
      <w:pPr>
        <w:ind w:left="3721" w:hanging="480"/>
      </w:pPr>
    </w:lvl>
    <w:lvl w:ilvl="7" w:tplc="04090019" w:tentative="1">
      <w:start w:val="1"/>
      <w:numFmt w:val="lowerLetter"/>
      <w:lvlText w:val="%8)"/>
      <w:lvlJc w:val="left"/>
      <w:pPr>
        <w:ind w:left="4201" w:hanging="480"/>
      </w:pPr>
    </w:lvl>
    <w:lvl w:ilvl="8" w:tplc="0409001B" w:tentative="1">
      <w:start w:val="1"/>
      <w:numFmt w:val="lowerRoman"/>
      <w:lvlText w:val="%9."/>
      <w:lvlJc w:val="right"/>
      <w:pPr>
        <w:ind w:left="4681" w:hanging="480"/>
      </w:pPr>
    </w:lvl>
  </w:abstractNum>
  <w:abstractNum w:abstractNumId="15">
    <w:nsid w:val="35134BA8"/>
    <w:multiLevelType w:val="hybridMultilevel"/>
    <w:tmpl w:val="EBA243EA"/>
    <w:lvl w:ilvl="0" w:tplc="E496FE02">
      <w:start w:val="1"/>
      <w:numFmt w:val="decimal"/>
      <w:lvlText w:val="%1)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3AD004F7"/>
    <w:multiLevelType w:val="hybridMultilevel"/>
    <w:tmpl w:val="6D3E7D50"/>
    <w:lvl w:ilvl="0" w:tplc="0409000D">
      <w:start w:val="1"/>
      <w:numFmt w:val="bullet"/>
      <w:lvlText w:val="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7">
    <w:nsid w:val="404F64A2"/>
    <w:multiLevelType w:val="hybridMultilevel"/>
    <w:tmpl w:val="99386CFE"/>
    <w:lvl w:ilvl="0" w:tplc="339E8ED2">
      <w:start w:val="1"/>
      <w:numFmt w:val="decimal"/>
      <w:lvlText w:val="(%1)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42527536"/>
    <w:multiLevelType w:val="hybridMultilevel"/>
    <w:tmpl w:val="BD8C4ED2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>
    <w:nsid w:val="4366728D"/>
    <w:multiLevelType w:val="hybridMultilevel"/>
    <w:tmpl w:val="6B02C926"/>
    <w:lvl w:ilvl="0" w:tplc="E17CF234">
      <w:start w:val="1"/>
      <w:numFmt w:val="decimal"/>
      <w:lvlText w:val="(%1)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845657"/>
    <w:multiLevelType w:val="hybridMultilevel"/>
    <w:tmpl w:val="5128C22C"/>
    <w:lvl w:ilvl="0" w:tplc="72A81D2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48727CD6"/>
    <w:multiLevelType w:val="hybridMultilevel"/>
    <w:tmpl w:val="278A5B0A"/>
    <w:lvl w:ilvl="0" w:tplc="4732A87C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48A220AD"/>
    <w:multiLevelType w:val="hybridMultilevel"/>
    <w:tmpl w:val="8A020DC2"/>
    <w:lvl w:ilvl="0" w:tplc="B43E43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50D95F92"/>
    <w:multiLevelType w:val="hybridMultilevel"/>
    <w:tmpl w:val="78446D3C"/>
    <w:lvl w:ilvl="0" w:tplc="9A0079C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>
    <w:nsid w:val="50E11B05"/>
    <w:multiLevelType w:val="hybridMultilevel"/>
    <w:tmpl w:val="BD0E3FBA"/>
    <w:lvl w:ilvl="0" w:tplc="B6F0CBA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5229399E"/>
    <w:multiLevelType w:val="hybridMultilevel"/>
    <w:tmpl w:val="322E9714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7">
    <w:nsid w:val="54382E3E"/>
    <w:multiLevelType w:val="hybridMultilevel"/>
    <w:tmpl w:val="5F5CCDAC"/>
    <w:lvl w:ilvl="0" w:tplc="7ADA9570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9B823E0"/>
    <w:multiLevelType w:val="hybridMultilevel"/>
    <w:tmpl w:val="605E7DBE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>
    <w:nsid w:val="5C2362F6"/>
    <w:multiLevelType w:val="multilevel"/>
    <w:tmpl w:val="5C2362F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527449C"/>
    <w:multiLevelType w:val="hybridMultilevel"/>
    <w:tmpl w:val="393C1E96"/>
    <w:lvl w:ilvl="0" w:tplc="241EDAF2">
      <w:start w:val="1"/>
      <w:numFmt w:val="lowerLetter"/>
      <w:lvlText w:val="%1."/>
      <w:lvlJc w:val="left"/>
      <w:pPr>
        <w:ind w:left="77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31">
    <w:nsid w:val="653322D5"/>
    <w:multiLevelType w:val="multilevel"/>
    <w:tmpl w:val="759099C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2">
    <w:nsid w:val="721F67FA"/>
    <w:multiLevelType w:val="hybridMultilevel"/>
    <w:tmpl w:val="E64CA810"/>
    <w:lvl w:ilvl="0" w:tplc="422ACA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>
    <w:nsid w:val="736003F9"/>
    <w:multiLevelType w:val="hybridMultilevel"/>
    <w:tmpl w:val="098239A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4">
    <w:nsid w:val="77F131D5"/>
    <w:multiLevelType w:val="hybridMultilevel"/>
    <w:tmpl w:val="15828D7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5">
    <w:nsid w:val="79410CF8"/>
    <w:multiLevelType w:val="hybridMultilevel"/>
    <w:tmpl w:val="30DE02DA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6">
    <w:nsid w:val="7A2C32DE"/>
    <w:multiLevelType w:val="hybridMultilevel"/>
    <w:tmpl w:val="5BB2524E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8898943E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>
    <w:nsid w:val="7BA42208"/>
    <w:multiLevelType w:val="hybridMultilevel"/>
    <w:tmpl w:val="70D04E94"/>
    <w:lvl w:ilvl="0" w:tplc="450065A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7FA8314F"/>
    <w:multiLevelType w:val="hybridMultilevel"/>
    <w:tmpl w:val="D802667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"/>
  </w:num>
  <w:num w:numId="4">
    <w:abstractNumId w:val="31"/>
  </w:num>
  <w:num w:numId="5">
    <w:abstractNumId w:val="6"/>
  </w:num>
  <w:num w:numId="6">
    <w:abstractNumId w:val="29"/>
  </w:num>
  <w:num w:numId="7">
    <w:abstractNumId w:val="33"/>
  </w:num>
  <w:num w:numId="8">
    <w:abstractNumId w:val="11"/>
  </w:num>
  <w:num w:numId="9">
    <w:abstractNumId w:val="18"/>
  </w:num>
  <w:num w:numId="10">
    <w:abstractNumId w:val="4"/>
  </w:num>
  <w:num w:numId="11">
    <w:abstractNumId w:val="2"/>
  </w:num>
  <w:num w:numId="12">
    <w:abstractNumId w:val="38"/>
  </w:num>
  <w:num w:numId="13">
    <w:abstractNumId w:val="30"/>
  </w:num>
  <w:num w:numId="14">
    <w:abstractNumId w:val="5"/>
  </w:num>
  <w:num w:numId="15">
    <w:abstractNumId w:val="15"/>
  </w:num>
  <w:num w:numId="16">
    <w:abstractNumId w:val="26"/>
  </w:num>
  <w:num w:numId="17">
    <w:abstractNumId w:val="35"/>
  </w:num>
  <w:num w:numId="18">
    <w:abstractNumId w:val="16"/>
  </w:num>
  <w:num w:numId="19">
    <w:abstractNumId w:val="28"/>
  </w:num>
  <w:num w:numId="20">
    <w:abstractNumId w:val="14"/>
  </w:num>
  <w:num w:numId="21">
    <w:abstractNumId w:val="10"/>
  </w:num>
  <w:num w:numId="22">
    <w:abstractNumId w:val="9"/>
  </w:num>
  <w:num w:numId="23">
    <w:abstractNumId w:val="34"/>
  </w:num>
  <w:num w:numId="24">
    <w:abstractNumId w:val="32"/>
  </w:num>
  <w:num w:numId="25">
    <w:abstractNumId w:val="23"/>
  </w:num>
  <w:num w:numId="26">
    <w:abstractNumId w:val="7"/>
  </w:num>
  <w:num w:numId="27">
    <w:abstractNumId w:val="22"/>
  </w:num>
  <w:num w:numId="28">
    <w:abstractNumId w:val="27"/>
  </w:num>
  <w:num w:numId="29">
    <w:abstractNumId w:val="24"/>
  </w:num>
  <w:num w:numId="30">
    <w:abstractNumId w:val="37"/>
  </w:num>
  <w:num w:numId="31">
    <w:abstractNumId w:val="25"/>
  </w:num>
  <w:num w:numId="32">
    <w:abstractNumId w:val="0"/>
  </w:num>
  <w:num w:numId="33">
    <w:abstractNumId w:val="21"/>
  </w:num>
  <w:num w:numId="34">
    <w:abstractNumId w:val="19"/>
  </w:num>
  <w:num w:numId="35">
    <w:abstractNumId w:val="3"/>
  </w:num>
  <w:num w:numId="36">
    <w:abstractNumId w:val="13"/>
  </w:num>
  <w:num w:numId="37">
    <w:abstractNumId w:val="36"/>
  </w:num>
  <w:num w:numId="38">
    <w:abstractNumId w:val="17"/>
  </w:num>
  <w:num w:numId="39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D3"/>
    <w:rsid w:val="00000B92"/>
    <w:rsid w:val="00000D15"/>
    <w:rsid w:val="00000FEB"/>
    <w:rsid w:val="00000FEF"/>
    <w:rsid w:val="00001035"/>
    <w:rsid w:val="00001691"/>
    <w:rsid w:val="000016DD"/>
    <w:rsid w:val="00001F4F"/>
    <w:rsid w:val="00002023"/>
    <w:rsid w:val="0000205B"/>
    <w:rsid w:val="000021F3"/>
    <w:rsid w:val="00002278"/>
    <w:rsid w:val="0000229E"/>
    <w:rsid w:val="00002351"/>
    <w:rsid w:val="0000290F"/>
    <w:rsid w:val="00002D5A"/>
    <w:rsid w:val="000037D3"/>
    <w:rsid w:val="00003F44"/>
    <w:rsid w:val="000048F9"/>
    <w:rsid w:val="00004A25"/>
    <w:rsid w:val="00005764"/>
    <w:rsid w:val="000057F2"/>
    <w:rsid w:val="00005FD5"/>
    <w:rsid w:val="000063A7"/>
    <w:rsid w:val="00006D3C"/>
    <w:rsid w:val="000072A4"/>
    <w:rsid w:val="00007350"/>
    <w:rsid w:val="000078F1"/>
    <w:rsid w:val="00007FF8"/>
    <w:rsid w:val="00010394"/>
    <w:rsid w:val="0001093C"/>
    <w:rsid w:val="00011289"/>
    <w:rsid w:val="000113E6"/>
    <w:rsid w:val="000115A9"/>
    <w:rsid w:val="000119DB"/>
    <w:rsid w:val="0001205F"/>
    <w:rsid w:val="0001224D"/>
    <w:rsid w:val="00012510"/>
    <w:rsid w:val="00012816"/>
    <w:rsid w:val="00012833"/>
    <w:rsid w:val="00012E30"/>
    <w:rsid w:val="00012F1B"/>
    <w:rsid w:val="00012FD2"/>
    <w:rsid w:val="00013613"/>
    <w:rsid w:val="0001362E"/>
    <w:rsid w:val="0001463E"/>
    <w:rsid w:val="00014846"/>
    <w:rsid w:val="00014C23"/>
    <w:rsid w:val="00015948"/>
    <w:rsid w:val="00015A77"/>
    <w:rsid w:val="00016E5A"/>
    <w:rsid w:val="00016F75"/>
    <w:rsid w:val="000200C9"/>
    <w:rsid w:val="000203DE"/>
    <w:rsid w:val="0002201A"/>
    <w:rsid w:val="00022BF1"/>
    <w:rsid w:val="00022D03"/>
    <w:rsid w:val="00022EE1"/>
    <w:rsid w:val="00022F43"/>
    <w:rsid w:val="000232C3"/>
    <w:rsid w:val="000237BA"/>
    <w:rsid w:val="00023A5A"/>
    <w:rsid w:val="000240F8"/>
    <w:rsid w:val="000243FF"/>
    <w:rsid w:val="000245C9"/>
    <w:rsid w:val="0002477F"/>
    <w:rsid w:val="00024881"/>
    <w:rsid w:val="0002495E"/>
    <w:rsid w:val="00024F0C"/>
    <w:rsid w:val="00025050"/>
    <w:rsid w:val="00025186"/>
    <w:rsid w:val="000251FC"/>
    <w:rsid w:val="00025754"/>
    <w:rsid w:val="00025946"/>
    <w:rsid w:val="00026297"/>
    <w:rsid w:val="0002671D"/>
    <w:rsid w:val="00026C9A"/>
    <w:rsid w:val="000276B7"/>
    <w:rsid w:val="0002778F"/>
    <w:rsid w:val="000278A3"/>
    <w:rsid w:val="000278BC"/>
    <w:rsid w:val="00027DAF"/>
    <w:rsid w:val="00027E56"/>
    <w:rsid w:val="00027EA8"/>
    <w:rsid w:val="00027ECF"/>
    <w:rsid w:val="00027F3A"/>
    <w:rsid w:val="0003057B"/>
    <w:rsid w:val="000305A4"/>
    <w:rsid w:val="00030770"/>
    <w:rsid w:val="00030FC7"/>
    <w:rsid w:val="00031ACC"/>
    <w:rsid w:val="00032867"/>
    <w:rsid w:val="00032BE1"/>
    <w:rsid w:val="000334AC"/>
    <w:rsid w:val="000335BB"/>
    <w:rsid w:val="00033B96"/>
    <w:rsid w:val="00034266"/>
    <w:rsid w:val="000345FA"/>
    <w:rsid w:val="00034F42"/>
    <w:rsid w:val="00035695"/>
    <w:rsid w:val="0003590E"/>
    <w:rsid w:val="000366FC"/>
    <w:rsid w:val="00036884"/>
    <w:rsid w:val="00036A8B"/>
    <w:rsid w:val="00036C87"/>
    <w:rsid w:val="00036E6A"/>
    <w:rsid w:val="00037302"/>
    <w:rsid w:val="00037790"/>
    <w:rsid w:val="00040693"/>
    <w:rsid w:val="00040A97"/>
    <w:rsid w:val="00040AAC"/>
    <w:rsid w:val="000413F1"/>
    <w:rsid w:val="000414A2"/>
    <w:rsid w:val="00041621"/>
    <w:rsid w:val="00041729"/>
    <w:rsid w:val="00041BEC"/>
    <w:rsid w:val="00041E9C"/>
    <w:rsid w:val="00041FD1"/>
    <w:rsid w:val="000436E0"/>
    <w:rsid w:val="00043D97"/>
    <w:rsid w:val="00044EFB"/>
    <w:rsid w:val="00045B6E"/>
    <w:rsid w:val="00045D6E"/>
    <w:rsid w:val="0004627B"/>
    <w:rsid w:val="0004668B"/>
    <w:rsid w:val="000466CD"/>
    <w:rsid w:val="00046853"/>
    <w:rsid w:val="00046948"/>
    <w:rsid w:val="000500F6"/>
    <w:rsid w:val="000509C9"/>
    <w:rsid w:val="00050B37"/>
    <w:rsid w:val="0005123A"/>
    <w:rsid w:val="000512EC"/>
    <w:rsid w:val="00051686"/>
    <w:rsid w:val="000518E8"/>
    <w:rsid w:val="00051B31"/>
    <w:rsid w:val="00051F7F"/>
    <w:rsid w:val="00052739"/>
    <w:rsid w:val="0005371C"/>
    <w:rsid w:val="00053B60"/>
    <w:rsid w:val="00053D90"/>
    <w:rsid w:val="00054094"/>
    <w:rsid w:val="0005423B"/>
    <w:rsid w:val="00054247"/>
    <w:rsid w:val="000543B1"/>
    <w:rsid w:val="000543CE"/>
    <w:rsid w:val="0005457A"/>
    <w:rsid w:val="00054BD8"/>
    <w:rsid w:val="000555EF"/>
    <w:rsid w:val="00055735"/>
    <w:rsid w:val="000557AE"/>
    <w:rsid w:val="000559C2"/>
    <w:rsid w:val="0005708E"/>
    <w:rsid w:val="00057456"/>
    <w:rsid w:val="00060665"/>
    <w:rsid w:val="0006080A"/>
    <w:rsid w:val="000608A9"/>
    <w:rsid w:val="00060DC7"/>
    <w:rsid w:val="0006130C"/>
    <w:rsid w:val="00061424"/>
    <w:rsid w:val="00061891"/>
    <w:rsid w:val="00061921"/>
    <w:rsid w:val="00061FA8"/>
    <w:rsid w:val="00062017"/>
    <w:rsid w:val="00062158"/>
    <w:rsid w:val="00062408"/>
    <w:rsid w:val="0006272F"/>
    <w:rsid w:val="00062F0E"/>
    <w:rsid w:val="0006308B"/>
    <w:rsid w:val="000631DE"/>
    <w:rsid w:val="0006348E"/>
    <w:rsid w:val="00063F97"/>
    <w:rsid w:val="00064ABB"/>
    <w:rsid w:val="00064CDC"/>
    <w:rsid w:val="00065011"/>
    <w:rsid w:val="0006569A"/>
    <w:rsid w:val="0006574D"/>
    <w:rsid w:val="000658E8"/>
    <w:rsid w:val="00065A0B"/>
    <w:rsid w:val="00066342"/>
    <w:rsid w:val="00066604"/>
    <w:rsid w:val="00066ABB"/>
    <w:rsid w:val="0006775F"/>
    <w:rsid w:val="000679FF"/>
    <w:rsid w:val="00067C77"/>
    <w:rsid w:val="00070063"/>
    <w:rsid w:val="00070932"/>
    <w:rsid w:val="00070B09"/>
    <w:rsid w:val="00070B80"/>
    <w:rsid w:val="00070D19"/>
    <w:rsid w:val="0007110A"/>
    <w:rsid w:val="00071115"/>
    <w:rsid w:val="00071117"/>
    <w:rsid w:val="0007137F"/>
    <w:rsid w:val="000717C1"/>
    <w:rsid w:val="000718FB"/>
    <w:rsid w:val="00071B67"/>
    <w:rsid w:val="00071C0D"/>
    <w:rsid w:val="00071CB4"/>
    <w:rsid w:val="00071E90"/>
    <w:rsid w:val="000722FC"/>
    <w:rsid w:val="00072CB6"/>
    <w:rsid w:val="00072CC8"/>
    <w:rsid w:val="00072D11"/>
    <w:rsid w:val="00073170"/>
    <w:rsid w:val="000731C9"/>
    <w:rsid w:val="000733F7"/>
    <w:rsid w:val="00073A67"/>
    <w:rsid w:val="00073F08"/>
    <w:rsid w:val="00074275"/>
    <w:rsid w:val="0007492A"/>
    <w:rsid w:val="00074EE0"/>
    <w:rsid w:val="00074FAB"/>
    <w:rsid w:val="00075656"/>
    <w:rsid w:val="000762AC"/>
    <w:rsid w:val="00076DDA"/>
    <w:rsid w:val="00077209"/>
    <w:rsid w:val="0007768C"/>
    <w:rsid w:val="00077AB3"/>
    <w:rsid w:val="00077B67"/>
    <w:rsid w:val="00080183"/>
    <w:rsid w:val="00080996"/>
    <w:rsid w:val="00080D55"/>
    <w:rsid w:val="00080FC7"/>
    <w:rsid w:val="00081807"/>
    <w:rsid w:val="00081A73"/>
    <w:rsid w:val="0008220D"/>
    <w:rsid w:val="0008260C"/>
    <w:rsid w:val="00082C7E"/>
    <w:rsid w:val="00082D4B"/>
    <w:rsid w:val="00082D7A"/>
    <w:rsid w:val="00083166"/>
    <w:rsid w:val="00083C57"/>
    <w:rsid w:val="00083DA7"/>
    <w:rsid w:val="0008403A"/>
    <w:rsid w:val="000841CB"/>
    <w:rsid w:val="000843BD"/>
    <w:rsid w:val="00084AB1"/>
    <w:rsid w:val="00084DE0"/>
    <w:rsid w:val="00084F41"/>
    <w:rsid w:val="00085100"/>
    <w:rsid w:val="0008514D"/>
    <w:rsid w:val="00085BE8"/>
    <w:rsid w:val="0008660D"/>
    <w:rsid w:val="000867AE"/>
    <w:rsid w:val="0008694A"/>
    <w:rsid w:val="00086C12"/>
    <w:rsid w:val="00086C9A"/>
    <w:rsid w:val="00086FED"/>
    <w:rsid w:val="0008708F"/>
    <w:rsid w:val="00087338"/>
    <w:rsid w:val="000874C7"/>
    <w:rsid w:val="00087564"/>
    <w:rsid w:val="00087709"/>
    <w:rsid w:val="000906F8"/>
    <w:rsid w:val="00090703"/>
    <w:rsid w:val="000907E0"/>
    <w:rsid w:val="00090897"/>
    <w:rsid w:val="00090CF3"/>
    <w:rsid w:val="00091F96"/>
    <w:rsid w:val="0009258C"/>
    <w:rsid w:val="0009261B"/>
    <w:rsid w:val="00092885"/>
    <w:rsid w:val="00093276"/>
    <w:rsid w:val="00093374"/>
    <w:rsid w:val="00093876"/>
    <w:rsid w:val="00093940"/>
    <w:rsid w:val="00093A8B"/>
    <w:rsid w:val="000942C4"/>
    <w:rsid w:val="000948CD"/>
    <w:rsid w:val="00094C35"/>
    <w:rsid w:val="00094CEC"/>
    <w:rsid w:val="00094EED"/>
    <w:rsid w:val="000951C4"/>
    <w:rsid w:val="0009547B"/>
    <w:rsid w:val="000957ED"/>
    <w:rsid w:val="00095CE1"/>
    <w:rsid w:val="00096041"/>
    <w:rsid w:val="000964D6"/>
    <w:rsid w:val="00096A33"/>
    <w:rsid w:val="00096AD2"/>
    <w:rsid w:val="00096B80"/>
    <w:rsid w:val="00097340"/>
    <w:rsid w:val="00097536"/>
    <w:rsid w:val="00097B46"/>
    <w:rsid w:val="00097B81"/>
    <w:rsid w:val="00097CCA"/>
    <w:rsid w:val="00097D80"/>
    <w:rsid w:val="000A0307"/>
    <w:rsid w:val="000A1051"/>
    <w:rsid w:val="000A16E7"/>
    <w:rsid w:val="000A17B4"/>
    <w:rsid w:val="000A233B"/>
    <w:rsid w:val="000A247F"/>
    <w:rsid w:val="000A3325"/>
    <w:rsid w:val="000A3984"/>
    <w:rsid w:val="000A399F"/>
    <w:rsid w:val="000A44EA"/>
    <w:rsid w:val="000A4666"/>
    <w:rsid w:val="000A5853"/>
    <w:rsid w:val="000A69A3"/>
    <w:rsid w:val="000A6FA7"/>
    <w:rsid w:val="000A739A"/>
    <w:rsid w:val="000A7DE3"/>
    <w:rsid w:val="000A7ED5"/>
    <w:rsid w:val="000B002F"/>
    <w:rsid w:val="000B0485"/>
    <w:rsid w:val="000B0813"/>
    <w:rsid w:val="000B0B88"/>
    <w:rsid w:val="000B2183"/>
    <w:rsid w:val="000B2227"/>
    <w:rsid w:val="000B243B"/>
    <w:rsid w:val="000B24F2"/>
    <w:rsid w:val="000B2564"/>
    <w:rsid w:val="000B28C1"/>
    <w:rsid w:val="000B2AF5"/>
    <w:rsid w:val="000B2B49"/>
    <w:rsid w:val="000B3114"/>
    <w:rsid w:val="000B37AE"/>
    <w:rsid w:val="000B3BE5"/>
    <w:rsid w:val="000B4133"/>
    <w:rsid w:val="000B5F12"/>
    <w:rsid w:val="000B61B1"/>
    <w:rsid w:val="000B62BD"/>
    <w:rsid w:val="000B6301"/>
    <w:rsid w:val="000B6902"/>
    <w:rsid w:val="000B6932"/>
    <w:rsid w:val="000B7238"/>
    <w:rsid w:val="000B78C8"/>
    <w:rsid w:val="000B7B32"/>
    <w:rsid w:val="000B7BED"/>
    <w:rsid w:val="000C0029"/>
    <w:rsid w:val="000C034F"/>
    <w:rsid w:val="000C0E28"/>
    <w:rsid w:val="000C1451"/>
    <w:rsid w:val="000C1F8B"/>
    <w:rsid w:val="000C26DF"/>
    <w:rsid w:val="000C273A"/>
    <w:rsid w:val="000C2A32"/>
    <w:rsid w:val="000C2A52"/>
    <w:rsid w:val="000C2B44"/>
    <w:rsid w:val="000C2B86"/>
    <w:rsid w:val="000C3179"/>
    <w:rsid w:val="000C3497"/>
    <w:rsid w:val="000C3546"/>
    <w:rsid w:val="000C3594"/>
    <w:rsid w:val="000C3644"/>
    <w:rsid w:val="000C3BE7"/>
    <w:rsid w:val="000C49B4"/>
    <w:rsid w:val="000C4D83"/>
    <w:rsid w:val="000C5B79"/>
    <w:rsid w:val="000C6662"/>
    <w:rsid w:val="000D03B0"/>
    <w:rsid w:val="000D0792"/>
    <w:rsid w:val="000D097B"/>
    <w:rsid w:val="000D0B9E"/>
    <w:rsid w:val="000D0ED2"/>
    <w:rsid w:val="000D17CF"/>
    <w:rsid w:val="000D1A26"/>
    <w:rsid w:val="000D1C80"/>
    <w:rsid w:val="000D2058"/>
    <w:rsid w:val="000D20FF"/>
    <w:rsid w:val="000D21DF"/>
    <w:rsid w:val="000D2C3B"/>
    <w:rsid w:val="000D3119"/>
    <w:rsid w:val="000D3394"/>
    <w:rsid w:val="000D39EE"/>
    <w:rsid w:val="000D465C"/>
    <w:rsid w:val="000D46CC"/>
    <w:rsid w:val="000D5000"/>
    <w:rsid w:val="000D5558"/>
    <w:rsid w:val="000D55E3"/>
    <w:rsid w:val="000D5685"/>
    <w:rsid w:val="000D6778"/>
    <w:rsid w:val="000D798E"/>
    <w:rsid w:val="000D7D84"/>
    <w:rsid w:val="000E00B5"/>
    <w:rsid w:val="000E11A7"/>
    <w:rsid w:val="000E11DB"/>
    <w:rsid w:val="000E14A6"/>
    <w:rsid w:val="000E1AA9"/>
    <w:rsid w:val="000E1E3C"/>
    <w:rsid w:val="000E20F0"/>
    <w:rsid w:val="000E22BF"/>
    <w:rsid w:val="000E29E4"/>
    <w:rsid w:val="000E2A95"/>
    <w:rsid w:val="000E3B40"/>
    <w:rsid w:val="000E3B70"/>
    <w:rsid w:val="000E41CE"/>
    <w:rsid w:val="000E4326"/>
    <w:rsid w:val="000E43F3"/>
    <w:rsid w:val="000E4751"/>
    <w:rsid w:val="000E4812"/>
    <w:rsid w:val="000E4AA4"/>
    <w:rsid w:val="000E4C8D"/>
    <w:rsid w:val="000E5E57"/>
    <w:rsid w:val="000E6D17"/>
    <w:rsid w:val="000E781C"/>
    <w:rsid w:val="000E7D7D"/>
    <w:rsid w:val="000F021C"/>
    <w:rsid w:val="000F08D0"/>
    <w:rsid w:val="000F0D3B"/>
    <w:rsid w:val="000F0E4B"/>
    <w:rsid w:val="000F19FC"/>
    <w:rsid w:val="000F1A12"/>
    <w:rsid w:val="000F2003"/>
    <w:rsid w:val="000F23E5"/>
    <w:rsid w:val="000F30FA"/>
    <w:rsid w:val="000F3631"/>
    <w:rsid w:val="000F37AF"/>
    <w:rsid w:val="000F382A"/>
    <w:rsid w:val="000F3CA8"/>
    <w:rsid w:val="000F43A5"/>
    <w:rsid w:val="000F4838"/>
    <w:rsid w:val="000F4D08"/>
    <w:rsid w:val="000F5125"/>
    <w:rsid w:val="000F5829"/>
    <w:rsid w:val="000F586C"/>
    <w:rsid w:val="000F5975"/>
    <w:rsid w:val="000F5C02"/>
    <w:rsid w:val="000F5C92"/>
    <w:rsid w:val="000F622B"/>
    <w:rsid w:val="000F6352"/>
    <w:rsid w:val="000F6C77"/>
    <w:rsid w:val="000F6CF3"/>
    <w:rsid w:val="000F7430"/>
    <w:rsid w:val="00100076"/>
    <w:rsid w:val="00100166"/>
    <w:rsid w:val="00100463"/>
    <w:rsid w:val="00100789"/>
    <w:rsid w:val="00100E6A"/>
    <w:rsid w:val="0010115A"/>
    <w:rsid w:val="00101A37"/>
    <w:rsid w:val="001021E8"/>
    <w:rsid w:val="001024ED"/>
    <w:rsid w:val="001026F2"/>
    <w:rsid w:val="00102CE9"/>
    <w:rsid w:val="00102F8C"/>
    <w:rsid w:val="00102FF5"/>
    <w:rsid w:val="001031C9"/>
    <w:rsid w:val="001035B7"/>
    <w:rsid w:val="001035DE"/>
    <w:rsid w:val="001037AA"/>
    <w:rsid w:val="00103D64"/>
    <w:rsid w:val="00103FD7"/>
    <w:rsid w:val="0010434A"/>
    <w:rsid w:val="00105B42"/>
    <w:rsid w:val="00105CDF"/>
    <w:rsid w:val="0010661C"/>
    <w:rsid w:val="0010683A"/>
    <w:rsid w:val="0010690B"/>
    <w:rsid w:val="001072D2"/>
    <w:rsid w:val="00107AA1"/>
    <w:rsid w:val="00107C84"/>
    <w:rsid w:val="00107D78"/>
    <w:rsid w:val="001101E3"/>
    <w:rsid w:val="00110C8B"/>
    <w:rsid w:val="00110C8E"/>
    <w:rsid w:val="001113FD"/>
    <w:rsid w:val="001116C7"/>
    <w:rsid w:val="00112B4B"/>
    <w:rsid w:val="00113459"/>
    <w:rsid w:val="00113784"/>
    <w:rsid w:val="00113804"/>
    <w:rsid w:val="00114142"/>
    <w:rsid w:val="00114176"/>
    <w:rsid w:val="001145DD"/>
    <w:rsid w:val="0011464E"/>
    <w:rsid w:val="00114A19"/>
    <w:rsid w:val="00115219"/>
    <w:rsid w:val="001158E9"/>
    <w:rsid w:val="001161B5"/>
    <w:rsid w:val="0011662C"/>
    <w:rsid w:val="00116762"/>
    <w:rsid w:val="00116BB2"/>
    <w:rsid w:val="00117335"/>
    <w:rsid w:val="001177B6"/>
    <w:rsid w:val="00117A07"/>
    <w:rsid w:val="00117B49"/>
    <w:rsid w:val="00117C0B"/>
    <w:rsid w:val="00117CB7"/>
    <w:rsid w:val="001201B7"/>
    <w:rsid w:val="00121F48"/>
    <w:rsid w:val="00122B52"/>
    <w:rsid w:val="00123140"/>
    <w:rsid w:val="00123D93"/>
    <w:rsid w:val="001242D7"/>
    <w:rsid w:val="00124411"/>
    <w:rsid w:val="00124F21"/>
    <w:rsid w:val="00125530"/>
    <w:rsid w:val="00125B5D"/>
    <w:rsid w:val="00125BB3"/>
    <w:rsid w:val="001265E6"/>
    <w:rsid w:val="001275D1"/>
    <w:rsid w:val="00127887"/>
    <w:rsid w:val="00130903"/>
    <w:rsid w:val="00130F06"/>
    <w:rsid w:val="001311F1"/>
    <w:rsid w:val="00131888"/>
    <w:rsid w:val="00131C40"/>
    <w:rsid w:val="00131ECD"/>
    <w:rsid w:val="00132337"/>
    <w:rsid w:val="00132388"/>
    <w:rsid w:val="00132F60"/>
    <w:rsid w:val="00132FA9"/>
    <w:rsid w:val="00132FE1"/>
    <w:rsid w:val="0013332F"/>
    <w:rsid w:val="00133489"/>
    <w:rsid w:val="0013353E"/>
    <w:rsid w:val="00133884"/>
    <w:rsid w:val="00133DDD"/>
    <w:rsid w:val="00133FFB"/>
    <w:rsid w:val="00134419"/>
    <w:rsid w:val="001354D6"/>
    <w:rsid w:val="00135504"/>
    <w:rsid w:val="00135AFF"/>
    <w:rsid w:val="00135E95"/>
    <w:rsid w:val="00136583"/>
    <w:rsid w:val="00136A83"/>
    <w:rsid w:val="00136EA8"/>
    <w:rsid w:val="00137292"/>
    <w:rsid w:val="00137341"/>
    <w:rsid w:val="0014018D"/>
    <w:rsid w:val="0014026F"/>
    <w:rsid w:val="00140559"/>
    <w:rsid w:val="0014075F"/>
    <w:rsid w:val="001417DF"/>
    <w:rsid w:val="001418FD"/>
    <w:rsid w:val="00141C7D"/>
    <w:rsid w:val="00141FC3"/>
    <w:rsid w:val="00142356"/>
    <w:rsid w:val="001428E8"/>
    <w:rsid w:val="00142DB1"/>
    <w:rsid w:val="00142E20"/>
    <w:rsid w:val="00143034"/>
    <w:rsid w:val="0014348E"/>
    <w:rsid w:val="00143799"/>
    <w:rsid w:val="00144024"/>
    <w:rsid w:val="0014482C"/>
    <w:rsid w:val="00144915"/>
    <w:rsid w:val="00144CC0"/>
    <w:rsid w:val="001453E1"/>
    <w:rsid w:val="00147BAC"/>
    <w:rsid w:val="00150063"/>
    <w:rsid w:val="00151666"/>
    <w:rsid w:val="001519DD"/>
    <w:rsid w:val="001520DE"/>
    <w:rsid w:val="001527FD"/>
    <w:rsid w:val="00153369"/>
    <w:rsid w:val="00153720"/>
    <w:rsid w:val="001540AE"/>
    <w:rsid w:val="0015428D"/>
    <w:rsid w:val="0015534A"/>
    <w:rsid w:val="0015548C"/>
    <w:rsid w:val="00155843"/>
    <w:rsid w:val="001558E0"/>
    <w:rsid w:val="00155C0D"/>
    <w:rsid w:val="00155CD5"/>
    <w:rsid w:val="0015605F"/>
    <w:rsid w:val="00156522"/>
    <w:rsid w:val="00156760"/>
    <w:rsid w:val="00156BE6"/>
    <w:rsid w:val="00156CDB"/>
    <w:rsid w:val="001577E8"/>
    <w:rsid w:val="0015796C"/>
    <w:rsid w:val="00157AD3"/>
    <w:rsid w:val="00160235"/>
    <w:rsid w:val="00160388"/>
    <w:rsid w:val="001604BB"/>
    <w:rsid w:val="001605D0"/>
    <w:rsid w:val="00160C5F"/>
    <w:rsid w:val="00160E2F"/>
    <w:rsid w:val="00161052"/>
    <w:rsid w:val="00161307"/>
    <w:rsid w:val="001613DF"/>
    <w:rsid w:val="0016164B"/>
    <w:rsid w:val="0016169F"/>
    <w:rsid w:val="00161AD2"/>
    <w:rsid w:val="00161F5D"/>
    <w:rsid w:val="00162C18"/>
    <w:rsid w:val="00163208"/>
    <w:rsid w:val="001639BD"/>
    <w:rsid w:val="00163E1E"/>
    <w:rsid w:val="00163E47"/>
    <w:rsid w:val="00163E65"/>
    <w:rsid w:val="00164275"/>
    <w:rsid w:val="00164868"/>
    <w:rsid w:val="001648E8"/>
    <w:rsid w:val="00164D45"/>
    <w:rsid w:val="00165696"/>
    <w:rsid w:val="001659DC"/>
    <w:rsid w:val="00165C8D"/>
    <w:rsid w:val="001666C2"/>
    <w:rsid w:val="00166C61"/>
    <w:rsid w:val="001671B3"/>
    <w:rsid w:val="00167347"/>
    <w:rsid w:val="00167ADF"/>
    <w:rsid w:val="0017051C"/>
    <w:rsid w:val="0017070D"/>
    <w:rsid w:val="00170DDB"/>
    <w:rsid w:val="00170FD1"/>
    <w:rsid w:val="00171727"/>
    <w:rsid w:val="0017190B"/>
    <w:rsid w:val="0017227F"/>
    <w:rsid w:val="001722A8"/>
    <w:rsid w:val="001723E4"/>
    <w:rsid w:val="00172699"/>
    <w:rsid w:val="001730FD"/>
    <w:rsid w:val="00173186"/>
    <w:rsid w:val="00173818"/>
    <w:rsid w:val="0017388C"/>
    <w:rsid w:val="00173C79"/>
    <w:rsid w:val="00173D95"/>
    <w:rsid w:val="0017403B"/>
    <w:rsid w:val="00174A43"/>
    <w:rsid w:val="00174AAC"/>
    <w:rsid w:val="00175518"/>
    <w:rsid w:val="00175FD7"/>
    <w:rsid w:val="0017605E"/>
    <w:rsid w:val="0017654E"/>
    <w:rsid w:val="00176FB4"/>
    <w:rsid w:val="001774C5"/>
    <w:rsid w:val="001802F4"/>
    <w:rsid w:val="001818F7"/>
    <w:rsid w:val="0018197F"/>
    <w:rsid w:val="001819E2"/>
    <w:rsid w:val="00181BB7"/>
    <w:rsid w:val="00182216"/>
    <w:rsid w:val="001825A7"/>
    <w:rsid w:val="0018267F"/>
    <w:rsid w:val="00183727"/>
    <w:rsid w:val="00183756"/>
    <w:rsid w:val="001843C8"/>
    <w:rsid w:val="00184690"/>
    <w:rsid w:val="001847DF"/>
    <w:rsid w:val="0018482D"/>
    <w:rsid w:val="00184BC3"/>
    <w:rsid w:val="001855B3"/>
    <w:rsid w:val="0018642E"/>
    <w:rsid w:val="00186BEC"/>
    <w:rsid w:val="00186C3D"/>
    <w:rsid w:val="00187AF0"/>
    <w:rsid w:val="00190488"/>
    <w:rsid w:val="0019094B"/>
    <w:rsid w:val="00191481"/>
    <w:rsid w:val="00191515"/>
    <w:rsid w:val="001917E0"/>
    <w:rsid w:val="00191BF4"/>
    <w:rsid w:val="00191CF1"/>
    <w:rsid w:val="00192AF3"/>
    <w:rsid w:val="00192BFD"/>
    <w:rsid w:val="001933F0"/>
    <w:rsid w:val="00194170"/>
    <w:rsid w:val="00194339"/>
    <w:rsid w:val="001943F9"/>
    <w:rsid w:val="00194819"/>
    <w:rsid w:val="0019497F"/>
    <w:rsid w:val="00194AC8"/>
    <w:rsid w:val="00194D2D"/>
    <w:rsid w:val="00194DF6"/>
    <w:rsid w:val="001955AB"/>
    <w:rsid w:val="00195FA0"/>
    <w:rsid w:val="00196161"/>
    <w:rsid w:val="0019653D"/>
    <w:rsid w:val="00196900"/>
    <w:rsid w:val="00196CDF"/>
    <w:rsid w:val="001977DD"/>
    <w:rsid w:val="001979FA"/>
    <w:rsid w:val="00197C1B"/>
    <w:rsid w:val="00197FF2"/>
    <w:rsid w:val="001A031F"/>
    <w:rsid w:val="001A11A5"/>
    <w:rsid w:val="001A1257"/>
    <w:rsid w:val="001A1273"/>
    <w:rsid w:val="001A18C4"/>
    <w:rsid w:val="001A1C39"/>
    <w:rsid w:val="001A1E85"/>
    <w:rsid w:val="001A2888"/>
    <w:rsid w:val="001A29A0"/>
    <w:rsid w:val="001A3484"/>
    <w:rsid w:val="001A35CE"/>
    <w:rsid w:val="001A37C9"/>
    <w:rsid w:val="001A3888"/>
    <w:rsid w:val="001A417E"/>
    <w:rsid w:val="001A4567"/>
    <w:rsid w:val="001A4714"/>
    <w:rsid w:val="001A493B"/>
    <w:rsid w:val="001A4E3C"/>
    <w:rsid w:val="001A516D"/>
    <w:rsid w:val="001A5BDE"/>
    <w:rsid w:val="001A611F"/>
    <w:rsid w:val="001A6B8B"/>
    <w:rsid w:val="001A7182"/>
    <w:rsid w:val="001A7401"/>
    <w:rsid w:val="001A747C"/>
    <w:rsid w:val="001A79C2"/>
    <w:rsid w:val="001A7B66"/>
    <w:rsid w:val="001A7CD5"/>
    <w:rsid w:val="001A7D2F"/>
    <w:rsid w:val="001A7F0E"/>
    <w:rsid w:val="001B07A9"/>
    <w:rsid w:val="001B0BEC"/>
    <w:rsid w:val="001B1483"/>
    <w:rsid w:val="001B1CE3"/>
    <w:rsid w:val="001B1D59"/>
    <w:rsid w:val="001B1F87"/>
    <w:rsid w:val="001B22B3"/>
    <w:rsid w:val="001B22C2"/>
    <w:rsid w:val="001B2573"/>
    <w:rsid w:val="001B306D"/>
    <w:rsid w:val="001B3167"/>
    <w:rsid w:val="001B33FD"/>
    <w:rsid w:val="001B3AAF"/>
    <w:rsid w:val="001B3C02"/>
    <w:rsid w:val="001B3E05"/>
    <w:rsid w:val="001B3F8D"/>
    <w:rsid w:val="001B43B1"/>
    <w:rsid w:val="001B440E"/>
    <w:rsid w:val="001B4CE3"/>
    <w:rsid w:val="001B597D"/>
    <w:rsid w:val="001B5A32"/>
    <w:rsid w:val="001B644A"/>
    <w:rsid w:val="001B6A8A"/>
    <w:rsid w:val="001B6B8F"/>
    <w:rsid w:val="001B712A"/>
    <w:rsid w:val="001C0513"/>
    <w:rsid w:val="001C0F7B"/>
    <w:rsid w:val="001C0F8D"/>
    <w:rsid w:val="001C2904"/>
    <w:rsid w:val="001C2CC0"/>
    <w:rsid w:val="001C2F64"/>
    <w:rsid w:val="001C358D"/>
    <w:rsid w:val="001C3C6E"/>
    <w:rsid w:val="001C41D7"/>
    <w:rsid w:val="001C4239"/>
    <w:rsid w:val="001C46A4"/>
    <w:rsid w:val="001C475C"/>
    <w:rsid w:val="001C4763"/>
    <w:rsid w:val="001C4B03"/>
    <w:rsid w:val="001C4F9E"/>
    <w:rsid w:val="001C5D1F"/>
    <w:rsid w:val="001C6345"/>
    <w:rsid w:val="001C63FE"/>
    <w:rsid w:val="001C6499"/>
    <w:rsid w:val="001C6B31"/>
    <w:rsid w:val="001C6F2C"/>
    <w:rsid w:val="001C73B4"/>
    <w:rsid w:val="001C73FC"/>
    <w:rsid w:val="001C75DA"/>
    <w:rsid w:val="001C7AD3"/>
    <w:rsid w:val="001C7D55"/>
    <w:rsid w:val="001D061D"/>
    <w:rsid w:val="001D06F2"/>
    <w:rsid w:val="001D0B77"/>
    <w:rsid w:val="001D1007"/>
    <w:rsid w:val="001D1123"/>
    <w:rsid w:val="001D1480"/>
    <w:rsid w:val="001D1AFC"/>
    <w:rsid w:val="001D1E80"/>
    <w:rsid w:val="001D2726"/>
    <w:rsid w:val="001D2FB2"/>
    <w:rsid w:val="001D3B67"/>
    <w:rsid w:val="001D4107"/>
    <w:rsid w:val="001D5021"/>
    <w:rsid w:val="001D5145"/>
    <w:rsid w:val="001D5DFA"/>
    <w:rsid w:val="001D6206"/>
    <w:rsid w:val="001D6407"/>
    <w:rsid w:val="001D670B"/>
    <w:rsid w:val="001D6A6A"/>
    <w:rsid w:val="001D7142"/>
    <w:rsid w:val="001D74DE"/>
    <w:rsid w:val="001D74E2"/>
    <w:rsid w:val="001D7868"/>
    <w:rsid w:val="001D79C6"/>
    <w:rsid w:val="001D7F8F"/>
    <w:rsid w:val="001E05DA"/>
    <w:rsid w:val="001E0855"/>
    <w:rsid w:val="001E0CEA"/>
    <w:rsid w:val="001E1691"/>
    <w:rsid w:val="001E16D7"/>
    <w:rsid w:val="001E1737"/>
    <w:rsid w:val="001E22D6"/>
    <w:rsid w:val="001E278B"/>
    <w:rsid w:val="001E2CBF"/>
    <w:rsid w:val="001E2D66"/>
    <w:rsid w:val="001E2F6C"/>
    <w:rsid w:val="001E33BB"/>
    <w:rsid w:val="001E3935"/>
    <w:rsid w:val="001E398E"/>
    <w:rsid w:val="001E39F3"/>
    <w:rsid w:val="001E3B49"/>
    <w:rsid w:val="001E3F83"/>
    <w:rsid w:val="001E49C4"/>
    <w:rsid w:val="001E5093"/>
    <w:rsid w:val="001E5391"/>
    <w:rsid w:val="001E5548"/>
    <w:rsid w:val="001E55C8"/>
    <w:rsid w:val="001E5C7A"/>
    <w:rsid w:val="001E629C"/>
    <w:rsid w:val="001E688A"/>
    <w:rsid w:val="001E6EF8"/>
    <w:rsid w:val="001E7282"/>
    <w:rsid w:val="001E754D"/>
    <w:rsid w:val="001E7699"/>
    <w:rsid w:val="001E7E0C"/>
    <w:rsid w:val="001F060D"/>
    <w:rsid w:val="001F0ABF"/>
    <w:rsid w:val="001F0EE3"/>
    <w:rsid w:val="001F125A"/>
    <w:rsid w:val="001F199A"/>
    <w:rsid w:val="001F1DC7"/>
    <w:rsid w:val="001F2063"/>
    <w:rsid w:val="001F221F"/>
    <w:rsid w:val="001F23AA"/>
    <w:rsid w:val="001F2A50"/>
    <w:rsid w:val="001F2CA9"/>
    <w:rsid w:val="001F2EA5"/>
    <w:rsid w:val="001F3112"/>
    <w:rsid w:val="001F31F0"/>
    <w:rsid w:val="001F3266"/>
    <w:rsid w:val="001F3A55"/>
    <w:rsid w:val="001F47C6"/>
    <w:rsid w:val="001F520A"/>
    <w:rsid w:val="001F5215"/>
    <w:rsid w:val="001F5E4A"/>
    <w:rsid w:val="001F6290"/>
    <w:rsid w:val="001F6317"/>
    <w:rsid w:val="001F649F"/>
    <w:rsid w:val="001F67BC"/>
    <w:rsid w:val="001F7026"/>
    <w:rsid w:val="001F7539"/>
    <w:rsid w:val="001F78E1"/>
    <w:rsid w:val="001F7D6C"/>
    <w:rsid w:val="0020048F"/>
    <w:rsid w:val="00200533"/>
    <w:rsid w:val="00200FBD"/>
    <w:rsid w:val="0020128C"/>
    <w:rsid w:val="00201313"/>
    <w:rsid w:val="0020177E"/>
    <w:rsid w:val="00201935"/>
    <w:rsid w:val="0020197B"/>
    <w:rsid w:val="00201A38"/>
    <w:rsid w:val="00201E95"/>
    <w:rsid w:val="0020241B"/>
    <w:rsid w:val="00202FD5"/>
    <w:rsid w:val="002041DF"/>
    <w:rsid w:val="00204391"/>
    <w:rsid w:val="00204A0B"/>
    <w:rsid w:val="00204FAE"/>
    <w:rsid w:val="00204FAF"/>
    <w:rsid w:val="00205890"/>
    <w:rsid w:val="00205DF3"/>
    <w:rsid w:val="00205EF2"/>
    <w:rsid w:val="002062B5"/>
    <w:rsid w:val="002068BD"/>
    <w:rsid w:val="002068BF"/>
    <w:rsid w:val="00206E32"/>
    <w:rsid w:val="0020717E"/>
    <w:rsid w:val="002072FC"/>
    <w:rsid w:val="00207628"/>
    <w:rsid w:val="00207754"/>
    <w:rsid w:val="002077C6"/>
    <w:rsid w:val="00207C4E"/>
    <w:rsid w:val="002106AC"/>
    <w:rsid w:val="00211223"/>
    <w:rsid w:val="0021131D"/>
    <w:rsid w:val="00211CC1"/>
    <w:rsid w:val="00211D3B"/>
    <w:rsid w:val="00211FA0"/>
    <w:rsid w:val="0021222C"/>
    <w:rsid w:val="00212554"/>
    <w:rsid w:val="002125BE"/>
    <w:rsid w:val="002128D7"/>
    <w:rsid w:val="0021376D"/>
    <w:rsid w:val="002139ED"/>
    <w:rsid w:val="00213AAA"/>
    <w:rsid w:val="0021468D"/>
    <w:rsid w:val="00214C1A"/>
    <w:rsid w:val="00214EA8"/>
    <w:rsid w:val="00214F14"/>
    <w:rsid w:val="00215E1A"/>
    <w:rsid w:val="00215E83"/>
    <w:rsid w:val="002160A9"/>
    <w:rsid w:val="00217068"/>
    <w:rsid w:val="002172AF"/>
    <w:rsid w:val="00217972"/>
    <w:rsid w:val="00217C4B"/>
    <w:rsid w:val="002202FF"/>
    <w:rsid w:val="00220757"/>
    <w:rsid w:val="00220864"/>
    <w:rsid w:val="002211F5"/>
    <w:rsid w:val="002216FB"/>
    <w:rsid w:val="00221D9F"/>
    <w:rsid w:val="00221ECE"/>
    <w:rsid w:val="0022293E"/>
    <w:rsid w:val="00222988"/>
    <w:rsid w:val="00222BDD"/>
    <w:rsid w:val="00222D14"/>
    <w:rsid w:val="00222D5B"/>
    <w:rsid w:val="00222F47"/>
    <w:rsid w:val="00222F77"/>
    <w:rsid w:val="002235E5"/>
    <w:rsid w:val="00224076"/>
    <w:rsid w:val="002242B9"/>
    <w:rsid w:val="0022435A"/>
    <w:rsid w:val="00224704"/>
    <w:rsid w:val="0022476F"/>
    <w:rsid w:val="00224856"/>
    <w:rsid w:val="002248DD"/>
    <w:rsid w:val="00224D28"/>
    <w:rsid w:val="00225016"/>
    <w:rsid w:val="00225357"/>
    <w:rsid w:val="0022547A"/>
    <w:rsid w:val="002254ED"/>
    <w:rsid w:val="00225A31"/>
    <w:rsid w:val="00225C59"/>
    <w:rsid w:val="00225DB9"/>
    <w:rsid w:val="0022684C"/>
    <w:rsid w:val="00226B21"/>
    <w:rsid w:val="00226BF0"/>
    <w:rsid w:val="002275F0"/>
    <w:rsid w:val="0023070F"/>
    <w:rsid w:val="0023174A"/>
    <w:rsid w:val="00231E3A"/>
    <w:rsid w:val="00232F74"/>
    <w:rsid w:val="002338A2"/>
    <w:rsid w:val="002338BA"/>
    <w:rsid w:val="002342B9"/>
    <w:rsid w:val="002344A6"/>
    <w:rsid w:val="00234ACC"/>
    <w:rsid w:val="00235BD3"/>
    <w:rsid w:val="0023608D"/>
    <w:rsid w:val="00236C83"/>
    <w:rsid w:val="00237314"/>
    <w:rsid w:val="00237827"/>
    <w:rsid w:val="00240609"/>
    <w:rsid w:val="00240751"/>
    <w:rsid w:val="00241947"/>
    <w:rsid w:val="00242389"/>
    <w:rsid w:val="0024282B"/>
    <w:rsid w:val="002429F8"/>
    <w:rsid w:val="00242D64"/>
    <w:rsid w:val="0024351A"/>
    <w:rsid w:val="00243B47"/>
    <w:rsid w:val="00244620"/>
    <w:rsid w:val="0024501D"/>
    <w:rsid w:val="0024594F"/>
    <w:rsid w:val="00245BE3"/>
    <w:rsid w:val="00245C37"/>
    <w:rsid w:val="00245D63"/>
    <w:rsid w:val="00246635"/>
    <w:rsid w:val="00246A4A"/>
    <w:rsid w:val="00246F01"/>
    <w:rsid w:val="0024732B"/>
    <w:rsid w:val="00247458"/>
    <w:rsid w:val="00247DD5"/>
    <w:rsid w:val="00250ABD"/>
    <w:rsid w:val="00250B2E"/>
    <w:rsid w:val="00251163"/>
    <w:rsid w:val="0025184A"/>
    <w:rsid w:val="00252641"/>
    <w:rsid w:val="00252DBF"/>
    <w:rsid w:val="002533F7"/>
    <w:rsid w:val="00253443"/>
    <w:rsid w:val="00253532"/>
    <w:rsid w:val="0025354A"/>
    <w:rsid w:val="0025367E"/>
    <w:rsid w:val="00253A73"/>
    <w:rsid w:val="00254320"/>
    <w:rsid w:val="002545FC"/>
    <w:rsid w:val="00254B69"/>
    <w:rsid w:val="00254BCF"/>
    <w:rsid w:val="00255097"/>
    <w:rsid w:val="00255F94"/>
    <w:rsid w:val="002569C6"/>
    <w:rsid w:val="002572C0"/>
    <w:rsid w:val="0025745E"/>
    <w:rsid w:val="00257728"/>
    <w:rsid w:val="002606E9"/>
    <w:rsid w:val="00260EC3"/>
    <w:rsid w:val="0026206E"/>
    <w:rsid w:val="00262922"/>
    <w:rsid w:val="002630DF"/>
    <w:rsid w:val="00263E31"/>
    <w:rsid w:val="00263EB1"/>
    <w:rsid w:val="00263EFF"/>
    <w:rsid w:val="0026486A"/>
    <w:rsid w:val="00264CCA"/>
    <w:rsid w:val="00264FD3"/>
    <w:rsid w:val="00265DEB"/>
    <w:rsid w:val="00265EA2"/>
    <w:rsid w:val="00266563"/>
    <w:rsid w:val="0026722F"/>
    <w:rsid w:val="002674FF"/>
    <w:rsid w:val="002675EB"/>
    <w:rsid w:val="00267E38"/>
    <w:rsid w:val="00270105"/>
    <w:rsid w:val="002701D1"/>
    <w:rsid w:val="00270BF2"/>
    <w:rsid w:val="00270C31"/>
    <w:rsid w:val="00270D6A"/>
    <w:rsid w:val="00270D87"/>
    <w:rsid w:val="00270EFC"/>
    <w:rsid w:val="0027194B"/>
    <w:rsid w:val="00271BC7"/>
    <w:rsid w:val="0027223C"/>
    <w:rsid w:val="00272665"/>
    <w:rsid w:val="00272A94"/>
    <w:rsid w:val="00272B44"/>
    <w:rsid w:val="00273407"/>
    <w:rsid w:val="002735D3"/>
    <w:rsid w:val="00273878"/>
    <w:rsid w:val="00273F4C"/>
    <w:rsid w:val="002745BE"/>
    <w:rsid w:val="00274813"/>
    <w:rsid w:val="00274C04"/>
    <w:rsid w:val="00274DCB"/>
    <w:rsid w:val="00274EA0"/>
    <w:rsid w:val="0027531A"/>
    <w:rsid w:val="00275DFD"/>
    <w:rsid w:val="00275EF6"/>
    <w:rsid w:val="00275F03"/>
    <w:rsid w:val="002762B3"/>
    <w:rsid w:val="0027671F"/>
    <w:rsid w:val="002767D2"/>
    <w:rsid w:val="00276B94"/>
    <w:rsid w:val="00276C96"/>
    <w:rsid w:val="002776E0"/>
    <w:rsid w:val="00277DC0"/>
    <w:rsid w:val="00277FC5"/>
    <w:rsid w:val="002800F0"/>
    <w:rsid w:val="00280518"/>
    <w:rsid w:val="002807AC"/>
    <w:rsid w:val="002810DB"/>
    <w:rsid w:val="00281A0B"/>
    <w:rsid w:val="00281AEB"/>
    <w:rsid w:val="0028298B"/>
    <w:rsid w:val="00282F78"/>
    <w:rsid w:val="002834C9"/>
    <w:rsid w:val="00283B0C"/>
    <w:rsid w:val="00283C2C"/>
    <w:rsid w:val="00283D9C"/>
    <w:rsid w:val="00284975"/>
    <w:rsid w:val="00284F9F"/>
    <w:rsid w:val="0028612C"/>
    <w:rsid w:val="00286A5C"/>
    <w:rsid w:val="0028799E"/>
    <w:rsid w:val="00290320"/>
    <w:rsid w:val="00290BF4"/>
    <w:rsid w:val="00290D4C"/>
    <w:rsid w:val="00291861"/>
    <w:rsid w:val="00292C95"/>
    <w:rsid w:val="00292C9F"/>
    <w:rsid w:val="00292D03"/>
    <w:rsid w:val="002933A8"/>
    <w:rsid w:val="00293CB7"/>
    <w:rsid w:val="00293D97"/>
    <w:rsid w:val="002945A8"/>
    <w:rsid w:val="00294C24"/>
    <w:rsid w:val="00294CFF"/>
    <w:rsid w:val="00295A32"/>
    <w:rsid w:val="00295AD7"/>
    <w:rsid w:val="00296378"/>
    <w:rsid w:val="002978D8"/>
    <w:rsid w:val="002A0519"/>
    <w:rsid w:val="002A1208"/>
    <w:rsid w:val="002A15E0"/>
    <w:rsid w:val="002A1680"/>
    <w:rsid w:val="002A1821"/>
    <w:rsid w:val="002A18F7"/>
    <w:rsid w:val="002A1990"/>
    <w:rsid w:val="002A1CEB"/>
    <w:rsid w:val="002A1EBE"/>
    <w:rsid w:val="002A265D"/>
    <w:rsid w:val="002A2B1F"/>
    <w:rsid w:val="002A38BA"/>
    <w:rsid w:val="002A4020"/>
    <w:rsid w:val="002A556A"/>
    <w:rsid w:val="002A5C0A"/>
    <w:rsid w:val="002A5D57"/>
    <w:rsid w:val="002A6518"/>
    <w:rsid w:val="002A65CE"/>
    <w:rsid w:val="002A687F"/>
    <w:rsid w:val="002A6AD0"/>
    <w:rsid w:val="002A7A66"/>
    <w:rsid w:val="002A7EB3"/>
    <w:rsid w:val="002A7F05"/>
    <w:rsid w:val="002B05A4"/>
    <w:rsid w:val="002B1763"/>
    <w:rsid w:val="002B1ED8"/>
    <w:rsid w:val="002B271F"/>
    <w:rsid w:val="002B2BE4"/>
    <w:rsid w:val="002B2E89"/>
    <w:rsid w:val="002B3A31"/>
    <w:rsid w:val="002B3B15"/>
    <w:rsid w:val="002B3B4E"/>
    <w:rsid w:val="002B3C83"/>
    <w:rsid w:val="002B4286"/>
    <w:rsid w:val="002B42D3"/>
    <w:rsid w:val="002B43A0"/>
    <w:rsid w:val="002B446F"/>
    <w:rsid w:val="002B4A5A"/>
    <w:rsid w:val="002B4DF0"/>
    <w:rsid w:val="002B50C3"/>
    <w:rsid w:val="002B515F"/>
    <w:rsid w:val="002B53A1"/>
    <w:rsid w:val="002B54F0"/>
    <w:rsid w:val="002B6666"/>
    <w:rsid w:val="002B7078"/>
    <w:rsid w:val="002B737D"/>
    <w:rsid w:val="002B7917"/>
    <w:rsid w:val="002C0072"/>
    <w:rsid w:val="002C0EF6"/>
    <w:rsid w:val="002C14FC"/>
    <w:rsid w:val="002C16A7"/>
    <w:rsid w:val="002C2E9A"/>
    <w:rsid w:val="002C2F35"/>
    <w:rsid w:val="002C333D"/>
    <w:rsid w:val="002C39DB"/>
    <w:rsid w:val="002C3D01"/>
    <w:rsid w:val="002C3D40"/>
    <w:rsid w:val="002C3DE0"/>
    <w:rsid w:val="002C4123"/>
    <w:rsid w:val="002C4C82"/>
    <w:rsid w:val="002C4EC1"/>
    <w:rsid w:val="002C4F5F"/>
    <w:rsid w:val="002C5091"/>
    <w:rsid w:val="002C5CF5"/>
    <w:rsid w:val="002C5E36"/>
    <w:rsid w:val="002C756F"/>
    <w:rsid w:val="002C7D4E"/>
    <w:rsid w:val="002C7D6C"/>
    <w:rsid w:val="002C7E93"/>
    <w:rsid w:val="002C7EF9"/>
    <w:rsid w:val="002D03E5"/>
    <w:rsid w:val="002D05FB"/>
    <w:rsid w:val="002D0680"/>
    <w:rsid w:val="002D079E"/>
    <w:rsid w:val="002D07F6"/>
    <w:rsid w:val="002D0841"/>
    <w:rsid w:val="002D085C"/>
    <w:rsid w:val="002D18C7"/>
    <w:rsid w:val="002D1EBC"/>
    <w:rsid w:val="002D2D0E"/>
    <w:rsid w:val="002D2D1B"/>
    <w:rsid w:val="002D2DEF"/>
    <w:rsid w:val="002D34D5"/>
    <w:rsid w:val="002D3CEA"/>
    <w:rsid w:val="002D51F8"/>
    <w:rsid w:val="002D5588"/>
    <w:rsid w:val="002D5978"/>
    <w:rsid w:val="002D59D3"/>
    <w:rsid w:val="002D67E8"/>
    <w:rsid w:val="002D6C0F"/>
    <w:rsid w:val="002D6CB2"/>
    <w:rsid w:val="002D6DDC"/>
    <w:rsid w:val="002D7074"/>
    <w:rsid w:val="002D7529"/>
    <w:rsid w:val="002D7DE0"/>
    <w:rsid w:val="002E006F"/>
    <w:rsid w:val="002E164B"/>
    <w:rsid w:val="002E1850"/>
    <w:rsid w:val="002E2530"/>
    <w:rsid w:val="002E269A"/>
    <w:rsid w:val="002E2AFD"/>
    <w:rsid w:val="002E2B3B"/>
    <w:rsid w:val="002E333B"/>
    <w:rsid w:val="002E37F0"/>
    <w:rsid w:val="002E4943"/>
    <w:rsid w:val="002E618B"/>
    <w:rsid w:val="002E6240"/>
    <w:rsid w:val="002E67FA"/>
    <w:rsid w:val="002E7633"/>
    <w:rsid w:val="002E793A"/>
    <w:rsid w:val="002E7AA0"/>
    <w:rsid w:val="002F057B"/>
    <w:rsid w:val="002F0710"/>
    <w:rsid w:val="002F0942"/>
    <w:rsid w:val="002F0ABF"/>
    <w:rsid w:val="002F0FB3"/>
    <w:rsid w:val="002F16F6"/>
    <w:rsid w:val="002F181C"/>
    <w:rsid w:val="002F1994"/>
    <w:rsid w:val="002F1C9F"/>
    <w:rsid w:val="002F3046"/>
    <w:rsid w:val="002F34A2"/>
    <w:rsid w:val="002F351A"/>
    <w:rsid w:val="002F3E1A"/>
    <w:rsid w:val="002F4378"/>
    <w:rsid w:val="002F496A"/>
    <w:rsid w:val="002F559C"/>
    <w:rsid w:val="002F55AB"/>
    <w:rsid w:val="002F56EA"/>
    <w:rsid w:val="002F5978"/>
    <w:rsid w:val="002F5ADF"/>
    <w:rsid w:val="002F5E10"/>
    <w:rsid w:val="002F5E9B"/>
    <w:rsid w:val="002F62D6"/>
    <w:rsid w:val="002F74BF"/>
    <w:rsid w:val="002F7644"/>
    <w:rsid w:val="002F773C"/>
    <w:rsid w:val="002F78CF"/>
    <w:rsid w:val="002F797B"/>
    <w:rsid w:val="002F7A97"/>
    <w:rsid w:val="002F7DDB"/>
    <w:rsid w:val="0030025F"/>
    <w:rsid w:val="0030029D"/>
    <w:rsid w:val="0030056E"/>
    <w:rsid w:val="00300762"/>
    <w:rsid w:val="003010A3"/>
    <w:rsid w:val="003012BD"/>
    <w:rsid w:val="003017FA"/>
    <w:rsid w:val="00301A9C"/>
    <w:rsid w:val="00301FFC"/>
    <w:rsid w:val="00302878"/>
    <w:rsid w:val="003028CB"/>
    <w:rsid w:val="00303F1E"/>
    <w:rsid w:val="00304161"/>
    <w:rsid w:val="00304426"/>
    <w:rsid w:val="00304E20"/>
    <w:rsid w:val="00304FED"/>
    <w:rsid w:val="0030531F"/>
    <w:rsid w:val="003053DF"/>
    <w:rsid w:val="003057BE"/>
    <w:rsid w:val="00305D57"/>
    <w:rsid w:val="00305D95"/>
    <w:rsid w:val="00306161"/>
    <w:rsid w:val="00306540"/>
    <w:rsid w:val="00306C9D"/>
    <w:rsid w:val="00307196"/>
    <w:rsid w:val="003072E1"/>
    <w:rsid w:val="00307968"/>
    <w:rsid w:val="00307BA7"/>
    <w:rsid w:val="00307FD8"/>
    <w:rsid w:val="0031035E"/>
    <w:rsid w:val="00310489"/>
    <w:rsid w:val="0031072B"/>
    <w:rsid w:val="00310AE9"/>
    <w:rsid w:val="00310D29"/>
    <w:rsid w:val="0031160B"/>
    <w:rsid w:val="0031190F"/>
    <w:rsid w:val="00311998"/>
    <w:rsid w:val="00311E2A"/>
    <w:rsid w:val="00312052"/>
    <w:rsid w:val="003122C4"/>
    <w:rsid w:val="00312392"/>
    <w:rsid w:val="00312430"/>
    <w:rsid w:val="00312A0E"/>
    <w:rsid w:val="00312E9F"/>
    <w:rsid w:val="00312EDF"/>
    <w:rsid w:val="00313238"/>
    <w:rsid w:val="0031376E"/>
    <w:rsid w:val="00313A5B"/>
    <w:rsid w:val="00313D17"/>
    <w:rsid w:val="00314579"/>
    <w:rsid w:val="00314C95"/>
    <w:rsid w:val="00314CFA"/>
    <w:rsid w:val="00315376"/>
    <w:rsid w:val="00315540"/>
    <w:rsid w:val="003156EC"/>
    <w:rsid w:val="00316662"/>
    <w:rsid w:val="00316AFD"/>
    <w:rsid w:val="00317460"/>
    <w:rsid w:val="003174DF"/>
    <w:rsid w:val="00320060"/>
    <w:rsid w:val="0032031C"/>
    <w:rsid w:val="00320A03"/>
    <w:rsid w:val="00320AD2"/>
    <w:rsid w:val="00320FAB"/>
    <w:rsid w:val="003213F9"/>
    <w:rsid w:val="00321B01"/>
    <w:rsid w:val="00321D2A"/>
    <w:rsid w:val="003220B3"/>
    <w:rsid w:val="00322367"/>
    <w:rsid w:val="00322473"/>
    <w:rsid w:val="00322F01"/>
    <w:rsid w:val="00323357"/>
    <w:rsid w:val="00323ADB"/>
    <w:rsid w:val="00323C3C"/>
    <w:rsid w:val="00324153"/>
    <w:rsid w:val="00324464"/>
    <w:rsid w:val="00324697"/>
    <w:rsid w:val="00324CA4"/>
    <w:rsid w:val="00324DF7"/>
    <w:rsid w:val="00325102"/>
    <w:rsid w:val="003254CE"/>
    <w:rsid w:val="003262CD"/>
    <w:rsid w:val="00326B69"/>
    <w:rsid w:val="00326C58"/>
    <w:rsid w:val="00326DFD"/>
    <w:rsid w:val="00326E3F"/>
    <w:rsid w:val="003271E3"/>
    <w:rsid w:val="00327474"/>
    <w:rsid w:val="00327974"/>
    <w:rsid w:val="003300BF"/>
    <w:rsid w:val="00330A13"/>
    <w:rsid w:val="00330D88"/>
    <w:rsid w:val="0033123F"/>
    <w:rsid w:val="00331297"/>
    <w:rsid w:val="003313AC"/>
    <w:rsid w:val="003319BD"/>
    <w:rsid w:val="00331DAF"/>
    <w:rsid w:val="003323D5"/>
    <w:rsid w:val="003328BA"/>
    <w:rsid w:val="00332C6E"/>
    <w:rsid w:val="00333069"/>
    <w:rsid w:val="0033364B"/>
    <w:rsid w:val="0033375B"/>
    <w:rsid w:val="003340F6"/>
    <w:rsid w:val="00334288"/>
    <w:rsid w:val="003342A4"/>
    <w:rsid w:val="003346EE"/>
    <w:rsid w:val="00334A41"/>
    <w:rsid w:val="00334C07"/>
    <w:rsid w:val="0033512B"/>
    <w:rsid w:val="00335207"/>
    <w:rsid w:val="0033525C"/>
    <w:rsid w:val="003352A9"/>
    <w:rsid w:val="003352F7"/>
    <w:rsid w:val="0033531E"/>
    <w:rsid w:val="00335B4B"/>
    <w:rsid w:val="00335D22"/>
    <w:rsid w:val="00336679"/>
    <w:rsid w:val="0033695B"/>
    <w:rsid w:val="003369A9"/>
    <w:rsid w:val="00336D51"/>
    <w:rsid w:val="0033721B"/>
    <w:rsid w:val="003377DC"/>
    <w:rsid w:val="00337AC2"/>
    <w:rsid w:val="00337E50"/>
    <w:rsid w:val="00340612"/>
    <w:rsid w:val="00340C80"/>
    <w:rsid w:val="00340D5E"/>
    <w:rsid w:val="00340E1D"/>
    <w:rsid w:val="003412C3"/>
    <w:rsid w:val="00341C0C"/>
    <w:rsid w:val="003427B2"/>
    <w:rsid w:val="003434E4"/>
    <w:rsid w:val="00343C4F"/>
    <w:rsid w:val="00345092"/>
    <w:rsid w:val="00345427"/>
    <w:rsid w:val="00345542"/>
    <w:rsid w:val="00345636"/>
    <w:rsid w:val="003460D6"/>
    <w:rsid w:val="0034724A"/>
    <w:rsid w:val="00347E42"/>
    <w:rsid w:val="00347EDD"/>
    <w:rsid w:val="003502F3"/>
    <w:rsid w:val="00351598"/>
    <w:rsid w:val="00351736"/>
    <w:rsid w:val="00351978"/>
    <w:rsid w:val="00351BB6"/>
    <w:rsid w:val="00352627"/>
    <w:rsid w:val="00352912"/>
    <w:rsid w:val="00352CD6"/>
    <w:rsid w:val="00352EDE"/>
    <w:rsid w:val="00354285"/>
    <w:rsid w:val="00354417"/>
    <w:rsid w:val="00355B60"/>
    <w:rsid w:val="00355C0A"/>
    <w:rsid w:val="003568A1"/>
    <w:rsid w:val="003569C9"/>
    <w:rsid w:val="00356C81"/>
    <w:rsid w:val="00356E38"/>
    <w:rsid w:val="00356F30"/>
    <w:rsid w:val="00356FBB"/>
    <w:rsid w:val="0035708F"/>
    <w:rsid w:val="003574F5"/>
    <w:rsid w:val="003576DF"/>
    <w:rsid w:val="00357715"/>
    <w:rsid w:val="00357C61"/>
    <w:rsid w:val="0036025D"/>
    <w:rsid w:val="0036036C"/>
    <w:rsid w:val="0036057B"/>
    <w:rsid w:val="00360970"/>
    <w:rsid w:val="00360C5A"/>
    <w:rsid w:val="00360E36"/>
    <w:rsid w:val="00360F78"/>
    <w:rsid w:val="003614AC"/>
    <w:rsid w:val="003617E8"/>
    <w:rsid w:val="003618FF"/>
    <w:rsid w:val="0036192C"/>
    <w:rsid w:val="00361A70"/>
    <w:rsid w:val="00361AED"/>
    <w:rsid w:val="00361D96"/>
    <w:rsid w:val="003622EA"/>
    <w:rsid w:val="0036276B"/>
    <w:rsid w:val="003627BD"/>
    <w:rsid w:val="00362D55"/>
    <w:rsid w:val="00363594"/>
    <w:rsid w:val="00363725"/>
    <w:rsid w:val="003637D0"/>
    <w:rsid w:val="003638D1"/>
    <w:rsid w:val="00363CC8"/>
    <w:rsid w:val="00363F8A"/>
    <w:rsid w:val="003641AA"/>
    <w:rsid w:val="003643E9"/>
    <w:rsid w:val="00364C46"/>
    <w:rsid w:val="00364FA9"/>
    <w:rsid w:val="00365031"/>
    <w:rsid w:val="00365B8D"/>
    <w:rsid w:val="00366230"/>
    <w:rsid w:val="00366866"/>
    <w:rsid w:val="00366DA2"/>
    <w:rsid w:val="00367C6F"/>
    <w:rsid w:val="00367FD3"/>
    <w:rsid w:val="00370C2D"/>
    <w:rsid w:val="00371180"/>
    <w:rsid w:val="0037130E"/>
    <w:rsid w:val="00371C37"/>
    <w:rsid w:val="0037201B"/>
    <w:rsid w:val="00372160"/>
    <w:rsid w:val="003722EC"/>
    <w:rsid w:val="00372703"/>
    <w:rsid w:val="00373842"/>
    <w:rsid w:val="00374652"/>
    <w:rsid w:val="00374CD3"/>
    <w:rsid w:val="00375460"/>
    <w:rsid w:val="0037607B"/>
    <w:rsid w:val="003764A0"/>
    <w:rsid w:val="00376756"/>
    <w:rsid w:val="00376A7E"/>
    <w:rsid w:val="00376B40"/>
    <w:rsid w:val="00376EBF"/>
    <w:rsid w:val="003772D3"/>
    <w:rsid w:val="0037772F"/>
    <w:rsid w:val="003779D8"/>
    <w:rsid w:val="00377EC4"/>
    <w:rsid w:val="00380092"/>
    <w:rsid w:val="00380676"/>
    <w:rsid w:val="003812FB"/>
    <w:rsid w:val="0038177F"/>
    <w:rsid w:val="00381BC5"/>
    <w:rsid w:val="00382121"/>
    <w:rsid w:val="00382493"/>
    <w:rsid w:val="00382810"/>
    <w:rsid w:val="00382BB9"/>
    <w:rsid w:val="00383079"/>
    <w:rsid w:val="0038381B"/>
    <w:rsid w:val="00383915"/>
    <w:rsid w:val="00384D93"/>
    <w:rsid w:val="003852AB"/>
    <w:rsid w:val="00385710"/>
    <w:rsid w:val="003857A7"/>
    <w:rsid w:val="00385F4D"/>
    <w:rsid w:val="003862E1"/>
    <w:rsid w:val="003863B9"/>
    <w:rsid w:val="003866BF"/>
    <w:rsid w:val="00386AD2"/>
    <w:rsid w:val="00386DFE"/>
    <w:rsid w:val="00386FED"/>
    <w:rsid w:val="0038715E"/>
    <w:rsid w:val="0038777A"/>
    <w:rsid w:val="00390303"/>
    <w:rsid w:val="00390CC0"/>
    <w:rsid w:val="0039134C"/>
    <w:rsid w:val="00391511"/>
    <w:rsid w:val="00391BFD"/>
    <w:rsid w:val="0039496A"/>
    <w:rsid w:val="00395300"/>
    <w:rsid w:val="00395F56"/>
    <w:rsid w:val="00396208"/>
    <w:rsid w:val="00396822"/>
    <w:rsid w:val="00396E3B"/>
    <w:rsid w:val="003970E3"/>
    <w:rsid w:val="003970E5"/>
    <w:rsid w:val="003A0681"/>
    <w:rsid w:val="003A0767"/>
    <w:rsid w:val="003A0AF0"/>
    <w:rsid w:val="003A0DE7"/>
    <w:rsid w:val="003A12C8"/>
    <w:rsid w:val="003A12FE"/>
    <w:rsid w:val="003A19F5"/>
    <w:rsid w:val="003A213F"/>
    <w:rsid w:val="003A2591"/>
    <w:rsid w:val="003A28B1"/>
    <w:rsid w:val="003A3628"/>
    <w:rsid w:val="003A412E"/>
    <w:rsid w:val="003A41A2"/>
    <w:rsid w:val="003A449F"/>
    <w:rsid w:val="003A44C0"/>
    <w:rsid w:val="003A48B4"/>
    <w:rsid w:val="003A4901"/>
    <w:rsid w:val="003A4BBE"/>
    <w:rsid w:val="003A4E80"/>
    <w:rsid w:val="003A5280"/>
    <w:rsid w:val="003A56CF"/>
    <w:rsid w:val="003A5B5D"/>
    <w:rsid w:val="003A5E59"/>
    <w:rsid w:val="003A6040"/>
    <w:rsid w:val="003A60E9"/>
    <w:rsid w:val="003A6E10"/>
    <w:rsid w:val="003A73CE"/>
    <w:rsid w:val="003A7902"/>
    <w:rsid w:val="003A7DB9"/>
    <w:rsid w:val="003B042E"/>
    <w:rsid w:val="003B0F42"/>
    <w:rsid w:val="003B0FA8"/>
    <w:rsid w:val="003B1C34"/>
    <w:rsid w:val="003B1D16"/>
    <w:rsid w:val="003B1EDB"/>
    <w:rsid w:val="003B2CEA"/>
    <w:rsid w:val="003B3F21"/>
    <w:rsid w:val="003B4780"/>
    <w:rsid w:val="003B4792"/>
    <w:rsid w:val="003B4863"/>
    <w:rsid w:val="003B4FB4"/>
    <w:rsid w:val="003B5214"/>
    <w:rsid w:val="003B523A"/>
    <w:rsid w:val="003B5925"/>
    <w:rsid w:val="003B5978"/>
    <w:rsid w:val="003B69B6"/>
    <w:rsid w:val="003B75E4"/>
    <w:rsid w:val="003C0426"/>
    <w:rsid w:val="003C047C"/>
    <w:rsid w:val="003C0B5C"/>
    <w:rsid w:val="003C13E2"/>
    <w:rsid w:val="003C1D08"/>
    <w:rsid w:val="003C1E81"/>
    <w:rsid w:val="003C1EB4"/>
    <w:rsid w:val="003C23CB"/>
    <w:rsid w:val="003C2DDB"/>
    <w:rsid w:val="003C363B"/>
    <w:rsid w:val="003C36FE"/>
    <w:rsid w:val="003C43E3"/>
    <w:rsid w:val="003C4442"/>
    <w:rsid w:val="003C4590"/>
    <w:rsid w:val="003C4A18"/>
    <w:rsid w:val="003C4C20"/>
    <w:rsid w:val="003C5821"/>
    <w:rsid w:val="003C5B41"/>
    <w:rsid w:val="003C5DF8"/>
    <w:rsid w:val="003C62E5"/>
    <w:rsid w:val="003C62F5"/>
    <w:rsid w:val="003C6776"/>
    <w:rsid w:val="003C6DCC"/>
    <w:rsid w:val="003C71E9"/>
    <w:rsid w:val="003C74F5"/>
    <w:rsid w:val="003C752F"/>
    <w:rsid w:val="003C753F"/>
    <w:rsid w:val="003D02A3"/>
    <w:rsid w:val="003D03C2"/>
    <w:rsid w:val="003D048D"/>
    <w:rsid w:val="003D0551"/>
    <w:rsid w:val="003D0C6B"/>
    <w:rsid w:val="003D191B"/>
    <w:rsid w:val="003D1B54"/>
    <w:rsid w:val="003D28E1"/>
    <w:rsid w:val="003D3A90"/>
    <w:rsid w:val="003D3B50"/>
    <w:rsid w:val="003D5072"/>
    <w:rsid w:val="003D603B"/>
    <w:rsid w:val="003D6287"/>
    <w:rsid w:val="003D6A16"/>
    <w:rsid w:val="003D6CA3"/>
    <w:rsid w:val="003D6E02"/>
    <w:rsid w:val="003D707E"/>
    <w:rsid w:val="003D77CA"/>
    <w:rsid w:val="003D79DB"/>
    <w:rsid w:val="003E0096"/>
    <w:rsid w:val="003E088A"/>
    <w:rsid w:val="003E0936"/>
    <w:rsid w:val="003E0AC3"/>
    <w:rsid w:val="003E0D29"/>
    <w:rsid w:val="003E15A7"/>
    <w:rsid w:val="003E18B0"/>
    <w:rsid w:val="003E2193"/>
    <w:rsid w:val="003E23EF"/>
    <w:rsid w:val="003E2B61"/>
    <w:rsid w:val="003E2CFA"/>
    <w:rsid w:val="003E3B80"/>
    <w:rsid w:val="003E3BDF"/>
    <w:rsid w:val="003E4425"/>
    <w:rsid w:val="003E49BD"/>
    <w:rsid w:val="003E5020"/>
    <w:rsid w:val="003E5141"/>
    <w:rsid w:val="003E517D"/>
    <w:rsid w:val="003E5254"/>
    <w:rsid w:val="003E52F7"/>
    <w:rsid w:val="003E54C0"/>
    <w:rsid w:val="003E5631"/>
    <w:rsid w:val="003E6156"/>
    <w:rsid w:val="003E63DD"/>
    <w:rsid w:val="003E752A"/>
    <w:rsid w:val="003E7E2C"/>
    <w:rsid w:val="003F0088"/>
    <w:rsid w:val="003F048F"/>
    <w:rsid w:val="003F0BE0"/>
    <w:rsid w:val="003F0F09"/>
    <w:rsid w:val="003F11F7"/>
    <w:rsid w:val="003F13F6"/>
    <w:rsid w:val="003F1482"/>
    <w:rsid w:val="003F1704"/>
    <w:rsid w:val="003F1A03"/>
    <w:rsid w:val="003F1A55"/>
    <w:rsid w:val="003F2634"/>
    <w:rsid w:val="003F2824"/>
    <w:rsid w:val="003F2AD2"/>
    <w:rsid w:val="003F460E"/>
    <w:rsid w:val="003F49DC"/>
    <w:rsid w:val="003F4BAB"/>
    <w:rsid w:val="003F4E27"/>
    <w:rsid w:val="003F4F1E"/>
    <w:rsid w:val="003F53D8"/>
    <w:rsid w:val="003F5417"/>
    <w:rsid w:val="003F57C6"/>
    <w:rsid w:val="003F5B34"/>
    <w:rsid w:val="003F6830"/>
    <w:rsid w:val="003F6F47"/>
    <w:rsid w:val="003F6FF5"/>
    <w:rsid w:val="003F77A5"/>
    <w:rsid w:val="003F79D6"/>
    <w:rsid w:val="0040097B"/>
    <w:rsid w:val="00400D63"/>
    <w:rsid w:val="00400F33"/>
    <w:rsid w:val="00401A86"/>
    <w:rsid w:val="00401D25"/>
    <w:rsid w:val="00401F1F"/>
    <w:rsid w:val="00402519"/>
    <w:rsid w:val="0040270D"/>
    <w:rsid w:val="004028F2"/>
    <w:rsid w:val="00402E3F"/>
    <w:rsid w:val="004032AA"/>
    <w:rsid w:val="00403318"/>
    <w:rsid w:val="004035A4"/>
    <w:rsid w:val="004036FA"/>
    <w:rsid w:val="00403FDA"/>
    <w:rsid w:val="0040433F"/>
    <w:rsid w:val="004043DC"/>
    <w:rsid w:val="004048BE"/>
    <w:rsid w:val="00404ED0"/>
    <w:rsid w:val="0040516C"/>
    <w:rsid w:val="004053A5"/>
    <w:rsid w:val="004057E7"/>
    <w:rsid w:val="00405E32"/>
    <w:rsid w:val="0040688C"/>
    <w:rsid w:val="00406FA7"/>
    <w:rsid w:val="004073E4"/>
    <w:rsid w:val="00407CED"/>
    <w:rsid w:val="004102FC"/>
    <w:rsid w:val="00410C99"/>
    <w:rsid w:val="00410E40"/>
    <w:rsid w:val="00411DD3"/>
    <w:rsid w:val="00411E45"/>
    <w:rsid w:val="00412D92"/>
    <w:rsid w:val="004132AC"/>
    <w:rsid w:val="0041378A"/>
    <w:rsid w:val="00414314"/>
    <w:rsid w:val="004145EF"/>
    <w:rsid w:val="00414AC6"/>
    <w:rsid w:val="00414B42"/>
    <w:rsid w:val="004152EC"/>
    <w:rsid w:val="0041549C"/>
    <w:rsid w:val="004158D7"/>
    <w:rsid w:val="00415ABB"/>
    <w:rsid w:val="004161DC"/>
    <w:rsid w:val="004169B1"/>
    <w:rsid w:val="004170FD"/>
    <w:rsid w:val="00417251"/>
    <w:rsid w:val="00417274"/>
    <w:rsid w:val="00417878"/>
    <w:rsid w:val="00417DE3"/>
    <w:rsid w:val="00420B49"/>
    <w:rsid w:val="004214FB"/>
    <w:rsid w:val="00421578"/>
    <w:rsid w:val="00421684"/>
    <w:rsid w:val="00421C9B"/>
    <w:rsid w:val="004225C4"/>
    <w:rsid w:val="00422752"/>
    <w:rsid w:val="004228E9"/>
    <w:rsid w:val="00422DA9"/>
    <w:rsid w:val="004238B1"/>
    <w:rsid w:val="00423A50"/>
    <w:rsid w:val="00424188"/>
    <w:rsid w:val="004243C2"/>
    <w:rsid w:val="004245AF"/>
    <w:rsid w:val="004247D6"/>
    <w:rsid w:val="004248D1"/>
    <w:rsid w:val="00424AEF"/>
    <w:rsid w:val="00424F14"/>
    <w:rsid w:val="00425575"/>
    <w:rsid w:val="00425592"/>
    <w:rsid w:val="004258FA"/>
    <w:rsid w:val="00425B96"/>
    <w:rsid w:val="00425BCF"/>
    <w:rsid w:val="00425DC9"/>
    <w:rsid w:val="00425ECF"/>
    <w:rsid w:val="004261FA"/>
    <w:rsid w:val="004265E6"/>
    <w:rsid w:val="00426690"/>
    <w:rsid w:val="004268C3"/>
    <w:rsid w:val="00426DAB"/>
    <w:rsid w:val="00426FF9"/>
    <w:rsid w:val="0042712F"/>
    <w:rsid w:val="004271C8"/>
    <w:rsid w:val="00427575"/>
    <w:rsid w:val="00427643"/>
    <w:rsid w:val="00427BD4"/>
    <w:rsid w:val="0043070A"/>
    <w:rsid w:val="00430C01"/>
    <w:rsid w:val="0043106F"/>
    <w:rsid w:val="00431123"/>
    <w:rsid w:val="0043148C"/>
    <w:rsid w:val="00432DB7"/>
    <w:rsid w:val="00432DCE"/>
    <w:rsid w:val="00433096"/>
    <w:rsid w:val="004331EE"/>
    <w:rsid w:val="00433B1E"/>
    <w:rsid w:val="00433C99"/>
    <w:rsid w:val="00433CCE"/>
    <w:rsid w:val="0043434D"/>
    <w:rsid w:val="0043441A"/>
    <w:rsid w:val="00434C72"/>
    <w:rsid w:val="00434E92"/>
    <w:rsid w:val="00434EBB"/>
    <w:rsid w:val="004356D3"/>
    <w:rsid w:val="00435C26"/>
    <w:rsid w:val="00435CF4"/>
    <w:rsid w:val="004362A1"/>
    <w:rsid w:val="004365A3"/>
    <w:rsid w:val="0043668E"/>
    <w:rsid w:val="00436736"/>
    <w:rsid w:val="00436B74"/>
    <w:rsid w:val="004372BB"/>
    <w:rsid w:val="004378E6"/>
    <w:rsid w:val="00437B36"/>
    <w:rsid w:val="004406B2"/>
    <w:rsid w:val="00440D09"/>
    <w:rsid w:val="00440E9C"/>
    <w:rsid w:val="00441283"/>
    <w:rsid w:val="004420A4"/>
    <w:rsid w:val="004420ED"/>
    <w:rsid w:val="00443023"/>
    <w:rsid w:val="00443DEB"/>
    <w:rsid w:val="00443FE2"/>
    <w:rsid w:val="004440BD"/>
    <w:rsid w:val="00444231"/>
    <w:rsid w:val="0044435A"/>
    <w:rsid w:val="00444C94"/>
    <w:rsid w:val="0044540F"/>
    <w:rsid w:val="00445611"/>
    <w:rsid w:val="0044665A"/>
    <w:rsid w:val="0044670D"/>
    <w:rsid w:val="004467B4"/>
    <w:rsid w:val="00446FE9"/>
    <w:rsid w:val="004474E2"/>
    <w:rsid w:val="0044784D"/>
    <w:rsid w:val="00447E7B"/>
    <w:rsid w:val="00450130"/>
    <w:rsid w:val="00450298"/>
    <w:rsid w:val="004502EA"/>
    <w:rsid w:val="0045129D"/>
    <w:rsid w:val="00451519"/>
    <w:rsid w:val="00451C08"/>
    <w:rsid w:val="004521AF"/>
    <w:rsid w:val="004521BF"/>
    <w:rsid w:val="00452A30"/>
    <w:rsid w:val="00452B6E"/>
    <w:rsid w:val="00452C1C"/>
    <w:rsid w:val="00452DD1"/>
    <w:rsid w:val="0045306A"/>
    <w:rsid w:val="004535F7"/>
    <w:rsid w:val="004538C1"/>
    <w:rsid w:val="00454293"/>
    <w:rsid w:val="004545D8"/>
    <w:rsid w:val="00454981"/>
    <w:rsid w:val="004549D3"/>
    <w:rsid w:val="00455315"/>
    <w:rsid w:val="0045541B"/>
    <w:rsid w:val="00455566"/>
    <w:rsid w:val="004557CB"/>
    <w:rsid w:val="004558CB"/>
    <w:rsid w:val="00455BC8"/>
    <w:rsid w:val="00455C6F"/>
    <w:rsid w:val="004560C1"/>
    <w:rsid w:val="004566D1"/>
    <w:rsid w:val="00456AAD"/>
    <w:rsid w:val="00456F40"/>
    <w:rsid w:val="004570B5"/>
    <w:rsid w:val="004573D3"/>
    <w:rsid w:val="004574FA"/>
    <w:rsid w:val="00457591"/>
    <w:rsid w:val="00457BE4"/>
    <w:rsid w:val="0046092B"/>
    <w:rsid w:val="004609BC"/>
    <w:rsid w:val="00460EFF"/>
    <w:rsid w:val="00461592"/>
    <w:rsid w:val="00461A34"/>
    <w:rsid w:val="00461E1B"/>
    <w:rsid w:val="004623AF"/>
    <w:rsid w:val="00462C1A"/>
    <w:rsid w:val="00462CBC"/>
    <w:rsid w:val="00462D92"/>
    <w:rsid w:val="00462E75"/>
    <w:rsid w:val="0046366D"/>
    <w:rsid w:val="0046380D"/>
    <w:rsid w:val="00463D75"/>
    <w:rsid w:val="004641B7"/>
    <w:rsid w:val="004644C5"/>
    <w:rsid w:val="00464708"/>
    <w:rsid w:val="00464742"/>
    <w:rsid w:val="0046499A"/>
    <w:rsid w:val="00464A34"/>
    <w:rsid w:val="00464EC1"/>
    <w:rsid w:val="004652BA"/>
    <w:rsid w:val="004655E9"/>
    <w:rsid w:val="004656E7"/>
    <w:rsid w:val="00465BD2"/>
    <w:rsid w:val="00466127"/>
    <w:rsid w:val="0046619D"/>
    <w:rsid w:val="004662F4"/>
    <w:rsid w:val="00466D3D"/>
    <w:rsid w:val="00466E0E"/>
    <w:rsid w:val="00467364"/>
    <w:rsid w:val="00467736"/>
    <w:rsid w:val="004700A9"/>
    <w:rsid w:val="004701FE"/>
    <w:rsid w:val="00470449"/>
    <w:rsid w:val="00470972"/>
    <w:rsid w:val="00470AE8"/>
    <w:rsid w:val="00470D93"/>
    <w:rsid w:val="0047233C"/>
    <w:rsid w:val="0047251D"/>
    <w:rsid w:val="00472906"/>
    <w:rsid w:val="00472E0B"/>
    <w:rsid w:val="00473061"/>
    <w:rsid w:val="00473309"/>
    <w:rsid w:val="00473472"/>
    <w:rsid w:val="00473762"/>
    <w:rsid w:val="004737AC"/>
    <w:rsid w:val="004738E6"/>
    <w:rsid w:val="00473D05"/>
    <w:rsid w:val="00473DE2"/>
    <w:rsid w:val="004740A6"/>
    <w:rsid w:val="0047485A"/>
    <w:rsid w:val="0047533F"/>
    <w:rsid w:val="00475536"/>
    <w:rsid w:val="00475DA6"/>
    <w:rsid w:val="00475DCC"/>
    <w:rsid w:val="004762B0"/>
    <w:rsid w:val="00476BC5"/>
    <w:rsid w:val="0047725B"/>
    <w:rsid w:val="004772C6"/>
    <w:rsid w:val="00477908"/>
    <w:rsid w:val="00477CE6"/>
    <w:rsid w:val="004802AE"/>
    <w:rsid w:val="00480629"/>
    <w:rsid w:val="00480857"/>
    <w:rsid w:val="0048087A"/>
    <w:rsid w:val="00480C3C"/>
    <w:rsid w:val="00481249"/>
    <w:rsid w:val="00481570"/>
    <w:rsid w:val="0048160B"/>
    <w:rsid w:val="004825F9"/>
    <w:rsid w:val="00482851"/>
    <w:rsid w:val="00482F07"/>
    <w:rsid w:val="00483024"/>
    <w:rsid w:val="00483550"/>
    <w:rsid w:val="00483C74"/>
    <w:rsid w:val="00484334"/>
    <w:rsid w:val="0048434F"/>
    <w:rsid w:val="004847E1"/>
    <w:rsid w:val="00484884"/>
    <w:rsid w:val="00484E21"/>
    <w:rsid w:val="00484F5C"/>
    <w:rsid w:val="00485300"/>
    <w:rsid w:val="00486506"/>
    <w:rsid w:val="00486615"/>
    <w:rsid w:val="00486843"/>
    <w:rsid w:val="004868C6"/>
    <w:rsid w:val="00486DB3"/>
    <w:rsid w:val="00486F6E"/>
    <w:rsid w:val="00487C67"/>
    <w:rsid w:val="00487F51"/>
    <w:rsid w:val="004900FF"/>
    <w:rsid w:val="00490D1E"/>
    <w:rsid w:val="0049117B"/>
    <w:rsid w:val="0049183F"/>
    <w:rsid w:val="00491865"/>
    <w:rsid w:val="00491B96"/>
    <w:rsid w:val="00491C9D"/>
    <w:rsid w:val="0049252D"/>
    <w:rsid w:val="0049289F"/>
    <w:rsid w:val="00492A95"/>
    <w:rsid w:val="004931E3"/>
    <w:rsid w:val="0049362D"/>
    <w:rsid w:val="0049363B"/>
    <w:rsid w:val="004949D5"/>
    <w:rsid w:val="00495304"/>
    <w:rsid w:val="0049535E"/>
    <w:rsid w:val="004953FB"/>
    <w:rsid w:val="004957C4"/>
    <w:rsid w:val="00495D9F"/>
    <w:rsid w:val="00495DC4"/>
    <w:rsid w:val="004961D1"/>
    <w:rsid w:val="00496D96"/>
    <w:rsid w:val="0049706A"/>
    <w:rsid w:val="004976A2"/>
    <w:rsid w:val="00497772"/>
    <w:rsid w:val="004A076F"/>
    <w:rsid w:val="004A07C3"/>
    <w:rsid w:val="004A0A42"/>
    <w:rsid w:val="004A0B2A"/>
    <w:rsid w:val="004A11DD"/>
    <w:rsid w:val="004A16AB"/>
    <w:rsid w:val="004A1F69"/>
    <w:rsid w:val="004A29C2"/>
    <w:rsid w:val="004A2F0B"/>
    <w:rsid w:val="004A30EE"/>
    <w:rsid w:val="004A33A5"/>
    <w:rsid w:val="004A36A0"/>
    <w:rsid w:val="004A3931"/>
    <w:rsid w:val="004A3945"/>
    <w:rsid w:val="004A4CD8"/>
    <w:rsid w:val="004A4CEE"/>
    <w:rsid w:val="004A4D5D"/>
    <w:rsid w:val="004A5064"/>
    <w:rsid w:val="004A5156"/>
    <w:rsid w:val="004A649C"/>
    <w:rsid w:val="004A655B"/>
    <w:rsid w:val="004A677C"/>
    <w:rsid w:val="004A7001"/>
    <w:rsid w:val="004A7570"/>
    <w:rsid w:val="004A7AC9"/>
    <w:rsid w:val="004A7BFA"/>
    <w:rsid w:val="004A7D08"/>
    <w:rsid w:val="004B0A74"/>
    <w:rsid w:val="004B0C99"/>
    <w:rsid w:val="004B13DE"/>
    <w:rsid w:val="004B1BFB"/>
    <w:rsid w:val="004B1EF1"/>
    <w:rsid w:val="004B2EE8"/>
    <w:rsid w:val="004B35C0"/>
    <w:rsid w:val="004B3A64"/>
    <w:rsid w:val="004B3E29"/>
    <w:rsid w:val="004B41D0"/>
    <w:rsid w:val="004B4BBC"/>
    <w:rsid w:val="004B4BBD"/>
    <w:rsid w:val="004B50B2"/>
    <w:rsid w:val="004B54D4"/>
    <w:rsid w:val="004B5C2D"/>
    <w:rsid w:val="004B5C5E"/>
    <w:rsid w:val="004B61B1"/>
    <w:rsid w:val="004B64C9"/>
    <w:rsid w:val="004B67B9"/>
    <w:rsid w:val="004B697E"/>
    <w:rsid w:val="004B6BEE"/>
    <w:rsid w:val="004B7100"/>
    <w:rsid w:val="004B7221"/>
    <w:rsid w:val="004B7348"/>
    <w:rsid w:val="004B756D"/>
    <w:rsid w:val="004B76D2"/>
    <w:rsid w:val="004B771D"/>
    <w:rsid w:val="004B7789"/>
    <w:rsid w:val="004B7AFA"/>
    <w:rsid w:val="004C0696"/>
    <w:rsid w:val="004C0E4E"/>
    <w:rsid w:val="004C1079"/>
    <w:rsid w:val="004C2BB3"/>
    <w:rsid w:val="004C2C55"/>
    <w:rsid w:val="004C2D86"/>
    <w:rsid w:val="004C303A"/>
    <w:rsid w:val="004C3455"/>
    <w:rsid w:val="004C3CEA"/>
    <w:rsid w:val="004C43D6"/>
    <w:rsid w:val="004C4403"/>
    <w:rsid w:val="004C4543"/>
    <w:rsid w:val="004C4A92"/>
    <w:rsid w:val="004C4DB3"/>
    <w:rsid w:val="004C4EFB"/>
    <w:rsid w:val="004C4F11"/>
    <w:rsid w:val="004C5333"/>
    <w:rsid w:val="004C586E"/>
    <w:rsid w:val="004C65F4"/>
    <w:rsid w:val="004C7054"/>
    <w:rsid w:val="004C72AD"/>
    <w:rsid w:val="004C784A"/>
    <w:rsid w:val="004D00C5"/>
    <w:rsid w:val="004D06D5"/>
    <w:rsid w:val="004D10AF"/>
    <w:rsid w:val="004D10C0"/>
    <w:rsid w:val="004D12C3"/>
    <w:rsid w:val="004D1445"/>
    <w:rsid w:val="004D1649"/>
    <w:rsid w:val="004D1822"/>
    <w:rsid w:val="004D28BA"/>
    <w:rsid w:val="004D29A3"/>
    <w:rsid w:val="004D34C2"/>
    <w:rsid w:val="004D39A2"/>
    <w:rsid w:val="004D3E36"/>
    <w:rsid w:val="004D4020"/>
    <w:rsid w:val="004D4219"/>
    <w:rsid w:val="004D4385"/>
    <w:rsid w:val="004D43F6"/>
    <w:rsid w:val="004D4650"/>
    <w:rsid w:val="004D4DF4"/>
    <w:rsid w:val="004D4E9C"/>
    <w:rsid w:val="004D516C"/>
    <w:rsid w:val="004D5448"/>
    <w:rsid w:val="004D5906"/>
    <w:rsid w:val="004D5E3B"/>
    <w:rsid w:val="004D63F9"/>
    <w:rsid w:val="004D64E8"/>
    <w:rsid w:val="004D6939"/>
    <w:rsid w:val="004D6B7A"/>
    <w:rsid w:val="004D6BB4"/>
    <w:rsid w:val="004D7141"/>
    <w:rsid w:val="004E039F"/>
    <w:rsid w:val="004E05AD"/>
    <w:rsid w:val="004E09A0"/>
    <w:rsid w:val="004E0BC4"/>
    <w:rsid w:val="004E0BDC"/>
    <w:rsid w:val="004E0C39"/>
    <w:rsid w:val="004E1210"/>
    <w:rsid w:val="004E147A"/>
    <w:rsid w:val="004E210B"/>
    <w:rsid w:val="004E21F4"/>
    <w:rsid w:val="004E2292"/>
    <w:rsid w:val="004E25E7"/>
    <w:rsid w:val="004E2A7E"/>
    <w:rsid w:val="004E2B01"/>
    <w:rsid w:val="004E38FC"/>
    <w:rsid w:val="004E3A66"/>
    <w:rsid w:val="004E3D6D"/>
    <w:rsid w:val="004E45C8"/>
    <w:rsid w:val="004E4A90"/>
    <w:rsid w:val="004E4B3F"/>
    <w:rsid w:val="004E5712"/>
    <w:rsid w:val="004E5883"/>
    <w:rsid w:val="004E59A3"/>
    <w:rsid w:val="004E5C90"/>
    <w:rsid w:val="004E6285"/>
    <w:rsid w:val="004E635E"/>
    <w:rsid w:val="004E6E8A"/>
    <w:rsid w:val="004E7187"/>
    <w:rsid w:val="004E7EB1"/>
    <w:rsid w:val="004F020D"/>
    <w:rsid w:val="004F0FC0"/>
    <w:rsid w:val="004F123D"/>
    <w:rsid w:val="004F19D2"/>
    <w:rsid w:val="004F1E01"/>
    <w:rsid w:val="004F1E32"/>
    <w:rsid w:val="004F1FD2"/>
    <w:rsid w:val="004F2DD2"/>
    <w:rsid w:val="004F31F8"/>
    <w:rsid w:val="004F32F4"/>
    <w:rsid w:val="004F3712"/>
    <w:rsid w:val="004F3A7F"/>
    <w:rsid w:val="004F3AA4"/>
    <w:rsid w:val="004F3BEA"/>
    <w:rsid w:val="004F4A7C"/>
    <w:rsid w:val="004F52AA"/>
    <w:rsid w:val="004F55C9"/>
    <w:rsid w:val="004F582C"/>
    <w:rsid w:val="004F5A59"/>
    <w:rsid w:val="004F5D6C"/>
    <w:rsid w:val="004F5D73"/>
    <w:rsid w:val="004F5FEA"/>
    <w:rsid w:val="004F6586"/>
    <w:rsid w:val="004F6605"/>
    <w:rsid w:val="004F6BF6"/>
    <w:rsid w:val="004F7074"/>
    <w:rsid w:val="004F717B"/>
    <w:rsid w:val="004F7928"/>
    <w:rsid w:val="004F7DB4"/>
    <w:rsid w:val="004F7F40"/>
    <w:rsid w:val="004F7F57"/>
    <w:rsid w:val="005002D1"/>
    <w:rsid w:val="00500D0A"/>
    <w:rsid w:val="00501645"/>
    <w:rsid w:val="00502739"/>
    <w:rsid w:val="00502D5B"/>
    <w:rsid w:val="00502DFB"/>
    <w:rsid w:val="00504511"/>
    <w:rsid w:val="0050466C"/>
    <w:rsid w:val="00505A44"/>
    <w:rsid w:val="00505ECB"/>
    <w:rsid w:val="00506007"/>
    <w:rsid w:val="005062F7"/>
    <w:rsid w:val="005064AF"/>
    <w:rsid w:val="00506DA0"/>
    <w:rsid w:val="00506E81"/>
    <w:rsid w:val="0050760A"/>
    <w:rsid w:val="00507C3F"/>
    <w:rsid w:val="005101FA"/>
    <w:rsid w:val="005103B4"/>
    <w:rsid w:val="005103ED"/>
    <w:rsid w:val="00510D92"/>
    <w:rsid w:val="00511295"/>
    <w:rsid w:val="00511616"/>
    <w:rsid w:val="00511738"/>
    <w:rsid w:val="005117AE"/>
    <w:rsid w:val="005118B4"/>
    <w:rsid w:val="00511A1D"/>
    <w:rsid w:val="00511D1F"/>
    <w:rsid w:val="00511F1D"/>
    <w:rsid w:val="0051273D"/>
    <w:rsid w:val="005128F7"/>
    <w:rsid w:val="005129FE"/>
    <w:rsid w:val="00512A72"/>
    <w:rsid w:val="00512BA5"/>
    <w:rsid w:val="00513052"/>
    <w:rsid w:val="00513C78"/>
    <w:rsid w:val="00513EC7"/>
    <w:rsid w:val="00514130"/>
    <w:rsid w:val="005147C2"/>
    <w:rsid w:val="00515800"/>
    <w:rsid w:val="00515C79"/>
    <w:rsid w:val="005167F0"/>
    <w:rsid w:val="00516C15"/>
    <w:rsid w:val="00516D3A"/>
    <w:rsid w:val="00516DEF"/>
    <w:rsid w:val="0051734E"/>
    <w:rsid w:val="005174CB"/>
    <w:rsid w:val="00517A13"/>
    <w:rsid w:val="00520542"/>
    <w:rsid w:val="0052062C"/>
    <w:rsid w:val="0052086D"/>
    <w:rsid w:val="00520B54"/>
    <w:rsid w:val="00520BB5"/>
    <w:rsid w:val="005210BD"/>
    <w:rsid w:val="005217E7"/>
    <w:rsid w:val="00521EFB"/>
    <w:rsid w:val="0052205D"/>
    <w:rsid w:val="005235C4"/>
    <w:rsid w:val="005245CA"/>
    <w:rsid w:val="00525A4F"/>
    <w:rsid w:val="005261A7"/>
    <w:rsid w:val="00526425"/>
    <w:rsid w:val="00526601"/>
    <w:rsid w:val="00526D3D"/>
    <w:rsid w:val="00527350"/>
    <w:rsid w:val="0052752F"/>
    <w:rsid w:val="00527675"/>
    <w:rsid w:val="00527A90"/>
    <w:rsid w:val="00527AE6"/>
    <w:rsid w:val="00527E83"/>
    <w:rsid w:val="00527FD8"/>
    <w:rsid w:val="005300FD"/>
    <w:rsid w:val="00530B47"/>
    <w:rsid w:val="00531621"/>
    <w:rsid w:val="00531B4F"/>
    <w:rsid w:val="00531D70"/>
    <w:rsid w:val="00532086"/>
    <w:rsid w:val="0053216B"/>
    <w:rsid w:val="0053222D"/>
    <w:rsid w:val="005325D1"/>
    <w:rsid w:val="00532859"/>
    <w:rsid w:val="00532A12"/>
    <w:rsid w:val="00532EEE"/>
    <w:rsid w:val="00533A13"/>
    <w:rsid w:val="00534C6A"/>
    <w:rsid w:val="005352B5"/>
    <w:rsid w:val="005354E3"/>
    <w:rsid w:val="00536101"/>
    <w:rsid w:val="005366CB"/>
    <w:rsid w:val="00536FDF"/>
    <w:rsid w:val="00537427"/>
    <w:rsid w:val="005378FD"/>
    <w:rsid w:val="00537A75"/>
    <w:rsid w:val="0054071F"/>
    <w:rsid w:val="00540AF3"/>
    <w:rsid w:val="00540B18"/>
    <w:rsid w:val="00541B98"/>
    <w:rsid w:val="005424AC"/>
    <w:rsid w:val="005427D9"/>
    <w:rsid w:val="00543749"/>
    <w:rsid w:val="0054392A"/>
    <w:rsid w:val="00543D07"/>
    <w:rsid w:val="00544044"/>
    <w:rsid w:val="0054426B"/>
    <w:rsid w:val="00544AAA"/>
    <w:rsid w:val="00544C27"/>
    <w:rsid w:val="00545084"/>
    <w:rsid w:val="00545388"/>
    <w:rsid w:val="00545595"/>
    <w:rsid w:val="005458A4"/>
    <w:rsid w:val="00545F06"/>
    <w:rsid w:val="00546B52"/>
    <w:rsid w:val="0054795A"/>
    <w:rsid w:val="00547F56"/>
    <w:rsid w:val="00550427"/>
    <w:rsid w:val="0055047B"/>
    <w:rsid w:val="00550933"/>
    <w:rsid w:val="005511AC"/>
    <w:rsid w:val="0055228E"/>
    <w:rsid w:val="0055248F"/>
    <w:rsid w:val="00552A19"/>
    <w:rsid w:val="00552F39"/>
    <w:rsid w:val="00553132"/>
    <w:rsid w:val="005538C0"/>
    <w:rsid w:val="00553CE1"/>
    <w:rsid w:val="00553D1B"/>
    <w:rsid w:val="005546C3"/>
    <w:rsid w:val="00554B3D"/>
    <w:rsid w:val="005552FC"/>
    <w:rsid w:val="005554AB"/>
    <w:rsid w:val="005555EF"/>
    <w:rsid w:val="00555996"/>
    <w:rsid w:val="00555D18"/>
    <w:rsid w:val="0055678E"/>
    <w:rsid w:val="005568FE"/>
    <w:rsid w:val="00556BF5"/>
    <w:rsid w:val="00556E18"/>
    <w:rsid w:val="005577B1"/>
    <w:rsid w:val="00557F67"/>
    <w:rsid w:val="005602B8"/>
    <w:rsid w:val="005602E9"/>
    <w:rsid w:val="00560831"/>
    <w:rsid w:val="00560EC2"/>
    <w:rsid w:val="00560FA4"/>
    <w:rsid w:val="005615F5"/>
    <w:rsid w:val="00561939"/>
    <w:rsid w:val="00561E0F"/>
    <w:rsid w:val="00561FD1"/>
    <w:rsid w:val="0056313E"/>
    <w:rsid w:val="0056366B"/>
    <w:rsid w:val="00563ACD"/>
    <w:rsid w:val="00563D89"/>
    <w:rsid w:val="00563D9E"/>
    <w:rsid w:val="00564736"/>
    <w:rsid w:val="00564B44"/>
    <w:rsid w:val="00564C4E"/>
    <w:rsid w:val="00565521"/>
    <w:rsid w:val="0056584E"/>
    <w:rsid w:val="00565B20"/>
    <w:rsid w:val="00565C76"/>
    <w:rsid w:val="00565EF7"/>
    <w:rsid w:val="00566401"/>
    <w:rsid w:val="005667D9"/>
    <w:rsid w:val="00566D13"/>
    <w:rsid w:val="00566D23"/>
    <w:rsid w:val="005677C2"/>
    <w:rsid w:val="00567B5C"/>
    <w:rsid w:val="00567DD4"/>
    <w:rsid w:val="00567ED0"/>
    <w:rsid w:val="0057051D"/>
    <w:rsid w:val="00570A34"/>
    <w:rsid w:val="00571032"/>
    <w:rsid w:val="005711AE"/>
    <w:rsid w:val="00571335"/>
    <w:rsid w:val="005714DD"/>
    <w:rsid w:val="00571854"/>
    <w:rsid w:val="00571D19"/>
    <w:rsid w:val="0057258B"/>
    <w:rsid w:val="00572627"/>
    <w:rsid w:val="00572946"/>
    <w:rsid w:val="00572B31"/>
    <w:rsid w:val="0057315F"/>
    <w:rsid w:val="00573747"/>
    <w:rsid w:val="00573887"/>
    <w:rsid w:val="00573E3E"/>
    <w:rsid w:val="00574075"/>
    <w:rsid w:val="00574102"/>
    <w:rsid w:val="0057433C"/>
    <w:rsid w:val="005743D9"/>
    <w:rsid w:val="005744AB"/>
    <w:rsid w:val="0057488E"/>
    <w:rsid w:val="00574E88"/>
    <w:rsid w:val="00574E9F"/>
    <w:rsid w:val="0057536B"/>
    <w:rsid w:val="0057562C"/>
    <w:rsid w:val="005759A7"/>
    <w:rsid w:val="005773F1"/>
    <w:rsid w:val="00577AF7"/>
    <w:rsid w:val="005802B4"/>
    <w:rsid w:val="00580888"/>
    <w:rsid w:val="00580DF6"/>
    <w:rsid w:val="0058155B"/>
    <w:rsid w:val="00581A00"/>
    <w:rsid w:val="00582701"/>
    <w:rsid w:val="00582866"/>
    <w:rsid w:val="00582DE8"/>
    <w:rsid w:val="00583633"/>
    <w:rsid w:val="0058365B"/>
    <w:rsid w:val="00583737"/>
    <w:rsid w:val="005840CC"/>
    <w:rsid w:val="0058469F"/>
    <w:rsid w:val="00584747"/>
    <w:rsid w:val="00584CB2"/>
    <w:rsid w:val="0058528F"/>
    <w:rsid w:val="00585565"/>
    <w:rsid w:val="0058568C"/>
    <w:rsid w:val="00587325"/>
    <w:rsid w:val="00587CB1"/>
    <w:rsid w:val="00587E5D"/>
    <w:rsid w:val="005902EB"/>
    <w:rsid w:val="0059035D"/>
    <w:rsid w:val="005907AF"/>
    <w:rsid w:val="00590910"/>
    <w:rsid w:val="00590AB4"/>
    <w:rsid w:val="00591C08"/>
    <w:rsid w:val="005920C7"/>
    <w:rsid w:val="005923A7"/>
    <w:rsid w:val="00592400"/>
    <w:rsid w:val="0059259C"/>
    <w:rsid w:val="00593481"/>
    <w:rsid w:val="00594136"/>
    <w:rsid w:val="005956FE"/>
    <w:rsid w:val="00595A7A"/>
    <w:rsid w:val="00596187"/>
    <w:rsid w:val="005963E8"/>
    <w:rsid w:val="0059759B"/>
    <w:rsid w:val="005A017C"/>
    <w:rsid w:val="005A030A"/>
    <w:rsid w:val="005A03BE"/>
    <w:rsid w:val="005A0508"/>
    <w:rsid w:val="005A06F2"/>
    <w:rsid w:val="005A124B"/>
    <w:rsid w:val="005A1DA6"/>
    <w:rsid w:val="005A1F58"/>
    <w:rsid w:val="005A3228"/>
    <w:rsid w:val="005A3795"/>
    <w:rsid w:val="005A380C"/>
    <w:rsid w:val="005A4581"/>
    <w:rsid w:val="005A4B23"/>
    <w:rsid w:val="005A4C47"/>
    <w:rsid w:val="005A5222"/>
    <w:rsid w:val="005A685E"/>
    <w:rsid w:val="005A6B03"/>
    <w:rsid w:val="005B04ED"/>
    <w:rsid w:val="005B0767"/>
    <w:rsid w:val="005B0BD0"/>
    <w:rsid w:val="005B0EF9"/>
    <w:rsid w:val="005B106B"/>
    <w:rsid w:val="005B1112"/>
    <w:rsid w:val="005B162A"/>
    <w:rsid w:val="005B1C23"/>
    <w:rsid w:val="005B239B"/>
    <w:rsid w:val="005B2519"/>
    <w:rsid w:val="005B274A"/>
    <w:rsid w:val="005B288F"/>
    <w:rsid w:val="005B32BD"/>
    <w:rsid w:val="005B389F"/>
    <w:rsid w:val="005B38DE"/>
    <w:rsid w:val="005B434C"/>
    <w:rsid w:val="005B45F1"/>
    <w:rsid w:val="005B4613"/>
    <w:rsid w:val="005B4E10"/>
    <w:rsid w:val="005B5143"/>
    <w:rsid w:val="005B6844"/>
    <w:rsid w:val="005B7073"/>
    <w:rsid w:val="005B7A35"/>
    <w:rsid w:val="005C012E"/>
    <w:rsid w:val="005C020E"/>
    <w:rsid w:val="005C104C"/>
    <w:rsid w:val="005C13D7"/>
    <w:rsid w:val="005C16BA"/>
    <w:rsid w:val="005C177D"/>
    <w:rsid w:val="005C1CD0"/>
    <w:rsid w:val="005C2074"/>
    <w:rsid w:val="005C251A"/>
    <w:rsid w:val="005C25B9"/>
    <w:rsid w:val="005C2A92"/>
    <w:rsid w:val="005C2FD3"/>
    <w:rsid w:val="005C3452"/>
    <w:rsid w:val="005C3D02"/>
    <w:rsid w:val="005C407F"/>
    <w:rsid w:val="005C44EA"/>
    <w:rsid w:val="005C456D"/>
    <w:rsid w:val="005C4577"/>
    <w:rsid w:val="005C476C"/>
    <w:rsid w:val="005C51B2"/>
    <w:rsid w:val="005C548C"/>
    <w:rsid w:val="005C553A"/>
    <w:rsid w:val="005C5778"/>
    <w:rsid w:val="005C610D"/>
    <w:rsid w:val="005C6511"/>
    <w:rsid w:val="005C6A15"/>
    <w:rsid w:val="005C6CAD"/>
    <w:rsid w:val="005C785F"/>
    <w:rsid w:val="005C7EA8"/>
    <w:rsid w:val="005D0333"/>
    <w:rsid w:val="005D063B"/>
    <w:rsid w:val="005D0933"/>
    <w:rsid w:val="005D0C35"/>
    <w:rsid w:val="005D0CC7"/>
    <w:rsid w:val="005D1132"/>
    <w:rsid w:val="005D1D14"/>
    <w:rsid w:val="005D1FE1"/>
    <w:rsid w:val="005D212E"/>
    <w:rsid w:val="005D2175"/>
    <w:rsid w:val="005D24DF"/>
    <w:rsid w:val="005D2A14"/>
    <w:rsid w:val="005D2C08"/>
    <w:rsid w:val="005D36B6"/>
    <w:rsid w:val="005D3BEE"/>
    <w:rsid w:val="005D3C61"/>
    <w:rsid w:val="005D49A4"/>
    <w:rsid w:val="005D4FF9"/>
    <w:rsid w:val="005D501D"/>
    <w:rsid w:val="005D58E6"/>
    <w:rsid w:val="005D5927"/>
    <w:rsid w:val="005D67A2"/>
    <w:rsid w:val="005D68A7"/>
    <w:rsid w:val="005D6AD3"/>
    <w:rsid w:val="005D6D43"/>
    <w:rsid w:val="005D6FC1"/>
    <w:rsid w:val="005D7549"/>
    <w:rsid w:val="005D797A"/>
    <w:rsid w:val="005D7C8D"/>
    <w:rsid w:val="005D7CC3"/>
    <w:rsid w:val="005D7CF1"/>
    <w:rsid w:val="005E00EE"/>
    <w:rsid w:val="005E02AE"/>
    <w:rsid w:val="005E03F0"/>
    <w:rsid w:val="005E05C6"/>
    <w:rsid w:val="005E0A30"/>
    <w:rsid w:val="005E0AA3"/>
    <w:rsid w:val="005E0BC2"/>
    <w:rsid w:val="005E0E10"/>
    <w:rsid w:val="005E131E"/>
    <w:rsid w:val="005E1599"/>
    <w:rsid w:val="005E2074"/>
    <w:rsid w:val="005E270B"/>
    <w:rsid w:val="005E2BD5"/>
    <w:rsid w:val="005E2CFE"/>
    <w:rsid w:val="005E2D5D"/>
    <w:rsid w:val="005E2DDE"/>
    <w:rsid w:val="005E3103"/>
    <w:rsid w:val="005E31EC"/>
    <w:rsid w:val="005E31FC"/>
    <w:rsid w:val="005E322A"/>
    <w:rsid w:val="005E3336"/>
    <w:rsid w:val="005E3339"/>
    <w:rsid w:val="005E351A"/>
    <w:rsid w:val="005E4AB2"/>
    <w:rsid w:val="005E58F2"/>
    <w:rsid w:val="005E5A18"/>
    <w:rsid w:val="005E5A84"/>
    <w:rsid w:val="005E5AF1"/>
    <w:rsid w:val="005E5EC6"/>
    <w:rsid w:val="005E5EDC"/>
    <w:rsid w:val="005E61BA"/>
    <w:rsid w:val="005E638C"/>
    <w:rsid w:val="005E6561"/>
    <w:rsid w:val="005E7C6D"/>
    <w:rsid w:val="005F0C8B"/>
    <w:rsid w:val="005F0DA9"/>
    <w:rsid w:val="005F10AA"/>
    <w:rsid w:val="005F1FB9"/>
    <w:rsid w:val="005F250E"/>
    <w:rsid w:val="005F2B46"/>
    <w:rsid w:val="005F2BE3"/>
    <w:rsid w:val="005F3CCB"/>
    <w:rsid w:val="005F3CE0"/>
    <w:rsid w:val="005F41DB"/>
    <w:rsid w:val="005F47D8"/>
    <w:rsid w:val="005F48D5"/>
    <w:rsid w:val="005F4979"/>
    <w:rsid w:val="005F5D92"/>
    <w:rsid w:val="005F62AE"/>
    <w:rsid w:val="005F68D6"/>
    <w:rsid w:val="005F7A73"/>
    <w:rsid w:val="00600AD0"/>
    <w:rsid w:val="00600BD0"/>
    <w:rsid w:val="00601402"/>
    <w:rsid w:val="00601D88"/>
    <w:rsid w:val="00601DC0"/>
    <w:rsid w:val="006023E8"/>
    <w:rsid w:val="00602C58"/>
    <w:rsid w:val="006031BA"/>
    <w:rsid w:val="00603265"/>
    <w:rsid w:val="0060343D"/>
    <w:rsid w:val="00603A2E"/>
    <w:rsid w:val="00603D05"/>
    <w:rsid w:val="00603EDA"/>
    <w:rsid w:val="00604272"/>
    <w:rsid w:val="00604450"/>
    <w:rsid w:val="006046BC"/>
    <w:rsid w:val="00604966"/>
    <w:rsid w:val="00604D0E"/>
    <w:rsid w:val="00604FE1"/>
    <w:rsid w:val="006052AD"/>
    <w:rsid w:val="0060537B"/>
    <w:rsid w:val="006053F1"/>
    <w:rsid w:val="006055B1"/>
    <w:rsid w:val="00605A5F"/>
    <w:rsid w:val="00605C1E"/>
    <w:rsid w:val="00606119"/>
    <w:rsid w:val="0060615F"/>
    <w:rsid w:val="006071C7"/>
    <w:rsid w:val="0060726D"/>
    <w:rsid w:val="006072B6"/>
    <w:rsid w:val="00607345"/>
    <w:rsid w:val="006076F0"/>
    <w:rsid w:val="0061009D"/>
    <w:rsid w:val="00610B6D"/>
    <w:rsid w:val="00610C73"/>
    <w:rsid w:val="00610CEA"/>
    <w:rsid w:val="00610D39"/>
    <w:rsid w:val="0061102F"/>
    <w:rsid w:val="0061115B"/>
    <w:rsid w:val="00612250"/>
    <w:rsid w:val="0061298E"/>
    <w:rsid w:val="00613095"/>
    <w:rsid w:val="00613170"/>
    <w:rsid w:val="006135AC"/>
    <w:rsid w:val="0061423F"/>
    <w:rsid w:val="00614A09"/>
    <w:rsid w:val="006153A7"/>
    <w:rsid w:val="00615649"/>
    <w:rsid w:val="00615D30"/>
    <w:rsid w:val="00616209"/>
    <w:rsid w:val="006167EE"/>
    <w:rsid w:val="00616C0E"/>
    <w:rsid w:val="00616E98"/>
    <w:rsid w:val="00616E99"/>
    <w:rsid w:val="006174DE"/>
    <w:rsid w:val="00617823"/>
    <w:rsid w:val="0061797F"/>
    <w:rsid w:val="00617A1A"/>
    <w:rsid w:val="00617A37"/>
    <w:rsid w:val="00617C9A"/>
    <w:rsid w:val="00620477"/>
    <w:rsid w:val="006204FE"/>
    <w:rsid w:val="006205E8"/>
    <w:rsid w:val="00620F26"/>
    <w:rsid w:val="00621090"/>
    <w:rsid w:val="0062119C"/>
    <w:rsid w:val="00621516"/>
    <w:rsid w:val="006216F7"/>
    <w:rsid w:val="006226CA"/>
    <w:rsid w:val="00622754"/>
    <w:rsid w:val="00622773"/>
    <w:rsid w:val="00622809"/>
    <w:rsid w:val="00622EA2"/>
    <w:rsid w:val="00623015"/>
    <w:rsid w:val="0062325D"/>
    <w:rsid w:val="0062350B"/>
    <w:rsid w:val="00623E5D"/>
    <w:rsid w:val="00624969"/>
    <w:rsid w:val="00624A9A"/>
    <w:rsid w:val="00625650"/>
    <w:rsid w:val="0062569D"/>
    <w:rsid w:val="0062591E"/>
    <w:rsid w:val="00625A2D"/>
    <w:rsid w:val="00625AF1"/>
    <w:rsid w:val="00625BE5"/>
    <w:rsid w:val="00625E96"/>
    <w:rsid w:val="00626C05"/>
    <w:rsid w:val="006272A3"/>
    <w:rsid w:val="006277DC"/>
    <w:rsid w:val="006278DC"/>
    <w:rsid w:val="00627C27"/>
    <w:rsid w:val="00627C41"/>
    <w:rsid w:val="00627DB9"/>
    <w:rsid w:val="00627EA5"/>
    <w:rsid w:val="00627F75"/>
    <w:rsid w:val="006319FC"/>
    <w:rsid w:val="00631FF0"/>
    <w:rsid w:val="00632373"/>
    <w:rsid w:val="00632568"/>
    <w:rsid w:val="006332F1"/>
    <w:rsid w:val="006339B7"/>
    <w:rsid w:val="00633AA4"/>
    <w:rsid w:val="00633D5B"/>
    <w:rsid w:val="006341A3"/>
    <w:rsid w:val="00634218"/>
    <w:rsid w:val="00634223"/>
    <w:rsid w:val="00634A18"/>
    <w:rsid w:val="0063584B"/>
    <w:rsid w:val="00635D8D"/>
    <w:rsid w:val="00635EBB"/>
    <w:rsid w:val="006367E2"/>
    <w:rsid w:val="00636BBA"/>
    <w:rsid w:val="006373C3"/>
    <w:rsid w:val="00637824"/>
    <w:rsid w:val="0064051E"/>
    <w:rsid w:val="0064107E"/>
    <w:rsid w:val="006410D9"/>
    <w:rsid w:val="006411E8"/>
    <w:rsid w:val="006417E5"/>
    <w:rsid w:val="006418AB"/>
    <w:rsid w:val="00641A5C"/>
    <w:rsid w:val="00641BF0"/>
    <w:rsid w:val="00641CC9"/>
    <w:rsid w:val="00641EE4"/>
    <w:rsid w:val="00641F70"/>
    <w:rsid w:val="0064258E"/>
    <w:rsid w:val="0064260C"/>
    <w:rsid w:val="00642799"/>
    <w:rsid w:val="00642A2F"/>
    <w:rsid w:val="006436AA"/>
    <w:rsid w:val="00643DB0"/>
    <w:rsid w:val="0064506E"/>
    <w:rsid w:val="00645661"/>
    <w:rsid w:val="00645895"/>
    <w:rsid w:val="00645955"/>
    <w:rsid w:val="00645AE7"/>
    <w:rsid w:val="006462D3"/>
    <w:rsid w:val="00646656"/>
    <w:rsid w:val="006467B7"/>
    <w:rsid w:val="00646813"/>
    <w:rsid w:val="00646848"/>
    <w:rsid w:val="006479B3"/>
    <w:rsid w:val="006505D3"/>
    <w:rsid w:val="00650DC4"/>
    <w:rsid w:val="0065114D"/>
    <w:rsid w:val="00651250"/>
    <w:rsid w:val="006513AF"/>
    <w:rsid w:val="006516F3"/>
    <w:rsid w:val="006532A0"/>
    <w:rsid w:val="0065388C"/>
    <w:rsid w:val="00653CDE"/>
    <w:rsid w:val="00653E51"/>
    <w:rsid w:val="00654052"/>
    <w:rsid w:val="006543EF"/>
    <w:rsid w:val="00654636"/>
    <w:rsid w:val="00654B65"/>
    <w:rsid w:val="0065537A"/>
    <w:rsid w:val="00655961"/>
    <w:rsid w:val="006559CA"/>
    <w:rsid w:val="00655CA2"/>
    <w:rsid w:val="00656267"/>
    <w:rsid w:val="006563ED"/>
    <w:rsid w:val="00656505"/>
    <w:rsid w:val="0065660D"/>
    <w:rsid w:val="00656897"/>
    <w:rsid w:val="00656A2A"/>
    <w:rsid w:val="00656C8B"/>
    <w:rsid w:val="00656D16"/>
    <w:rsid w:val="0065729D"/>
    <w:rsid w:val="00657493"/>
    <w:rsid w:val="0066022F"/>
    <w:rsid w:val="006603DF"/>
    <w:rsid w:val="00660AA2"/>
    <w:rsid w:val="00660FEA"/>
    <w:rsid w:val="00661438"/>
    <w:rsid w:val="0066217D"/>
    <w:rsid w:val="0066284B"/>
    <w:rsid w:val="00662A9C"/>
    <w:rsid w:val="00662B56"/>
    <w:rsid w:val="00662ED9"/>
    <w:rsid w:val="00663109"/>
    <w:rsid w:val="0066389C"/>
    <w:rsid w:val="00663910"/>
    <w:rsid w:val="00664A40"/>
    <w:rsid w:val="00665305"/>
    <w:rsid w:val="006653B0"/>
    <w:rsid w:val="0066541E"/>
    <w:rsid w:val="0066543D"/>
    <w:rsid w:val="00665751"/>
    <w:rsid w:val="00665A0E"/>
    <w:rsid w:val="00665B7A"/>
    <w:rsid w:val="00666272"/>
    <w:rsid w:val="0067078D"/>
    <w:rsid w:val="00670B97"/>
    <w:rsid w:val="00671B97"/>
    <w:rsid w:val="00671CF2"/>
    <w:rsid w:val="0067232E"/>
    <w:rsid w:val="006723C5"/>
    <w:rsid w:val="00672BEE"/>
    <w:rsid w:val="00672E06"/>
    <w:rsid w:val="006730AA"/>
    <w:rsid w:val="00673781"/>
    <w:rsid w:val="00673925"/>
    <w:rsid w:val="00673E8B"/>
    <w:rsid w:val="006744E5"/>
    <w:rsid w:val="00674F5E"/>
    <w:rsid w:val="00675295"/>
    <w:rsid w:val="00675350"/>
    <w:rsid w:val="006757AB"/>
    <w:rsid w:val="00675B17"/>
    <w:rsid w:val="00675D4F"/>
    <w:rsid w:val="00675E03"/>
    <w:rsid w:val="00676163"/>
    <w:rsid w:val="00676CEA"/>
    <w:rsid w:val="006770D4"/>
    <w:rsid w:val="006772EE"/>
    <w:rsid w:val="00677B50"/>
    <w:rsid w:val="00677BC9"/>
    <w:rsid w:val="00680167"/>
    <w:rsid w:val="006803F9"/>
    <w:rsid w:val="006805D6"/>
    <w:rsid w:val="0068091D"/>
    <w:rsid w:val="0068125D"/>
    <w:rsid w:val="00681BA3"/>
    <w:rsid w:val="00681E47"/>
    <w:rsid w:val="00682E8D"/>
    <w:rsid w:val="006833E4"/>
    <w:rsid w:val="00683680"/>
    <w:rsid w:val="00683848"/>
    <w:rsid w:val="00683892"/>
    <w:rsid w:val="00683895"/>
    <w:rsid w:val="0068420D"/>
    <w:rsid w:val="006842ED"/>
    <w:rsid w:val="006846BD"/>
    <w:rsid w:val="00684A5D"/>
    <w:rsid w:val="00684CC9"/>
    <w:rsid w:val="00684CE7"/>
    <w:rsid w:val="00684F96"/>
    <w:rsid w:val="00685567"/>
    <w:rsid w:val="00685E6D"/>
    <w:rsid w:val="0068605C"/>
    <w:rsid w:val="00686E74"/>
    <w:rsid w:val="00687544"/>
    <w:rsid w:val="00687C33"/>
    <w:rsid w:val="00690318"/>
    <w:rsid w:val="00691239"/>
    <w:rsid w:val="00691C36"/>
    <w:rsid w:val="00692057"/>
    <w:rsid w:val="006926B3"/>
    <w:rsid w:val="0069273A"/>
    <w:rsid w:val="00692A3F"/>
    <w:rsid w:val="00692E89"/>
    <w:rsid w:val="006939FC"/>
    <w:rsid w:val="00693A99"/>
    <w:rsid w:val="00693D85"/>
    <w:rsid w:val="00693FEC"/>
    <w:rsid w:val="00694676"/>
    <w:rsid w:val="00694A71"/>
    <w:rsid w:val="00694DAC"/>
    <w:rsid w:val="0069662B"/>
    <w:rsid w:val="006968F9"/>
    <w:rsid w:val="006975FA"/>
    <w:rsid w:val="006A0A67"/>
    <w:rsid w:val="006A0ABD"/>
    <w:rsid w:val="006A0E86"/>
    <w:rsid w:val="006A1C58"/>
    <w:rsid w:val="006A2510"/>
    <w:rsid w:val="006A325E"/>
    <w:rsid w:val="006A3460"/>
    <w:rsid w:val="006A3B0F"/>
    <w:rsid w:val="006A4C2C"/>
    <w:rsid w:val="006A4EDA"/>
    <w:rsid w:val="006A4F2C"/>
    <w:rsid w:val="006A55EE"/>
    <w:rsid w:val="006A64CA"/>
    <w:rsid w:val="006A6524"/>
    <w:rsid w:val="006A69AF"/>
    <w:rsid w:val="006A6D4F"/>
    <w:rsid w:val="006A715F"/>
    <w:rsid w:val="006A74A9"/>
    <w:rsid w:val="006B0222"/>
    <w:rsid w:val="006B0920"/>
    <w:rsid w:val="006B0B21"/>
    <w:rsid w:val="006B0CDC"/>
    <w:rsid w:val="006B0D9D"/>
    <w:rsid w:val="006B0E2B"/>
    <w:rsid w:val="006B1015"/>
    <w:rsid w:val="006B14CD"/>
    <w:rsid w:val="006B1D25"/>
    <w:rsid w:val="006B1D44"/>
    <w:rsid w:val="006B2985"/>
    <w:rsid w:val="006B2B22"/>
    <w:rsid w:val="006B3409"/>
    <w:rsid w:val="006B359E"/>
    <w:rsid w:val="006B4090"/>
    <w:rsid w:val="006B4DE2"/>
    <w:rsid w:val="006B5114"/>
    <w:rsid w:val="006B542E"/>
    <w:rsid w:val="006B5FDF"/>
    <w:rsid w:val="006B63D8"/>
    <w:rsid w:val="006B63FC"/>
    <w:rsid w:val="006C060A"/>
    <w:rsid w:val="006C0A80"/>
    <w:rsid w:val="006C0F5B"/>
    <w:rsid w:val="006C2238"/>
    <w:rsid w:val="006C2241"/>
    <w:rsid w:val="006C2551"/>
    <w:rsid w:val="006C28D5"/>
    <w:rsid w:val="006C2EAB"/>
    <w:rsid w:val="006C2EFD"/>
    <w:rsid w:val="006C2FA8"/>
    <w:rsid w:val="006C31C5"/>
    <w:rsid w:val="006C3308"/>
    <w:rsid w:val="006C3921"/>
    <w:rsid w:val="006C3B6F"/>
    <w:rsid w:val="006C3EA7"/>
    <w:rsid w:val="006C43EC"/>
    <w:rsid w:val="006C4486"/>
    <w:rsid w:val="006C4BAD"/>
    <w:rsid w:val="006C61CC"/>
    <w:rsid w:val="006C65CE"/>
    <w:rsid w:val="006C7B2C"/>
    <w:rsid w:val="006C7C2B"/>
    <w:rsid w:val="006D03C9"/>
    <w:rsid w:val="006D0418"/>
    <w:rsid w:val="006D237D"/>
    <w:rsid w:val="006D298A"/>
    <w:rsid w:val="006D2B39"/>
    <w:rsid w:val="006D301F"/>
    <w:rsid w:val="006D3637"/>
    <w:rsid w:val="006D3F5F"/>
    <w:rsid w:val="006D4528"/>
    <w:rsid w:val="006D46DE"/>
    <w:rsid w:val="006D46E2"/>
    <w:rsid w:val="006D47A1"/>
    <w:rsid w:val="006D4B29"/>
    <w:rsid w:val="006D5020"/>
    <w:rsid w:val="006D50FA"/>
    <w:rsid w:val="006D5A1B"/>
    <w:rsid w:val="006D687F"/>
    <w:rsid w:val="006D6A11"/>
    <w:rsid w:val="006E0425"/>
    <w:rsid w:val="006E08C8"/>
    <w:rsid w:val="006E0DF6"/>
    <w:rsid w:val="006E31B7"/>
    <w:rsid w:val="006E3256"/>
    <w:rsid w:val="006E3BF6"/>
    <w:rsid w:val="006E4152"/>
    <w:rsid w:val="006E4275"/>
    <w:rsid w:val="006E469A"/>
    <w:rsid w:val="006E47C1"/>
    <w:rsid w:val="006E4ADD"/>
    <w:rsid w:val="006E5D24"/>
    <w:rsid w:val="006E5D29"/>
    <w:rsid w:val="006E6538"/>
    <w:rsid w:val="006E6CCE"/>
    <w:rsid w:val="006E76EE"/>
    <w:rsid w:val="006E7746"/>
    <w:rsid w:val="006F00A1"/>
    <w:rsid w:val="006F07A4"/>
    <w:rsid w:val="006F08BA"/>
    <w:rsid w:val="006F0D01"/>
    <w:rsid w:val="006F10E4"/>
    <w:rsid w:val="006F1109"/>
    <w:rsid w:val="006F113C"/>
    <w:rsid w:val="006F20F9"/>
    <w:rsid w:val="006F2A78"/>
    <w:rsid w:val="006F2CDF"/>
    <w:rsid w:val="006F322B"/>
    <w:rsid w:val="006F346D"/>
    <w:rsid w:val="006F35A3"/>
    <w:rsid w:val="006F363D"/>
    <w:rsid w:val="006F38EA"/>
    <w:rsid w:val="006F3950"/>
    <w:rsid w:val="006F3988"/>
    <w:rsid w:val="006F48CA"/>
    <w:rsid w:val="006F4EB2"/>
    <w:rsid w:val="006F5899"/>
    <w:rsid w:val="006F5F19"/>
    <w:rsid w:val="006F61BB"/>
    <w:rsid w:val="006F62E3"/>
    <w:rsid w:val="006F7292"/>
    <w:rsid w:val="006F7BC3"/>
    <w:rsid w:val="006F7F3F"/>
    <w:rsid w:val="0070041C"/>
    <w:rsid w:val="00700A02"/>
    <w:rsid w:val="0070113E"/>
    <w:rsid w:val="007012FE"/>
    <w:rsid w:val="0070180B"/>
    <w:rsid w:val="007019FF"/>
    <w:rsid w:val="00701EDA"/>
    <w:rsid w:val="007021CE"/>
    <w:rsid w:val="007022D9"/>
    <w:rsid w:val="00702D10"/>
    <w:rsid w:val="00702D95"/>
    <w:rsid w:val="00703068"/>
    <w:rsid w:val="007031DD"/>
    <w:rsid w:val="007037F2"/>
    <w:rsid w:val="007039A2"/>
    <w:rsid w:val="00704DDE"/>
    <w:rsid w:val="007059F1"/>
    <w:rsid w:val="00705FB0"/>
    <w:rsid w:val="0070607F"/>
    <w:rsid w:val="0070681C"/>
    <w:rsid w:val="00706DAA"/>
    <w:rsid w:val="00707390"/>
    <w:rsid w:val="00707473"/>
    <w:rsid w:val="00707CE8"/>
    <w:rsid w:val="00711795"/>
    <w:rsid w:val="00711DDB"/>
    <w:rsid w:val="0071240F"/>
    <w:rsid w:val="00712F1C"/>
    <w:rsid w:val="007133CC"/>
    <w:rsid w:val="0071377F"/>
    <w:rsid w:val="00713A94"/>
    <w:rsid w:val="007140ED"/>
    <w:rsid w:val="00714770"/>
    <w:rsid w:val="00715253"/>
    <w:rsid w:val="007152FC"/>
    <w:rsid w:val="00715A86"/>
    <w:rsid w:val="00715D8C"/>
    <w:rsid w:val="00716163"/>
    <w:rsid w:val="007161FE"/>
    <w:rsid w:val="0071659A"/>
    <w:rsid w:val="00716AB7"/>
    <w:rsid w:val="007176BF"/>
    <w:rsid w:val="007176D9"/>
    <w:rsid w:val="00717710"/>
    <w:rsid w:val="00717A8A"/>
    <w:rsid w:val="00717ED8"/>
    <w:rsid w:val="00720216"/>
    <w:rsid w:val="00720D98"/>
    <w:rsid w:val="00720EE1"/>
    <w:rsid w:val="00721B8A"/>
    <w:rsid w:val="00721D24"/>
    <w:rsid w:val="00722317"/>
    <w:rsid w:val="00723130"/>
    <w:rsid w:val="00723246"/>
    <w:rsid w:val="00723A8F"/>
    <w:rsid w:val="00724527"/>
    <w:rsid w:val="00724544"/>
    <w:rsid w:val="007245D5"/>
    <w:rsid w:val="0072473F"/>
    <w:rsid w:val="00724CCC"/>
    <w:rsid w:val="0072537B"/>
    <w:rsid w:val="0072566F"/>
    <w:rsid w:val="00725ECA"/>
    <w:rsid w:val="007262E1"/>
    <w:rsid w:val="007263D9"/>
    <w:rsid w:val="00726490"/>
    <w:rsid w:val="00726BC9"/>
    <w:rsid w:val="00726D85"/>
    <w:rsid w:val="00726EEC"/>
    <w:rsid w:val="00726FFA"/>
    <w:rsid w:val="007272A1"/>
    <w:rsid w:val="00727EE5"/>
    <w:rsid w:val="00730528"/>
    <w:rsid w:val="00730742"/>
    <w:rsid w:val="00731417"/>
    <w:rsid w:val="0073232F"/>
    <w:rsid w:val="007326BA"/>
    <w:rsid w:val="007329BF"/>
    <w:rsid w:val="00733199"/>
    <w:rsid w:val="0073354C"/>
    <w:rsid w:val="00733CEA"/>
    <w:rsid w:val="00734142"/>
    <w:rsid w:val="00734564"/>
    <w:rsid w:val="00734639"/>
    <w:rsid w:val="007347E4"/>
    <w:rsid w:val="00735560"/>
    <w:rsid w:val="007356FF"/>
    <w:rsid w:val="00735785"/>
    <w:rsid w:val="00735C6F"/>
    <w:rsid w:val="00736159"/>
    <w:rsid w:val="00736187"/>
    <w:rsid w:val="00736C88"/>
    <w:rsid w:val="00737232"/>
    <w:rsid w:val="00737391"/>
    <w:rsid w:val="00737599"/>
    <w:rsid w:val="007379B7"/>
    <w:rsid w:val="00737C54"/>
    <w:rsid w:val="007403B8"/>
    <w:rsid w:val="0074110E"/>
    <w:rsid w:val="007417CF"/>
    <w:rsid w:val="00741BC2"/>
    <w:rsid w:val="00741D5C"/>
    <w:rsid w:val="007427A5"/>
    <w:rsid w:val="00742A39"/>
    <w:rsid w:val="00742A49"/>
    <w:rsid w:val="007430F7"/>
    <w:rsid w:val="007432D7"/>
    <w:rsid w:val="00743554"/>
    <w:rsid w:val="007438F2"/>
    <w:rsid w:val="00743CD0"/>
    <w:rsid w:val="00744811"/>
    <w:rsid w:val="00744D2A"/>
    <w:rsid w:val="00744D2C"/>
    <w:rsid w:val="00744E91"/>
    <w:rsid w:val="007453F4"/>
    <w:rsid w:val="00745735"/>
    <w:rsid w:val="00745A64"/>
    <w:rsid w:val="00747148"/>
    <w:rsid w:val="0074714F"/>
    <w:rsid w:val="00747BD6"/>
    <w:rsid w:val="00747FDC"/>
    <w:rsid w:val="0075037B"/>
    <w:rsid w:val="0075071B"/>
    <w:rsid w:val="007507A4"/>
    <w:rsid w:val="00750D6D"/>
    <w:rsid w:val="00750F0D"/>
    <w:rsid w:val="00751132"/>
    <w:rsid w:val="00752369"/>
    <w:rsid w:val="007524B3"/>
    <w:rsid w:val="007524D4"/>
    <w:rsid w:val="00752569"/>
    <w:rsid w:val="00752663"/>
    <w:rsid w:val="00752A3E"/>
    <w:rsid w:val="007533F2"/>
    <w:rsid w:val="0075373A"/>
    <w:rsid w:val="007538FF"/>
    <w:rsid w:val="00754675"/>
    <w:rsid w:val="00755DDD"/>
    <w:rsid w:val="00755E6D"/>
    <w:rsid w:val="007560FE"/>
    <w:rsid w:val="0075649D"/>
    <w:rsid w:val="00756F43"/>
    <w:rsid w:val="00757097"/>
    <w:rsid w:val="0075749B"/>
    <w:rsid w:val="007579BD"/>
    <w:rsid w:val="00760364"/>
    <w:rsid w:val="00760603"/>
    <w:rsid w:val="00761216"/>
    <w:rsid w:val="00761533"/>
    <w:rsid w:val="00761745"/>
    <w:rsid w:val="007625C1"/>
    <w:rsid w:val="0076269B"/>
    <w:rsid w:val="007626E6"/>
    <w:rsid w:val="0076283E"/>
    <w:rsid w:val="00762918"/>
    <w:rsid w:val="00762EB5"/>
    <w:rsid w:val="0076336E"/>
    <w:rsid w:val="007638AF"/>
    <w:rsid w:val="00763984"/>
    <w:rsid w:val="00763AE8"/>
    <w:rsid w:val="007640BB"/>
    <w:rsid w:val="0076456E"/>
    <w:rsid w:val="00764B98"/>
    <w:rsid w:val="00765287"/>
    <w:rsid w:val="00765721"/>
    <w:rsid w:val="00765CA2"/>
    <w:rsid w:val="007660CF"/>
    <w:rsid w:val="007664ED"/>
    <w:rsid w:val="00770513"/>
    <w:rsid w:val="00770560"/>
    <w:rsid w:val="007706D5"/>
    <w:rsid w:val="00770C22"/>
    <w:rsid w:val="007713A8"/>
    <w:rsid w:val="00771593"/>
    <w:rsid w:val="007718BE"/>
    <w:rsid w:val="00772612"/>
    <w:rsid w:val="00772A29"/>
    <w:rsid w:val="00772F49"/>
    <w:rsid w:val="00773B78"/>
    <w:rsid w:val="00773C29"/>
    <w:rsid w:val="007742F7"/>
    <w:rsid w:val="00774322"/>
    <w:rsid w:val="0077437C"/>
    <w:rsid w:val="007743D9"/>
    <w:rsid w:val="00775267"/>
    <w:rsid w:val="00775E0A"/>
    <w:rsid w:val="0077601E"/>
    <w:rsid w:val="00776116"/>
    <w:rsid w:val="00776565"/>
    <w:rsid w:val="007765EB"/>
    <w:rsid w:val="00776876"/>
    <w:rsid w:val="00776DC2"/>
    <w:rsid w:val="007806C4"/>
    <w:rsid w:val="007806DC"/>
    <w:rsid w:val="00780DA2"/>
    <w:rsid w:val="00780F25"/>
    <w:rsid w:val="0078120D"/>
    <w:rsid w:val="007817D8"/>
    <w:rsid w:val="00781CB6"/>
    <w:rsid w:val="0078245D"/>
    <w:rsid w:val="007825CA"/>
    <w:rsid w:val="007826C3"/>
    <w:rsid w:val="00782E04"/>
    <w:rsid w:val="0078357D"/>
    <w:rsid w:val="0078390D"/>
    <w:rsid w:val="00784408"/>
    <w:rsid w:val="00784590"/>
    <w:rsid w:val="00784A93"/>
    <w:rsid w:val="00784CA7"/>
    <w:rsid w:val="0078544B"/>
    <w:rsid w:val="007854AD"/>
    <w:rsid w:val="00785DCA"/>
    <w:rsid w:val="00785FE0"/>
    <w:rsid w:val="0078610F"/>
    <w:rsid w:val="00786624"/>
    <w:rsid w:val="00786861"/>
    <w:rsid w:val="00786C4F"/>
    <w:rsid w:val="00786CEE"/>
    <w:rsid w:val="00786E90"/>
    <w:rsid w:val="00786E97"/>
    <w:rsid w:val="007878D5"/>
    <w:rsid w:val="00787984"/>
    <w:rsid w:val="00787A9F"/>
    <w:rsid w:val="00787DE1"/>
    <w:rsid w:val="00787E1C"/>
    <w:rsid w:val="007927FE"/>
    <w:rsid w:val="00792BB8"/>
    <w:rsid w:val="007933B6"/>
    <w:rsid w:val="007934F3"/>
    <w:rsid w:val="00793C58"/>
    <w:rsid w:val="0079419C"/>
    <w:rsid w:val="007942F3"/>
    <w:rsid w:val="007944A3"/>
    <w:rsid w:val="00794544"/>
    <w:rsid w:val="00794BB0"/>
    <w:rsid w:val="00794C4F"/>
    <w:rsid w:val="00794E74"/>
    <w:rsid w:val="00794F41"/>
    <w:rsid w:val="007954C6"/>
    <w:rsid w:val="007954D2"/>
    <w:rsid w:val="007955A2"/>
    <w:rsid w:val="00795844"/>
    <w:rsid w:val="00795DAF"/>
    <w:rsid w:val="00796CB7"/>
    <w:rsid w:val="0079761E"/>
    <w:rsid w:val="00797BB3"/>
    <w:rsid w:val="00797C98"/>
    <w:rsid w:val="007A02FB"/>
    <w:rsid w:val="007A05A2"/>
    <w:rsid w:val="007A0FF4"/>
    <w:rsid w:val="007A10C1"/>
    <w:rsid w:val="007A1439"/>
    <w:rsid w:val="007A14F3"/>
    <w:rsid w:val="007A1675"/>
    <w:rsid w:val="007A17D0"/>
    <w:rsid w:val="007A1F29"/>
    <w:rsid w:val="007A1F8D"/>
    <w:rsid w:val="007A1F93"/>
    <w:rsid w:val="007A22DC"/>
    <w:rsid w:val="007A26A4"/>
    <w:rsid w:val="007A2845"/>
    <w:rsid w:val="007A2CCB"/>
    <w:rsid w:val="007A4303"/>
    <w:rsid w:val="007A4357"/>
    <w:rsid w:val="007A4DAB"/>
    <w:rsid w:val="007A5296"/>
    <w:rsid w:val="007A539D"/>
    <w:rsid w:val="007A54A2"/>
    <w:rsid w:val="007A54F7"/>
    <w:rsid w:val="007A5AA8"/>
    <w:rsid w:val="007A6424"/>
    <w:rsid w:val="007A770F"/>
    <w:rsid w:val="007A7780"/>
    <w:rsid w:val="007A78BC"/>
    <w:rsid w:val="007B0530"/>
    <w:rsid w:val="007B064B"/>
    <w:rsid w:val="007B0E8F"/>
    <w:rsid w:val="007B1462"/>
    <w:rsid w:val="007B162C"/>
    <w:rsid w:val="007B1B88"/>
    <w:rsid w:val="007B21AF"/>
    <w:rsid w:val="007B2F93"/>
    <w:rsid w:val="007B32D3"/>
    <w:rsid w:val="007B335D"/>
    <w:rsid w:val="007B346B"/>
    <w:rsid w:val="007B36E1"/>
    <w:rsid w:val="007B3886"/>
    <w:rsid w:val="007B401C"/>
    <w:rsid w:val="007B47BE"/>
    <w:rsid w:val="007B497D"/>
    <w:rsid w:val="007B49E1"/>
    <w:rsid w:val="007B57B2"/>
    <w:rsid w:val="007B6062"/>
    <w:rsid w:val="007B6743"/>
    <w:rsid w:val="007B6A5C"/>
    <w:rsid w:val="007B6DB3"/>
    <w:rsid w:val="007B6ED8"/>
    <w:rsid w:val="007B6EE9"/>
    <w:rsid w:val="007B79A0"/>
    <w:rsid w:val="007B7B05"/>
    <w:rsid w:val="007B7B0B"/>
    <w:rsid w:val="007C00CF"/>
    <w:rsid w:val="007C01B1"/>
    <w:rsid w:val="007C0556"/>
    <w:rsid w:val="007C0AA8"/>
    <w:rsid w:val="007C0AB3"/>
    <w:rsid w:val="007C233A"/>
    <w:rsid w:val="007C2B91"/>
    <w:rsid w:val="007C2B95"/>
    <w:rsid w:val="007C3551"/>
    <w:rsid w:val="007C3BEE"/>
    <w:rsid w:val="007C40AD"/>
    <w:rsid w:val="007C43A4"/>
    <w:rsid w:val="007C4F70"/>
    <w:rsid w:val="007C5457"/>
    <w:rsid w:val="007C54DF"/>
    <w:rsid w:val="007C5C7A"/>
    <w:rsid w:val="007C612F"/>
    <w:rsid w:val="007C66E1"/>
    <w:rsid w:val="007C6E4A"/>
    <w:rsid w:val="007C6E4F"/>
    <w:rsid w:val="007C7282"/>
    <w:rsid w:val="007D0380"/>
    <w:rsid w:val="007D05B6"/>
    <w:rsid w:val="007D0741"/>
    <w:rsid w:val="007D187C"/>
    <w:rsid w:val="007D1AA5"/>
    <w:rsid w:val="007D201E"/>
    <w:rsid w:val="007D2388"/>
    <w:rsid w:val="007D25D2"/>
    <w:rsid w:val="007D324B"/>
    <w:rsid w:val="007D35CA"/>
    <w:rsid w:val="007D38B6"/>
    <w:rsid w:val="007D39A2"/>
    <w:rsid w:val="007D40B3"/>
    <w:rsid w:val="007D4145"/>
    <w:rsid w:val="007D4639"/>
    <w:rsid w:val="007D4856"/>
    <w:rsid w:val="007D4976"/>
    <w:rsid w:val="007D4C51"/>
    <w:rsid w:val="007D4D1E"/>
    <w:rsid w:val="007D4EAD"/>
    <w:rsid w:val="007D52FC"/>
    <w:rsid w:val="007D5451"/>
    <w:rsid w:val="007D55AC"/>
    <w:rsid w:val="007D55BB"/>
    <w:rsid w:val="007D5B01"/>
    <w:rsid w:val="007D66EE"/>
    <w:rsid w:val="007D67A0"/>
    <w:rsid w:val="007D6900"/>
    <w:rsid w:val="007D6E17"/>
    <w:rsid w:val="007E0074"/>
    <w:rsid w:val="007E0474"/>
    <w:rsid w:val="007E11C7"/>
    <w:rsid w:val="007E27F4"/>
    <w:rsid w:val="007E2A53"/>
    <w:rsid w:val="007E2CCA"/>
    <w:rsid w:val="007E2F95"/>
    <w:rsid w:val="007E378B"/>
    <w:rsid w:val="007E388B"/>
    <w:rsid w:val="007E3AAC"/>
    <w:rsid w:val="007E3AE6"/>
    <w:rsid w:val="007E3B4E"/>
    <w:rsid w:val="007E41C3"/>
    <w:rsid w:val="007E41D9"/>
    <w:rsid w:val="007E42A9"/>
    <w:rsid w:val="007E42D3"/>
    <w:rsid w:val="007E4F9C"/>
    <w:rsid w:val="007E53F7"/>
    <w:rsid w:val="007E565B"/>
    <w:rsid w:val="007E5779"/>
    <w:rsid w:val="007E5784"/>
    <w:rsid w:val="007E5B31"/>
    <w:rsid w:val="007E609F"/>
    <w:rsid w:val="007E612D"/>
    <w:rsid w:val="007E706B"/>
    <w:rsid w:val="007E7097"/>
    <w:rsid w:val="007E761C"/>
    <w:rsid w:val="007E76FF"/>
    <w:rsid w:val="007E78F7"/>
    <w:rsid w:val="007F00E6"/>
    <w:rsid w:val="007F0152"/>
    <w:rsid w:val="007F04DA"/>
    <w:rsid w:val="007F06DB"/>
    <w:rsid w:val="007F0D76"/>
    <w:rsid w:val="007F1094"/>
    <w:rsid w:val="007F192C"/>
    <w:rsid w:val="007F1E5A"/>
    <w:rsid w:val="007F2068"/>
    <w:rsid w:val="007F235D"/>
    <w:rsid w:val="007F2AEA"/>
    <w:rsid w:val="007F310B"/>
    <w:rsid w:val="007F3844"/>
    <w:rsid w:val="007F4252"/>
    <w:rsid w:val="007F4791"/>
    <w:rsid w:val="007F4833"/>
    <w:rsid w:val="007F48A1"/>
    <w:rsid w:val="007F4AE3"/>
    <w:rsid w:val="007F4BBA"/>
    <w:rsid w:val="007F525B"/>
    <w:rsid w:val="007F5F0C"/>
    <w:rsid w:val="007F6508"/>
    <w:rsid w:val="007F6689"/>
    <w:rsid w:val="007F6CBC"/>
    <w:rsid w:val="007F74B5"/>
    <w:rsid w:val="00800467"/>
    <w:rsid w:val="00800D0C"/>
    <w:rsid w:val="00800EDB"/>
    <w:rsid w:val="0080163C"/>
    <w:rsid w:val="008016C4"/>
    <w:rsid w:val="008017B0"/>
    <w:rsid w:val="00801E76"/>
    <w:rsid w:val="00801FF9"/>
    <w:rsid w:val="0080201F"/>
    <w:rsid w:val="008021E1"/>
    <w:rsid w:val="00802740"/>
    <w:rsid w:val="0080293A"/>
    <w:rsid w:val="00803714"/>
    <w:rsid w:val="008038D5"/>
    <w:rsid w:val="008043AA"/>
    <w:rsid w:val="008047CF"/>
    <w:rsid w:val="0080489A"/>
    <w:rsid w:val="00804947"/>
    <w:rsid w:val="008050F0"/>
    <w:rsid w:val="0080521D"/>
    <w:rsid w:val="00805D7F"/>
    <w:rsid w:val="00805F8C"/>
    <w:rsid w:val="0080619A"/>
    <w:rsid w:val="00806B41"/>
    <w:rsid w:val="0080712D"/>
    <w:rsid w:val="00807551"/>
    <w:rsid w:val="008078E5"/>
    <w:rsid w:val="00807DF0"/>
    <w:rsid w:val="00810050"/>
    <w:rsid w:val="00810800"/>
    <w:rsid w:val="00810A2E"/>
    <w:rsid w:val="00810E76"/>
    <w:rsid w:val="00810F47"/>
    <w:rsid w:val="00811164"/>
    <w:rsid w:val="00812F3F"/>
    <w:rsid w:val="0081310F"/>
    <w:rsid w:val="0081390E"/>
    <w:rsid w:val="00813BBC"/>
    <w:rsid w:val="00813D30"/>
    <w:rsid w:val="0081453E"/>
    <w:rsid w:val="00814CF6"/>
    <w:rsid w:val="00814F5D"/>
    <w:rsid w:val="0081507D"/>
    <w:rsid w:val="008154DB"/>
    <w:rsid w:val="00815DEC"/>
    <w:rsid w:val="008174C4"/>
    <w:rsid w:val="008200DD"/>
    <w:rsid w:val="0082034C"/>
    <w:rsid w:val="00820522"/>
    <w:rsid w:val="00820AE2"/>
    <w:rsid w:val="00820EFA"/>
    <w:rsid w:val="008215EC"/>
    <w:rsid w:val="00821F42"/>
    <w:rsid w:val="0082207A"/>
    <w:rsid w:val="00822090"/>
    <w:rsid w:val="00822261"/>
    <w:rsid w:val="00822A1E"/>
    <w:rsid w:val="00822E16"/>
    <w:rsid w:val="00822EDE"/>
    <w:rsid w:val="00822EE3"/>
    <w:rsid w:val="00822EF7"/>
    <w:rsid w:val="00823021"/>
    <w:rsid w:val="00823318"/>
    <w:rsid w:val="00823402"/>
    <w:rsid w:val="00823715"/>
    <w:rsid w:val="0082383D"/>
    <w:rsid w:val="00823D45"/>
    <w:rsid w:val="00824413"/>
    <w:rsid w:val="008245BD"/>
    <w:rsid w:val="00824D2E"/>
    <w:rsid w:val="008254E5"/>
    <w:rsid w:val="00825509"/>
    <w:rsid w:val="00825541"/>
    <w:rsid w:val="00825B95"/>
    <w:rsid w:val="00825E3B"/>
    <w:rsid w:val="00826721"/>
    <w:rsid w:val="00826CC2"/>
    <w:rsid w:val="0082731B"/>
    <w:rsid w:val="008273D8"/>
    <w:rsid w:val="0082747F"/>
    <w:rsid w:val="00827569"/>
    <w:rsid w:val="0082763E"/>
    <w:rsid w:val="008277DA"/>
    <w:rsid w:val="0082783C"/>
    <w:rsid w:val="00827C3E"/>
    <w:rsid w:val="00827FC0"/>
    <w:rsid w:val="00830260"/>
    <w:rsid w:val="00830267"/>
    <w:rsid w:val="00830AB2"/>
    <w:rsid w:val="00830C5F"/>
    <w:rsid w:val="00831681"/>
    <w:rsid w:val="008318A4"/>
    <w:rsid w:val="008321D5"/>
    <w:rsid w:val="0083320F"/>
    <w:rsid w:val="00834850"/>
    <w:rsid w:val="00834F87"/>
    <w:rsid w:val="00835496"/>
    <w:rsid w:val="008357E1"/>
    <w:rsid w:val="00836D15"/>
    <w:rsid w:val="00836ED0"/>
    <w:rsid w:val="00836F4E"/>
    <w:rsid w:val="008370A0"/>
    <w:rsid w:val="00837737"/>
    <w:rsid w:val="00837766"/>
    <w:rsid w:val="00837EB8"/>
    <w:rsid w:val="00840C7D"/>
    <w:rsid w:val="00840DB8"/>
    <w:rsid w:val="008417A0"/>
    <w:rsid w:val="0084185F"/>
    <w:rsid w:val="00841908"/>
    <w:rsid w:val="00841925"/>
    <w:rsid w:val="008419D4"/>
    <w:rsid w:val="00841FD3"/>
    <w:rsid w:val="0084309D"/>
    <w:rsid w:val="008432BB"/>
    <w:rsid w:val="008432D4"/>
    <w:rsid w:val="008433DE"/>
    <w:rsid w:val="008435ED"/>
    <w:rsid w:val="00843A61"/>
    <w:rsid w:val="00844037"/>
    <w:rsid w:val="00844088"/>
    <w:rsid w:val="008448ED"/>
    <w:rsid w:val="008449EE"/>
    <w:rsid w:val="00844D75"/>
    <w:rsid w:val="008457C6"/>
    <w:rsid w:val="008458BD"/>
    <w:rsid w:val="00845B7C"/>
    <w:rsid w:val="00845CC1"/>
    <w:rsid w:val="0084635D"/>
    <w:rsid w:val="008465E6"/>
    <w:rsid w:val="00846D0F"/>
    <w:rsid w:val="008473A4"/>
    <w:rsid w:val="00847461"/>
    <w:rsid w:val="008479B4"/>
    <w:rsid w:val="00847CAD"/>
    <w:rsid w:val="00847CB6"/>
    <w:rsid w:val="00847F0F"/>
    <w:rsid w:val="008503CD"/>
    <w:rsid w:val="00850441"/>
    <w:rsid w:val="008508BB"/>
    <w:rsid w:val="0085093D"/>
    <w:rsid w:val="00850955"/>
    <w:rsid w:val="00850C57"/>
    <w:rsid w:val="00850E35"/>
    <w:rsid w:val="00851285"/>
    <w:rsid w:val="00851427"/>
    <w:rsid w:val="0085154F"/>
    <w:rsid w:val="00851F96"/>
    <w:rsid w:val="008527F0"/>
    <w:rsid w:val="0085281B"/>
    <w:rsid w:val="008533EE"/>
    <w:rsid w:val="00853488"/>
    <w:rsid w:val="00853587"/>
    <w:rsid w:val="008548F7"/>
    <w:rsid w:val="0085498F"/>
    <w:rsid w:val="00855538"/>
    <w:rsid w:val="00855AEC"/>
    <w:rsid w:val="00855C18"/>
    <w:rsid w:val="00856676"/>
    <w:rsid w:val="00856905"/>
    <w:rsid w:val="00856A85"/>
    <w:rsid w:val="00857042"/>
    <w:rsid w:val="00857B9D"/>
    <w:rsid w:val="00857D1F"/>
    <w:rsid w:val="00857E73"/>
    <w:rsid w:val="00860578"/>
    <w:rsid w:val="00860C13"/>
    <w:rsid w:val="00860D30"/>
    <w:rsid w:val="00860D4A"/>
    <w:rsid w:val="008621C5"/>
    <w:rsid w:val="00862D87"/>
    <w:rsid w:val="008635C5"/>
    <w:rsid w:val="00863625"/>
    <w:rsid w:val="008639C4"/>
    <w:rsid w:val="00863E65"/>
    <w:rsid w:val="00864094"/>
    <w:rsid w:val="00864601"/>
    <w:rsid w:val="00864A4D"/>
    <w:rsid w:val="00864C38"/>
    <w:rsid w:val="00865518"/>
    <w:rsid w:val="00865AAD"/>
    <w:rsid w:val="00866379"/>
    <w:rsid w:val="00866486"/>
    <w:rsid w:val="00866D8F"/>
    <w:rsid w:val="00866E15"/>
    <w:rsid w:val="0086717D"/>
    <w:rsid w:val="008673DD"/>
    <w:rsid w:val="00867708"/>
    <w:rsid w:val="00867813"/>
    <w:rsid w:val="00870323"/>
    <w:rsid w:val="00870361"/>
    <w:rsid w:val="00870DC8"/>
    <w:rsid w:val="00870F87"/>
    <w:rsid w:val="00870FFB"/>
    <w:rsid w:val="00870FFE"/>
    <w:rsid w:val="0087204B"/>
    <w:rsid w:val="0087205C"/>
    <w:rsid w:val="00872B71"/>
    <w:rsid w:val="0087311E"/>
    <w:rsid w:val="008732D8"/>
    <w:rsid w:val="00873906"/>
    <w:rsid w:val="008743A2"/>
    <w:rsid w:val="008744B7"/>
    <w:rsid w:val="00874CB8"/>
    <w:rsid w:val="00875328"/>
    <w:rsid w:val="00875352"/>
    <w:rsid w:val="008761D4"/>
    <w:rsid w:val="00876478"/>
    <w:rsid w:val="008768C9"/>
    <w:rsid w:val="008772DD"/>
    <w:rsid w:val="008777DE"/>
    <w:rsid w:val="00877CD4"/>
    <w:rsid w:val="00877DBD"/>
    <w:rsid w:val="008806C3"/>
    <w:rsid w:val="00880C33"/>
    <w:rsid w:val="008816EA"/>
    <w:rsid w:val="00881C28"/>
    <w:rsid w:val="00881CC1"/>
    <w:rsid w:val="00882989"/>
    <w:rsid w:val="00882AAC"/>
    <w:rsid w:val="00882AFC"/>
    <w:rsid w:val="00882D6F"/>
    <w:rsid w:val="0088309E"/>
    <w:rsid w:val="00883DE0"/>
    <w:rsid w:val="00883EF2"/>
    <w:rsid w:val="0088472C"/>
    <w:rsid w:val="00884EB4"/>
    <w:rsid w:val="00884F3C"/>
    <w:rsid w:val="00885369"/>
    <w:rsid w:val="008860EC"/>
    <w:rsid w:val="0088634B"/>
    <w:rsid w:val="00886358"/>
    <w:rsid w:val="00886A86"/>
    <w:rsid w:val="00886AD6"/>
    <w:rsid w:val="00886B8D"/>
    <w:rsid w:val="00886DD1"/>
    <w:rsid w:val="008871FB"/>
    <w:rsid w:val="00887607"/>
    <w:rsid w:val="0089069A"/>
    <w:rsid w:val="008906F7"/>
    <w:rsid w:val="00890776"/>
    <w:rsid w:val="008908A8"/>
    <w:rsid w:val="00890961"/>
    <w:rsid w:val="008909F4"/>
    <w:rsid w:val="0089115D"/>
    <w:rsid w:val="0089130F"/>
    <w:rsid w:val="008918E6"/>
    <w:rsid w:val="00891CB2"/>
    <w:rsid w:val="0089233D"/>
    <w:rsid w:val="00892365"/>
    <w:rsid w:val="00893079"/>
    <w:rsid w:val="008934A5"/>
    <w:rsid w:val="008936D8"/>
    <w:rsid w:val="008937F9"/>
    <w:rsid w:val="00893803"/>
    <w:rsid w:val="00893B79"/>
    <w:rsid w:val="00894076"/>
    <w:rsid w:val="008945AD"/>
    <w:rsid w:val="00894CA5"/>
    <w:rsid w:val="00895078"/>
    <w:rsid w:val="0089528A"/>
    <w:rsid w:val="00895606"/>
    <w:rsid w:val="00895CF2"/>
    <w:rsid w:val="00895EB7"/>
    <w:rsid w:val="00895F94"/>
    <w:rsid w:val="008964B6"/>
    <w:rsid w:val="00896771"/>
    <w:rsid w:val="00896E1E"/>
    <w:rsid w:val="00897189"/>
    <w:rsid w:val="0089741C"/>
    <w:rsid w:val="008978B9"/>
    <w:rsid w:val="008A04EA"/>
    <w:rsid w:val="008A0884"/>
    <w:rsid w:val="008A0A08"/>
    <w:rsid w:val="008A0ADC"/>
    <w:rsid w:val="008A0BFD"/>
    <w:rsid w:val="008A0EFB"/>
    <w:rsid w:val="008A1163"/>
    <w:rsid w:val="008A11F0"/>
    <w:rsid w:val="008A1A56"/>
    <w:rsid w:val="008A1C79"/>
    <w:rsid w:val="008A2062"/>
    <w:rsid w:val="008A2100"/>
    <w:rsid w:val="008A2E64"/>
    <w:rsid w:val="008A2F35"/>
    <w:rsid w:val="008A45C7"/>
    <w:rsid w:val="008A482D"/>
    <w:rsid w:val="008A4976"/>
    <w:rsid w:val="008A4BD0"/>
    <w:rsid w:val="008A4D19"/>
    <w:rsid w:val="008A56EF"/>
    <w:rsid w:val="008A590A"/>
    <w:rsid w:val="008A5999"/>
    <w:rsid w:val="008A5BB4"/>
    <w:rsid w:val="008A6EEC"/>
    <w:rsid w:val="008A791A"/>
    <w:rsid w:val="008B01A4"/>
    <w:rsid w:val="008B05E4"/>
    <w:rsid w:val="008B0B93"/>
    <w:rsid w:val="008B0BF7"/>
    <w:rsid w:val="008B0D4E"/>
    <w:rsid w:val="008B0EE4"/>
    <w:rsid w:val="008B1F03"/>
    <w:rsid w:val="008B2397"/>
    <w:rsid w:val="008B26AB"/>
    <w:rsid w:val="008B2E56"/>
    <w:rsid w:val="008B3107"/>
    <w:rsid w:val="008B3396"/>
    <w:rsid w:val="008B39C8"/>
    <w:rsid w:val="008B3A51"/>
    <w:rsid w:val="008B3AD0"/>
    <w:rsid w:val="008B407B"/>
    <w:rsid w:val="008B4DDA"/>
    <w:rsid w:val="008B4F96"/>
    <w:rsid w:val="008B5E60"/>
    <w:rsid w:val="008B5F1E"/>
    <w:rsid w:val="008B6547"/>
    <w:rsid w:val="008B7154"/>
    <w:rsid w:val="008B74E2"/>
    <w:rsid w:val="008B7964"/>
    <w:rsid w:val="008B7DB0"/>
    <w:rsid w:val="008C1171"/>
    <w:rsid w:val="008C11F4"/>
    <w:rsid w:val="008C1267"/>
    <w:rsid w:val="008C143E"/>
    <w:rsid w:val="008C1F56"/>
    <w:rsid w:val="008C2092"/>
    <w:rsid w:val="008C2555"/>
    <w:rsid w:val="008C27DA"/>
    <w:rsid w:val="008C31AC"/>
    <w:rsid w:val="008C31F1"/>
    <w:rsid w:val="008C3715"/>
    <w:rsid w:val="008C39AC"/>
    <w:rsid w:val="008C3ABA"/>
    <w:rsid w:val="008C43C7"/>
    <w:rsid w:val="008C467E"/>
    <w:rsid w:val="008C469E"/>
    <w:rsid w:val="008C5330"/>
    <w:rsid w:val="008C598D"/>
    <w:rsid w:val="008C5F56"/>
    <w:rsid w:val="008C6587"/>
    <w:rsid w:val="008C65AD"/>
    <w:rsid w:val="008C67CE"/>
    <w:rsid w:val="008C6965"/>
    <w:rsid w:val="008C6A85"/>
    <w:rsid w:val="008C7876"/>
    <w:rsid w:val="008D039D"/>
    <w:rsid w:val="008D0453"/>
    <w:rsid w:val="008D045F"/>
    <w:rsid w:val="008D06F1"/>
    <w:rsid w:val="008D0997"/>
    <w:rsid w:val="008D0EAD"/>
    <w:rsid w:val="008D15AD"/>
    <w:rsid w:val="008D1A1A"/>
    <w:rsid w:val="008D1A4D"/>
    <w:rsid w:val="008D1E26"/>
    <w:rsid w:val="008D23D1"/>
    <w:rsid w:val="008D258C"/>
    <w:rsid w:val="008D2AAF"/>
    <w:rsid w:val="008D2B17"/>
    <w:rsid w:val="008D30D3"/>
    <w:rsid w:val="008D333A"/>
    <w:rsid w:val="008D3808"/>
    <w:rsid w:val="008D396F"/>
    <w:rsid w:val="008D3D3A"/>
    <w:rsid w:val="008D3F6B"/>
    <w:rsid w:val="008D4180"/>
    <w:rsid w:val="008D4436"/>
    <w:rsid w:val="008D488E"/>
    <w:rsid w:val="008D4AC6"/>
    <w:rsid w:val="008D4D7C"/>
    <w:rsid w:val="008D4FBC"/>
    <w:rsid w:val="008D557A"/>
    <w:rsid w:val="008D580C"/>
    <w:rsid w:val="008D5A0C"/>
    <w:rsid w:val="008D5C43"/>
    <w:rsid w:val="008D5F7D"/>
    <w:rsid w:val="008D66F6"/>
    <w:rsid w:val="008D6E76"/>
    <w:rsid w:val="008E030A"/>
    <w:rsid w:val="008E0AB2"/>
    <w:rsid w:val="008E171E"/>
    <w:rsid w:val="008E1741"/>
    <w:rsid w:val="008E1B7A"/>
    <w:rsid w:val="008E1D01"/>
    <w:rsid w:val="008E1FFD"/>
    <w:rsid w:val="008E2CC4"/>
    <w:rsid w:val="008E2E04"/>
    <w:rsid w:val="008E305C"/>
    <w:rsid w:val="008E3E31"/>
    <w:rsid w:val="008E48A6"/>
    <w:rsid w:val="008E49FB"/>
    <w:rsid w:val="008E4EDA"/>
    <w:rsid w:val="008E5051"/>
    <w:rsid w:val="008E53E5"/>
    <w:rsid w:val="008E5671"/>
    <w:rsid w:val="008E575D"/>
    <w:rsid w:val="008E5795"/>
    <w:rsid w:val="008E67AA"/>
    <w:rsid w:val="008E6A4B"/>
    <w:rsid w:val="008E6E92"/>
    <w:rsid w:val="008E6F3F"/>
    <w:rsid w:val="008E6FD0"/>
    <w:rsid w:val="008E7377"/>
    <w:rsid w:val="008E79F2"/>
    <w:rsid w:val="008E7BC4"/>
    <w:rsid w:val="008F089A"/>
    <w:rsid w:val="008F0AEF"/>
    <w:rsid w:val="008F2306"/>
    <w:rsid w:val="008F231F"/>
    <w:rsid w:val="008F25B4"/>
    <w:rsid w:val="008F2FDA"/>
    <w:rsid w:val="008F32E5"/>
    <w:rsid w:val="008F3840"/>
    <w:rsid w:val="008F3B52"/>
    <w:rsid w:val="008F3C1B"/>
    <w:rsid w:val="008F410A"/>
    <w:rsid w:val="008F51BE"/>
    <w:rsid w:val="008F53F9"/>
    <w:rsid w:val="008F587D"/>
    <w:rsid w:val="008F6162"/>
    <w:rsid w:val="008F64AF"/>
    <w:rsid w:val="008F6709"/>
    <w:rsid w:val="008F6D31"/>
    <w:rsid w:val="008F777D"/>
    <w:rsid w:val="008F79B0"/>
    <w:rsid w:val="008F79B6"/>
    <w:rsid w:val="009005B3"/>
    <w:rsid w:val="009005C3"/>
    <w:rsid w:val="00900957"/>
    <w:rsid w:val="00901045"/>
    <w:rsid w:val="009011F6"/>
    <w:rsid w:val="0090155F"/>
    <w:rsid w:val="009017A6"/>
    <w:rsid w:val="00901CB8"/>
    <w:rsid w:val="0090204B"/>
    <w:rsid w:val="0090230D"/>
    <w:rsid w:val="00902B39"/>
    <w:rsid w:val="00903269"/>
    <w:rsid w:val="009038E4"/>
    <w:rsid w:val="00903AC9"/>
    <w:rsid w:val="00903EDE"/>
    <w:rsid w:val="009043BA"/>
    <w:rsid w:val="009049FC"/>
    <w:rsid w:val="009054A4"/>
    <w:rsid w:val="009059D9"/>
    <w:rsid w:val="00905CCC"/>
    <w:rsid w:val="00905D95"/>
    <w:rsid w:val="00906D9D"/>
    <w:rsid w:val="00907849"/>
    <w:rsid w:val="00907883"/>
    <w:rsid w:val="0091007E"/>
    <w:rsid w:val="009106ED"/>
    <w:rsid w:val="00910F17"/>
    <w:rsid w:val="0091143C"/>
    <w:rsid w:val="00911514"/>
    <w:rsid w:val="00912AF3"/>
    <w:rsid w:val="009130DF"/>
    <w:rsid w:val="009132B9"/>
    <w:rsid w:val="009137B3"/>
    <w:rsid w:val="009141C6"/>
    <w:rsid w:val="009141D3"/>
    <w:rsid w:val="009142B1"/>
    <w:rsid w:val="00914AD4"/>
    <w:rsid w:val="00914BCD"/>
    <w:rsid w:val="00914E00"/>
    <w:rsid w:val="009152FB"/>
    <w:rsid w:val="00915BB0"/>
    <w:rsid w:val="00915C82"/>
    <w:rsid w:val="00916E13"/>
    <w:rsid w:val="00916F10"/>
    <w:rsid w:val="00917068"/>
    <w:rsid w:val="0091788E"/>
    <w:rsid w:val="00917A26"/>
    <w:rsid w:val="009200FA"/>
    <w:rsid w:val="009206F3"/>
    <w:rsid w:val="00920A43"/>
    <w:rsid w:val="00920BD3"/>
    <w:rsid w:val="00920BDF"/>
    <w:rsid w:val="0092153A"/>
    <w:rsid w:val="00921E81"/>
    <w:rsid w:val="0092201F"/>
    <w:rsid w:val="00922209"/>
    <w:rsid w:val="00922458"/>
    <w:rsid w:val="00922C8C"/>
    <w:rsid w:val="00922C9D"/>
    <w:rsid w:val="009235A2"/>
    <w:rsid w:val="0092416D"/>
    <w:rsid w:val="009242BC"/>
    <w:rsid w:val="00924987"/>
    <w:rsid w:val="009250FD"/>
    <w:rsid w:val="00925932"/>
    <w:rsid w:val="00926556"/>
    <w:rsid w:val="0092687B"/>
    <w:rsid w:val="00927518"/>
    <w:rsid w:val="0092796A"/>
    <w:rsid w:val="00927C48"/>
    <w:rsid w:val="0093003D"/>
    <w:rsid w:val="009301C9"/>
    <w:rsid w:val="00931BDB"/>
    <w:rsid w:val="00931D20"/>
    <w:rsid w:val="00931FFC"/>
    <w:rsid w:val="009332C1"/>
    <w:rsid w:val="009332EE"/>
    <w:rsid w:val="009333D6"/>
    <w:rsid w:val="009338F3"/>
    <w:rsid w:val="00933DFA"/>
    <w:rsid w:val="00934248"/>
    <w:rsid w:val="00934419"/>
    <w:rsid w:val="00934DA4"/>
    <w:rsid w:val="00934E73"/>
    <w:rsid w:val="00935170"/>
    <w:rsid w:val="00935CC2"/>
    <w:rsid w:val="0093602C"/>
    <w:rsid w:val="009364EC"/>
    <w:rsid w:val="009365CB"/>
    <w:rsid w:val="009368C3"/>
    <w:rsid w:val="00936E12"/>
    <w:rsid w:val="009375EA"/>
    <w:rsid w:val="00937793"/>
    <w:rsid w:val="00937F67"/>
    <w:rsid w:val="00940377"/>
    <w:rsid w:val="009403A1"/>
    <w:rsid w:val="00940494"/>
    <w:rsid w:val="009406D7"/>
    <w:rsid w:val="00940B8E"/>
    <w:rsid w:val="0094139E"/>
    <w:rsid w:val="00941480"/>
    <w:rsid w:val="009424FA"/>
    <w:rsid w:val="0094350F"/>
    <w:rsid w:val="00943BF0"/>
    <w:rsid w:val="00944041"/>
    <w:rsid w:val="00944390"/>
    <w:rsid w:val="00944661"/>
    <w:rsid w:val="00944B89"/>
    <w:rsid w:val="009450E4"/>
    <w:rsid w:val="00945E69"/>
    <w:rsid w:val="00945F5B"/>
    <w:rsid w:val="009468F3"/>
    <w:rsid w:val="00946AAC"/>
    <w:rsid w:val="00947A92"/>
    <w:rsid w:val="00947F20"/>
    <w:rsid w:val="009501F7"/>
    <w:rsid w:val="00950289"/>
    <w:rsid w:val="00950DFF"/>
    <w:rsid w:val="00951F35"/>
    <w:rsid w:val="0095221E"/>
    <w:rsid w:val="00952AC2"/>
    <w:rsid w:val="00952FFC"/>
    <w:rsid w:val="0095384A"/>
    <w:rsid w:val="0095396B"/>
    <w:rsid w:val="0095483C"/>
    <w:rsid w:val="00954C65"/>
    <w:rsid w:val="0095516E"/>
    <w:rsid w:val="009553F6"/>
    <w:rsid w:val="009560A6"/>
    <w:rsid w:val="00956108"/>
    <w:rsid w:val="009563E1"/>
    <w:rsid w:val="00956C1E"/>
    <w:rsid w:val="009570E7"/>
    <w:rsid w:val="009577E2"/>
    <w:rsid w:val="009578A0"/>
    <w:rsid w:val="00957F81"/>
    <w:rsid w:val="0096001B"/>
    <w:rsid w:val="00960E37"/>
    <w:rsid w:val="00960FA3"/>
    <w:rsid w:val="00962125"/>
    <w:rsid w:val="00962728"/>
    <w:rsid w:val="00963169"/>
    <w:rsid w:val="009637E5"/>
    <w:rsid w:val="009648E7"/>
    <w:rsid w:val="00965092"/>
    <w:rsid w:val="009651D2"/>
    <w:rsid w:val="009655D3"/>
    <w:rsid w:val="00966741"/>
    <w:rsid w:val="009669CF"/>
    <w:rsid w:val="00966AA6"/>
    <w:rsid w:val="00966C5D"/>
    <w:rsid w:val="00966C67"/>
    <w:rsid w:val="009674A9"/>
    <w:rsid w:val="009679FE"/>
    <w:rsid w:val="00967E00"/>
    <w:rsid w:val="00970365"/>
    <w:rsid w:val="0097062D"/>
    <w:rsid w:val="009709BB"/>
    <w:rsid w:val="0097116C"/>
    <w:rsid w:val="0097146B"/>
    <w:rsid w:val="009715E2"/>
    <w:rsid w:val="009726ED"/>
    <w:rsid w:val="00972D86"/>
    <w:rsid w:val="00972E75"/>
    <w:rsid w:val="0097358C"/>
    <w:rsid w:val="00973A06"/>
    <w:rsid w:val="00973F75"/>
    <w:rsid w:val="00974AD7"/>
    <w:rsid w:val="00974B09"/>
    <w:rsid w:val="00974C8A"/>
    <w:rsid w:val="00974C93"/>
    <w:rsid w:val="009752FC"/>
    <w:rsid w:val="00975584"/>
    <w:rsid w:val="009757B8"/>
    <w:rsid w:val="00975B68"/>
    <w:rsid w:val="0097614A"/>
    <w:rsid w:val="0097644F"/>
    <w:rsid w:val="0097650E"/>
    <w:rsid w:val="00976979"/>
    <w:rsid w:val="00976F2C"/>
    <w:rsid w:val="00977459"/>
    <w:rsid w:val="009774E9"/>
    <w:rsid w:val="009776CE"/>
    <w:rsid w:val="00977870"/>
    <w:rsid w:val="00977AFF"/>
    <w:rsid w:val="00980534"/>
    <w:rsid w:val="009806E0"/>
    <w:rsid w:val="0098097D"/>
    <w:rsid w:val="00981192"/>
    <w:rsid w:val="0098136F"/>
    <w:rsid w:val="009814F7"/>
    <w:rsid w:val="0098155B"/>
    <w:rsid w:val="0098155D"/>
    <w:rsid w:val="00981C2E"/>
    <w:rsid w:val="009823C2"/>
    <w:rsid w:val="009823C4"/>
    <w:rsid w:val="00983187"/>
    <w:rsid w:val="00983255"/>
    <w:rsid w:val="009836DB"/>
    <w:rsid w:val="00983BE2"/>
    <w:rsid w:val="00983EDB"/>
    <w:rsid w:val="0098402D"/>
    <w:rsid w:val="00984A05"/>
    <w:rsid w:val="00984CAA"/>
    <w:rsid w:val="009850B7"/>
    <w:rsid w:val="009852D7"/>
    <w:rsid w:val="00985456"/>
    <w:rsid w:val="00985881"/>
    <w:rsid w:val="00985D00"/>
    <w:rsid w:val="00986A03"/>
    <w:rsid w:val="00986B9E"/>
    <w:rsid w:val="009873E9"/>
    <w:rsid w:val="00987B29"/>
    <w:rsid w:val="00990160"/>
    <w:rsid w:val="00990298"/>
    <w:rsid w:val="0099057C"/>
    <w:rsid w:val="009909C9"/>
    <w:rsid w:val="00990A00"/>
    <w:rsid w:val="00990E92"/>
    <w:rsid w:val="00990EF5"/>
    <w:rsid w:val="00990F7B"/>
    <w:rsid w:val="00991270"/>
    <w:rsid w:val="00991424"/>
    <w:rsid w:val="00991753"/>
    <w:rsid w:val="0099183E"/>
    <w:rsid w:val="00991A1A"/>
    <w:rsid w:val="00992870"/>
    <w:rsid w:val="0099337D"/>
    <w:rsid w:val="009934DB"/>
    <w:rsid w:val="00993AC8"/>
    <w:rsid w:val="009943EF"/>
    <w:rsid w:val="00994400"/>
    <w:rsid w:val="00994886"/>
    <w:rsid w:val="00995A2B"/>
    <w:rsid w:val="00995B9A"/>
    <w:rsid w:val="00995DBE"/>
    <w:rsid w:val="0099624A"/>
    <w:rsid w:val="009967E7"/>
    <w:rsid w:val="00996972"/>
    <w:rsid w:val="00996A2A"/>
    <w:rsid w:val="00996BF2"/>
    <w:rsid w:val="00996C8D"/>
    <w:rsid w:val="00997242"/>
    <w:rsid w:val="00997A15"/>
    <w:rsid w:val="009A0001"/>
    <w:rsid w:val="009A0169"/>
    <w:rsid w:val="009A0B76"/>
    <w:rsid w:val="009A1602"/>
    <w:rsid w:val="009A19CD"/>
    <w:rsid w:val="009A1A47"/>
    <w:rsid w:val="009A1B60"/>
    <w:rsid w:val="009A2207"/>
    <w:rsid w:val="009A38C8"/>
    <w:rsid w:val="009A390F"/>
    <w:rsid w:val="009A418A"/>
    <w:rsid w:val="009A4624"/>
    <w:rsid w:val="009A4D56"/>
    <w:rsid w:val="009A54E9"/>
    <w:rsid w:val="009A5759"/>
    <w:rsid w:val="009A5D9E"/>
    <w:rsid w:val="009A671B"/>
    <w:rsid w:val="009A70A2"/>
    <w:rsid w:val="009A745A"/>
    <w:rsid w:val="009A76B1"/>
    <w:rsid w:val="009B07B6"/>
    <w:rsid w:val="009B0C46"/>
    <w:rsid w:val="009B1260"/>
    <w:rsid w:val="009B13D5"/>
    <w:rsid w:val="009B19BC"/>
    <w:rsid w:val="009B1A2D"/>
    <w:rsid w:val="009B1AC9"/>
    <w:rsid w:val="009B2A1E"/>
    <w:rsid w:val="009B2C13"/>
    <w:rsid w:val="009B2DC1"/>
    <w:rsid w:val="009B41E1"/>
    <w:rsid w:val="009B42B7"/>
    <w:rsid w:val="009B42F4"/>
    <w:rsid w:val="009B46F1"/>
    <w:rsid w:val="009B4D6D"/>
    <w:rsid w:val="009B4E4A"/>
    <w:rsid w:val="009B4EAC"/>
    <w:rsid w:val="009B5875"/>
    <w:rsid w:val="009B6023"/>
    <w:rsid w:val="009B6B86"/>
    <w:rsid w:val="009B7137"/>
    <w:rsid w:val="009B7427"/>
    <w:rsid w:val="009B747F"/>
    <w:rsid w:val="009B75BF"/>
    <w:rsid w:val="009B75D6"/>
    <w:rsid w:val="009B775F"/>
    <w:rsid w:val="009B77B1"/>
    <w:rsid w:val="009C0364"/>
    <w:rsid w:val="009C0453"/>
    <w:rsid w:val="009C05EE"/>
    <w:rsid w:val="009C060A"/>
    <w:rsid w:val="009C1095"/>
    <w:rsid w:val="009C1968"/>
    <w:rsid w:val="009C2AA8"/>
    <w:rsid w:val="009C354F"/>
    <w:rsid w:val="009C36B5"/>
    <w:rsid w:val="009C396A"/>
    <w:rsid w:val="009C3DA5"/>
    <w:rsid w:val="009C465D"/>
    <w:rsid w:val="009C47A3"/>
    <w:rsid w:val="009C58AA"/>
    <w:rsid w:val="009C611E"/>
    <w:rsid w:val="009C6693"/>
    <w:rsid w:val="009C70A9"/>
    <w:rsid w:val="009C7631"/>
    <w:rsid w:val="009C7C15"/>
    <w:rsid w:val="009D029C"/>
    <w:rsid w:val="009D0406"/>
    <w:rsid w:val="009D0890"/>
    <w:rsid w:val="009D08AC"/>
    <w:rsid w:val="009D147A"/>
    <w:rsid w:val="009D15DF"/>
    <w:rsid w:val="009D19C3"/>
    <w:rsid w:val="009D1AD6"/>
    <w:rsid w:val="009D20B7"/>
    <w:rsid w:val="009D23A6"/>
    <w:rsid w:val="009D25A2"/>
    <w:rsid w:val="009D3210"/>
    <w:rsid w:val="009D43BA"/>
    <w:rsid w:val="009D4B67"/>
    <w:rsid w:val="009D53D4"/>
    <w:rsid w:val="009D5718"/>
    <w:rsid w:val="009D600F"/>
    <w:rsid w:val="009D608C"/>
    <w:rsid w:val="009D638D"/>
    <w:rsid w:val="009D64DF"/>
    <w:rsid w:val="009D6771"/>
    <w:rsid w:val="009D6936"/>
    <w:rsid w:val="009D775E"/>
    <w:rsid w:val="009D77BF"/>
    <w:rsid w:val="009E08D0"/>
    <w:rsid w:val="009E0A70"/>
    <w:rsid w:val="009E0D19"/>
    <w:rsid w:val="009E224C"/>
    <w:rsid w:val="009E2BC4"/>
    <w:rsid w:val="009E2D9B"/>
    <w:rsid w:val="009E2E13"/>
    <w:rsid w:val="009E2F1A"/>
    <w:rsid w:val="009E3018"/>
    <w:rsid w:val="009E32DD"/>
    <w:rsid w:val="009E36D1"/>
    <w:rsid w:val="009E3D11"/>
    <w:rsid w:val="009E3D33"/>
    <w:rsid w:val="009E4AC4"/>
    <w:rsid w:val="009E4E65"/>
    <w:rsid w:val="009E5826"/>
    <w:rsid w:val="009E594C"/>
    <w:rsid w:val="009E6772"/>
    <w:rsid w:val="009E76DD"/>
    <w:rsid w:val="009E7BB8"/>
    <w:rsid w:val="009E7C46"/>
    <w:rsid w:val="009E7D4A"/>
    <w:rsid w:val="009E7E33"/>
    <w:rsid w:val="009E7F63"/>
    <w:rsid w:val="009F1369"/>
    <w:rsid w:val="009F138D"/>
    <w:rsid w:val="009F172D"/>
    <w:rsid w:val="009F17F9"/>
    <w:rsid w:val="009F18D0"/>
    <w:rsid w:val="009F1921"/>
    <w:rsid w:val="009F1A26"/>
    <w:rsid w:val="009F2261"/>
    <w:rsid w:val="009F22FA"/>
    <w:rsid w:val="009F262D"/>
    <w:rsid w:val="009F2690"/>
    <w:rsid w:val="009F2766"/>
    <w:rsid w:val="009F2B31"/>
    <w:rsid w:val="009F2C3E"/>
    <w:rsid w:val="009F2CC2"/>
    <w:rsid w:val="009F31C4"/>
    <w:rsid w:val="009F39A7"/>
    <w:rsid w:val="009F3C98"/>
    <w:rsid w:val="009F3F72"/>
    <w:rsid w:val="009F4222"/>
    <w:rsid w:val="009F4394"/>
    <w:rsid w:val="009F4A3E"/>
    <w:rsid w:val="009F4D94"/>
    <w:rsid w:val="009F4E33"/>
    <w:rsid w:val="009F4F2C"/>
    <w:rsid w:val="009F50AE"/>
    <w:rsid w:val="009F5C5E"/>
    <w:rsid w:val="009F5EAB"/>
    <w:rsid w:val="009F5F7C"/>
    <w:rsid w:val="009F6022"/>
    <w:rsid w:val="009F67D8"/>
    <w:rsid w:val="009F6E18"/>
    <w:rsid w:val="009F7397"/>
    <w:rsid w:val="009F75D4"/>
    <w:rsid w:val="009F7B6C"/>
    <w:rsid w:val="00A001F5"/>
    <w:rsid w:val="00A00B06"/>
    <w:rsid w:val="00A00E17"/>
    <w:rsid w:val="00A00E4E"/>
    <w:rsid w:val="00A00F7F"/>
    <w:rsid w:val="00A014BE"/>
    <w:rsid w:val="00A023D4"/>
    <w:rsid w:val="00A02DE2"/>
    <w:rsid w:val="00A02F08"/>
    <w:rsid w:val="00A03361"/>
    <w:rsid w:val="00A03579"/>
    <w:rsid w:val="00A03779"/>
    <w:rsid w:val="00A037BD"/>
    <w:rsid w:val="00A0495B"/>
    <w:rsid w:val="00A04DF8"/>
    <w:rsid w:val="00A05005"/>
    <w:rsid w:val="00A051D1"/>
    <w:rsid w:val="00A05CED"/>
    <w:rsid w:val="00A065F7"/>
    <w:rsid w:val="00A066FD"/>
    <w:rsid w:val="00A071B4"/>
    <w:rsid w:val="00A077BE"/>
    <w:rsid w:val="00A0787E"/>
    <w:rsid w:val="00A0797A"/>
    <w:rsid w:val="00A10CFB"/>
    <w:rsid w:val="00A113F3"/>
    <w:rsid w:val="00A113F5"/>
    <w:rsid w:val="00A11D14"/>
    <w:rsid w:val="00A121B4"/>
    <w:rsid w:val="00A128D0"/>
    <w:rsid w:val="00A12969"/>
    <w:rsid w:val="00A12CDF"/>
    <w:rsid w:val="00A1314B"/>
    <w:rsid w:val="00A13695"/>
    <w:rsid w:val="00A1380F"/>
    <w:rsid w:val="00A13941"/>
    <w:rsid w:val="00A141CC"/>
    <w:rsid w:val="00A1459B"/>
    <w:rsid w:val="00A1467A"/>
    <w:rsid w:val="00A14702"/>
    <w:rsid w:val="00A14AA1"/>
    <w:rsid w:val="00A1567A"/>
    <w:rsid w:val="00A15A05"/>
    <w:rsid w:val="00A15BFA"/>
    <w:rsid w:val="00A15D4A"/>
    <w:rsid w:val="00A15F2E"/>
    <w:rsid w:val="00A15FB7"/>
    <w:rsid w:val="00A1642F"/>
    <w:rsid w:val="00A16A40"/>
    <w:rsid w:val="00A16FB9"/>
    <w:rsid w:val="00A17013"/>
    <w:rsid w:val="00A17947"/>
    <w:rsid w:val="00A17F54"/>
    <w:rsid w:val="00A20135"/>
    <w:rsid w:val="00A20534"/>
    <w:rsid w:val="00A2053A"/>
    <w:rsid w:val="00A2098A"/>
    <w:rsid w:val="00A20DBE"/>
    <w:rsid w:val="00A2139C"/>
    <w:rsid w:val="00A2145D"/>
    <w:rsid w:val="00A21D4E"/>
    <w:rsid w:val="00A2209E"/>
    <w:rsid w:val="00A225A1"/>
    <w:rsid w:val="00A22847"/>
    <w:rsid w:val="00A22B65"/>
    <w:rsid w:val="00A234BB"/>
    <w:rsid w:val="00A2354A"/>
    <w:rsid w:val="00A23927"/>
    <w:rsid w:val="00A246F8"/>
    <w:rsid w:val="00A24EA7"/>
    <w:rsid w:val="00A25038"/>
    <w:rsid w:val="00A2516C"/>
    <w:rsid w:val="00A253C7"/>
    <w:rsid w:val="00A2556C"/>
    <w:rsid w:val="00A25CA3"/>
    <w:rsid w:val="00A26152"/>
    <w:rsid w:val="00A264CE"/>
    <w:rsid w:val="00A266F7"/>
    <w:rsid w:val="00A2678A"/>
    <w:rsid w:val="00A269B5"/>
    <w:rsid w:val="00A26CE8"/>
    <w:rsid w:val="00A273E5"/>
    <w:rsid w:val="00A27CBB"/>
    <w:rsid w:val="00A307D9"/>
    <w:rsid w:val="00A30831"/>
    <w:rsid w:val="00A309DE"/>
    <w:rsid w:val="00A30B25"/>
    <w:rsid w:val="00A314AE"/>
    <w:rsid w:val="00A3191C"/>
    <w:rsid w:val="00A31A49"/>
    <w:rsid w:val="00A31D65"/>
    <w:rsid w:val="00A320BB"/>
    <w:rsid w:val="00A321C1"/>
    <w:rsid w:val="00A328DE"/>
    <w:rsid w:val="00A332A1"/>
    <w:rsid w:val="00A33380"/>
    <w:rsid w:val="00A3359E"/>
    <w:rsid w:val="00A33661"/>
    <w:rsid w:val="00A33D1E"/>
    <w:rsid w:val="00A345E5"/>
    <w:rsid w:val="00A351CC"/>
    <w:rsid w:val="00A36017"/>
    <w:rsid w:val="00A3605C"/>
    <w:rsid w:val="00A360C8"/>
    <w:rsid w:val="00A364E5"/>
    <w:rsid w:val="00A3675E"/>
    <w:rsid w:val="00A369A2"/>
    <w:rsid w:val="00A36A2F"/>
    <w:rsid w:val="00A36CDE"/>
    <w:rsid w:val="00A36E81"/>
    <w:rsid w:val="00A3705D"/>
    <w:rsid w:val="00A37CBD"/>
    <w:rsid w:val="00A401D5"/>
    <w:rsid w:val="00A407D5"/>
    <w:rsid w:val="00A409C2"/>
    <w:rsid w:val="00A41426"/>
    <w:rsid w:val="00A416E6"/>
    <w:rsid w:val="00A4213B"/>
    <w:rsid w:val="00A42689"/>
    <w:rsid w:val="00A433DE"/>
    <w:rsid w:val="00A448F7"/>
    <w:rsid w:val="00A4553D"/>
    <w:rsid w:val="00A456F6"/>
    <w:rsid w:val="00A45BFF"/>
    <w:rsid w:val="00A45FB1"/>
    <w:rsid w:val="00A468E2"/>
    <w:rsid w:val="00A469AB"/>
    <w:rsid w:val="00A46A6E"/>
    <w:rsid w:val="00A46C4E"/>
    <w:rsid w:val="00A47192"/>
    <w:rsid w:val="00A473FB"/>
    <w:rsid w:val="00A47627"/>
    <w:rsid w:val="00A47966"/>
    <w:rsid w:val="00A47E33"/>
    <w:rsid w:val="00A50339"/>
    <w:rsid w:val="00A50792"/>
    <w:rsid w:val="00A50DFC"/>
    <w:rsid w:val="00A5112E"/>
    <w:rsid w:val="00A5155C"/>
    <w:rsid w:val="00A516D0"/>
    <w:rsid w:val="00A51D47"/>
    <w:rsid w:val="00A51EEE"/>
    <w:rsid w:val="00A522C3"/>
    <w:rsid w:val="00A52D6B"/>
    <w:rsid w:val="00A53AF9"/>
    <w:rsid w:val="00A53EF7"/>
    <w:rsid w:val="00A54DCD"/>
    <w:rsid w:val="00A553F9"/>
    <w:rsid w:val="00A558DA"/>
    <w:rsid w:val="00A569A6"/>
    <w:rsid w:val="00A57277"/>
    <w:rsid w:val="00A57287"/>
    <w:rsid w:val="00A574E8"/>
    <w:rsid w:val="00A576A6"/>
    <w:rsid w:val="00A57B6B"/>
    <w:rsid w:val="00A60E65"/>
    <w:rsid w:val="00A61570"/>
    <w:rsid w:val="00A619EF"/>
    <w:rsid w:val="00A62084"/>
    <w:rsid w:val="00A62843"/>
    <w:rsid w:val="00A62ED2"/>
    <w:rsid w:val="00A63286"/>
    <w:rsid w:val="00A637BE"/>
    <w:rsid w:val="00A63D74"/>
    <w:rsid w:val="00A64537"/>
    <w:rsid w:val="00A64A66"/>
    <w:rsid w:val="00A64B12"/>
    <w:rsid w:val="00A64BAC"/>
    <w:rsid w:val="00A64EB3"/>
    <w:rsid w:val="00A64FB0"/>
    <w:rsid w:val="00A65591"/>
    <w:rsid w:val="00A66138"/>
    <w:rsid w:val="00A6637B"/>
    <w:rsid w:val="00A66A52"/>
    <w:rsid w:val="00A66C00"/>
    <w:rsid w:val="00A673C2"/>
    <w:rsid w:val="00A67555"/>
    <w:rsid w:val="00A67785"/>
    <w:rsid w:val="00A6781B"/>
    <w:rsid w:val="00A710C6"/>
    <w:rsid w:val="00A71CA9"/>
    <w:rsid w:val="00A71DDA"/>
    <w:rsid w:val="00A72280"/>
    <w:rsid w:val="00A72983"/>
    <w:rsid w:val="00A729BA"/>
    <w:rsid w:val="00A731F4"/>
    <w:rsid w:val="00A736E9"/>
    <w:rsid w:val="00A737B1"/>
    <w:rsid w:val="00A73ABF"/>
    <w:rsid w:val="00A73EBC"/>
    <w:rsid w:val="00A75167"/>
    <w:rsid w:val="00A75222"/>
    <w:rsid w:val="00A7576C"/>
    <w:rsid w:val="00A75C19"/>
    <w:rsid w:val="00A75C85"/>
    <w:rsid w:val="00A762A0"/>
    <w:rsid w:val="00A767A8"/>
    <w:rsid w:val="00A76A1D"/>
    <w:rsid w:val="00A76BCD"/>
    <w:rsid w:val="00A76BF2"/>
    <w:rsid w:val="00A77FD0"/>
    <w:rsid w:val="00A80230"/>
    <w:rsid w:val="00A80764"/>
    <w:rsid w:val="00A8097B"/>
    <w:rsid w:val="00A80A6F"/>
    <w:rsid w:val="00A811B6"/>
    <w:rsid w:val="00A81969"/>
    <w:rsid w:val="00A81C50"/>
    <w:rsid w:val="00A81F32"/>
    <w:rsid w:val="00A8260F"/>
    <w:rsid w:val="00A82ACE"/>
    <w:rsid w:val="00A82B8E"/>
    <w:rsid w:val="00A82EC2"/>
    <w:rsid w:val="00A82FE6"/>
    <w:rsid w:val="00A8321A"/>
    <w:rsid w:val="00A832A8"/>
    <w:rsid w:val="00A8398E"/>
    <w:rsid w:val="00A84F7F"/>
    <w:rsid w:val="00A858D0"/>
    <w:rsid w:val="00A85B79"/>
    <w:rsid w:val="00A85E1D"/>
    <w:rsid w:val="00A87E81"/>
    <w:rsid w:val="00A90B66"/>
    <w:rsid w:val="00A9137C"/>
    <w:rsid w:val="00A92089"/>
    <w:rsid w:val="00A9253F"/>
    <w:rsid w:val="00A92686"/>
    <w:rsid w:val="00A92C07"/>
    <w:rsid w:val="00A92D10"/>
    <w:rsid w:val="00A93800"/>
    <w:rsid w:val="00A93A6D"/>
    <w:rsid w:val="00A93F8A"/>
    <w:rsid w:val="00A942AC"/>
    <w:rsid w:val="00A943CB"/>
    <w:rsid w:val="00A947FE"/>
    <w:rsid w:val="00A95164"/>
    <w:rsid w:val="00A9522C"/>
    <w:rsid w:val="00A952BE"/>
    <w:rsid w:val="00A95F3D"/>
    <w:rsid w:val="00A96791"/>
    <w:rsid w:val="00A968EB"/>
    <w:rsid w:val="00A9726E"/>
    <w:rsid w:val="00A97570"/>
    <w:rsid w:val="00A9772E"/>
    <w:rsid w:val="00A97FBE"/>
    <w:rsid w:val="00AA0A1F"/>
    <w:rsid w:val="00AA0A6A"/>
    <w:rsid w:val="00AA22AF"/>
    <w:rsid w:val="00AA2B0D"/>
    <w:rsid w:val="00AA3075"/>
    <w:rsid w:val="00AA3558"/>
    <w:rsid w:val="00AA3673"/>
    <w:rsid w:val="00AA39FB"/>
    <w:rsid w:val="00AA420E"/>
    <w:rsid w:val="00AA4224"/>
    <w:rsid w:val="00AA4377"/>
    <w:rsid w:val="00AA43D9"/>
    <w:rsid w:val="00AA4531"/>
    <w:rsid w:val="00AA455B"/>
    <w:rsid w:val="00AA4C82"/>
    <w:rsid w:val="00AA4DCA"/>
    <w:rsid w:val="00AA51C6"/>
    <w:rsid w:val="00AA5839"/>
    <w:rsid w:val="00AA5C81"/>
    <w:rsid w:val="00AA6C1A"/>
    <w:rsid w:val="00AA759B"/>
    <w:rsid w:val="00AA77E9"/>
    <w:rsid w:val="00AA7EF6"/>
    <w:rsid w:val="00AB0133"/>
    <w:rsid w:val="00AB0759"/>
    <w:rsid w:val="00AB08B2"/>
    <w:rsid w:val="00AB0CD2"/>
    <w:rsid w:val="00AB1AB9"/>
    <w:rsid w:val="00AB1F4A"/>
    <w:rsid w:val="00AB207C"/>
    <w:rsid w:val="00AB29E8"/>
    <w:rsid w:val="00AB2B40"/>
    <w:rsid w:val="00AB309A"/>
    <w:rsid w:val="00AB36BB"/>
    <w:rsid w:val="00AB39DB"/>
    <w:rsid w:val="00AB3A03"/>
    <w:rsid w:val="00AB41E1"/>
    <w:rsid w:val="00AB42A6"/>
    <w:rsid w:val="00AB4399"/>
    <w:rsid w:val="00AB456C"/>
    <w:rsid w:val="00AB4FEC"/>
    <w:rsid w:val="00AB551A"/>
    <w:rsid w:val="00AB5531"/>
    <w:rsid w:val="00AB5FB1"/>
    <w:rsid w:val="00AB662B"/>
    <w:rsid w:val="00AB675E"/>
    <w:rsid w:val="00AB6945"/>
    <w:rsid w:val="00AB6A47"/>
    <w:rsid w:val="00AB6D16"/>
    <w:rsid w:val="00AB794C"/>
    <w:rsid w:val="00AC032D"/>
    <w:rsid w:val="00AC0BEB"/>
    <w:rsid w:val="00AC0F90"/>
    <w:rsid w:val="00AC1385"/>
    <w:rsid w:val="00AC1931"/>
    <w:rsid w:val="00AC1DA8"/>
    <w:rsid w:val="00AC22A8"/>
    <w:rsid w:val="00AC2DC2"/>
    <w:rsid w:val="00AC3425"/>
    <w:rsid w:val="00AC37C7"/>
    <w:rsid w:val="00AC414E"/>
    <w:rsid w:val="00AC58C5"/>
    <w:rsid w:val="00AC5A5D"/>
    <w:rsid w:val="00AC5AE2"/>
    <w:rsid w:val="00AC63A5"/>
    <w:rsid w:val="00AC68B3"/>
    <w:rsid w:val="00AC708C"/>
    <w:rsid w:val="00AC7A57"/>
    <w:rsid w:val="00AD092D"/>
    <w:rsid w:val="00AD0950"/>
    <w:rsid w:val="00AD11C9"/>
    <w:rsid w:val="00AD1200"/>
    <w:rsid w:val="00AD16BE"/>
    <w:rsid w:val="00AD27B9"/>
    <w:rsid w:val="00AD2C04"/>
    <w:rsid w:val="00AD2C9C"/>
    <w:rsid w:val="00AD2FF8"/>
    <w:rsid w:val="00AD31F3"/>
    <w:rsid w:val="00AD36A2"/>
    <w:rsid w:val="00AD3A28"/>
    <w:rsid w:val="00AD4153"/>
    <w:rsid w:val="00AD56B1"/>
    <w:rsid w:val="00AD5808"/>
    <w:rsid w:val="00AD581B"/>
    <w:rsid w:val="00AD5AFE"/>
    <w:rsid w:val="00AD5D75"/>
    <w:rsid w:val="00AD5D98"/>
    <w:rsid w:val="00AD5F25"/>
    <w:rsid w:val="00AD6D0A"/>
    <w:rsid w:val="00AD71B1"/>
    <w:rsid w:val="00AE025D"/>
    <w:rsid w:val="00AE0423"/>
    <w:rsid w:val="00AE06BC"/>
    <w:rsid w:val="00AE072E"/>
    <w:rsid w:val="00AE0AD6"/>
    <w:rsid w:val="00AE0C3B"/>
    <w:rsid w:val="00AE161C"/>
    <w:rsid w:val="00AE1674"/>
    <w:rsid w:val="00AE17F6"/>
    <w:rsid w:val="00AE1829"/>
    <w:rsid w:val="00AE2025"/>
    <w:rsid w:val="00AE248D"/>
    <w:rsid w:val="00AE2568"/>
    <w:rsid w:val="00AE2A71"/>
    <w:rsid w:val="00AE2E0E"/>
    <w:rsid w:val="00AE31A1"/>
    <w:rsid w:val="00AE3E4E"/>
    <w:rsid w:val="00AE4057"/>
    <w:rsid w:val="00AE40EE"/>
    <w:rsid w:val="00AE48B6"/>
    <w:rsid w:val="00AE5472"/>
    <w:rsid w:val="00AE5F72"/>
    <w:rsid w:val="00AE5FF8"/>
    <w:rsid w:val="00AE6217"/>
    <w:rsid w:val="00AE65F9"/>
    <w:rsid w:val="00AE7150"/>
    <w:rsid w:val="00AE722F"/>
    <w:rsid w:val="00AF0186"/>
    <w:rsid w:val="00AF0251"/>
    <w:rsid w:val="00AF0364"/>
    <w:rsid w:val="00AF04CA"/>
    <w:rsid w:val="00AF05E7"/>
    <w:rsid w:val="00AF0C4E"/>
    <w:rsid w:val="00AF1D62"/>
    <w:rsid w:val="00AF1EDD"/>
    <w:rsid w:val="00AF1FC4"/>
    <w:rsid w:val="00AF1FED"/>
    <w:rsid w:val="00AF251E"/>
    <w:rsid w:val="00AF2804"/>
    <w:rsid w:val="00AF3200"/>
    <w:rsid w:val="00AF33B9"/>
    <w:rsid w:val="00AF3618"/>
    <w:rsid w:val="00AF3A6C"/>
    <w:rsid w:val="00AF3B7E"/>
    <w:rsid w:val="00AF4732"/>
    <w:rsid w:val="00AF4DF7"/>
    <w:rsid w:val="00AF4ED3"/>
    <w:rsid w:val="00AF523E"/>
    <w:rsid w:val="00AF556B"/>
    <w:rsid w:val="00AF55AD"/>
    <w:rsid w:val="00AF5806"/>
    <w:rsid w:val="00AF5AB6"/>
    <w:rsid w:val="00AF6399"/>
    <w:rsid w:val="00AF6605"/>
    <w:rsid w:val="00AF6921"/>
    <w:rsid w:val="00AF6D65"/>
    <w:rsid w:val="00AF794A"/>
    <w:rsid w:val="00AF795D"/>
    <w:rsid w:val="00AF7E55"/>
    <w:rsid w:val="00AF7E85"/>
    <w:rsid w:val="00B0015E"/>
    <w:rsid w:val="00B00F82"/>
    <w:rsid w:val="00B0117B"/>
    <w:rsid w:val="00B01D40"/>
    <w:rsid w:val="00B01E0B"/>
    <w:rsid w:val="00B0208A"/>
    <w:rsid w:val="00B022AA"/>
    <w:rsid w:val="00B02319"/>
    <w:rsid w:val="00B0253B"/>
    <w:rsid w:val="00B02B0B"/>
    <w:rsid w:val="00B02BB9"/>
    <w:rsid w:val="00B02EF6"/>
    <w:rsid w:val="00B0313A"/>
    <w:rsid w:val="00B03562"/>
    <w:rsid w:val="00B03688"/>
    <w:rsid w:val="00B04248"/>
    <w:rsid w:val="00B0490C"/>
    <w:rsid w:val="00B05078"/>
    <w:rsid w:val="00B0513A"/>
    <w:rsid w:val="00B05358"/>
    <w:rsid w:val="00B054BB"/>
    <w:rsid w:val="00B0640F"/>
    <w:rsid w:val="00B06598"/>
    <w:rsid w:val="00B068EF"/>
    <w:rsid w:val="00B06B67"/>
    <w:rsid w:val="00B071F1"/>
    <w:rsid w:val="00B07A86"/>
    <w:rsid w:val="00B1006C"/>
    <w:rsid w:val="00B105B9"/>
    <w:rsid w:val="00B10917"/>
    <w:rsid w:val="00B11479"/>
    <w:rsid w:val="00B11573"/>
    <w:rsid w:val="00B11B94"/>
    <w:rsid w:val="00B11C4D"/>
    <w:rsid w:val="00B11C7D"/>
    <w:rsid w:val="00B12B06"/>
    <w:rsid w:val="00B13A17"/>
    <w:rsid w:val="00B13DA3"/>
    <w:rsid w:val="00B13FD4"/>
    <w:rsid w:val="00B140CF"/>
    <w:rsid w:val="00B1416C"/>
    <w:rsid w:val="00B141A9"/>
    <w:rsid w:val="00B14402"/>
    <w:rsid w:val="00B14CA5"/>
    <w:rsid w:val="00B150E0"/>
    <w:rsid w:val="00B15195"/>
    <w:rsid w:val="00B15B81"/>
    <w:rsid w:val="00B15F5C"/>
    <w:rsid w:val="00B17637"/>
    <w:rsid w:val="00B17D6B"/>
    <w:rsid w:val="00B17DDD"/>
    <w:rsid w:val="00B20058"/>
    <w:rsid w:val="00B200E5"/>
    <w:rsid w:val="00B206D5"/>
    <w:rsid w:val="00B20B8C"/>
    <w:rsid w:val="00B20E37"/>
    <w:rsid w:val="00B20EA3"/>
    <w:rsid w:val="00B21660"/>
    <w:rsid w:val="00B21C47"/>
    <w:rsid w:val="00B221AE"/>
    <w:rsid w:val="00B22B2A"/>
    <w:rsid w:val="00B22D7B"/>
    <w:rsid w:val="00B22DEB"/>
    <w:rsid w:val="00B238D6"/>
    <w:rsid w:val="00B23DF2"/>
    <w:rsid w:val="00B24AB3"/>
    <w:rsid w:val="00B24F1F"/>
    <w:rsid w:val="00B250D9"/>
    <w:rsid w:val="00B258F3"/>
    <w:rsid w:val="00B259B4"/>
    <w:rsid w:val="00B25A28"/>
    <w:rsid w:val="00B2685E"/>
    <w:rsid w:val="00B27569"/>
    <w:rsid w:val="00B276D9"/>
    <w:rsid w:val="00B27901"/>
    <w:rsid w:val="00B2796F"/>
    <w:rsid w:val="00B30282"/>
    <w:rsid w:val="00B30860"/>
    <w:rsid w:val="00B308C2"/>
    <w:rsid w:val="00B31049"/>
    <w:rsid w:val="00B310D8"/>
    <w:rsid w:val="00B31C86"/>
    <w:rsid w:val="00B3206B"/>
    <w:rsid w:val="00B3235F"/>
    <w:rsid w:val="00B3249D"/>
    <w:rsid w:val="00B32529"/>
    <w:rsid w:val="00B32560"/>
    <w:rsid w:val="00B32761"/>
    <w:rsid w:val="00B32B08"/>
    <w:rsid w:val="00B335BE"/>
    <w:rsid w:val="00B339D5"/>
    <w:rsid w:val="00B33A2B"/>
    <w:rsid w:val="00B33B13"/>
    <w:rsid w:val="00B33C81"/>
    <w:rsid w:val="00B33E43"/>
    <w:rsid w:val="00B341AB"/>
    <w:rsid w:val="00B3423E"/>
    <w:rsid w:val="00B3450F"/>
    <w:rsid w:val="00B34BFE"/>
    <w:rsid w:val="00B351AA"/>
    <w:rsid w:val="00B353C5"/>
    <w:rsid w:val="00B35C98"/>
    <w:rsid w:val="00B364F6"/>
    <w:rsid w:val="00B36886"/>
    <w:rsid w:val="00B36A2F"/>
    <w:rsid w:val="00B36BBB"/>
    <w:rsid w:val="00B36EF9"/>
    <w:rsid w:val="00B37241"/>
    <w:rsid w:val="00B37B03"/>
    <w:rsid w:val="00B37F71"/>
    <w:rsid w:val="00B40803"/>
    <w:rsid w:val="00B40EF7"/>
    <w:rsid w:val="00B40F74"/>
    <w:rsid w:val="00B40F7A"/>
    <w:rsid w:val="00B40F9A"/>
    <w:rsid w:val="00B4143B"/>
    <w:rsid w:val="00B4185A"/>
    <w:rsid w:val="00B41BB2"/>
    <w:rsid w:val="00B41C66"/>
    <w:rsid w:val="00B42122"/>
    <w:rsid w:val="00B426C3"/>
    <w:rsid w:val="00B4275B"/>
    <w:rsid w:val="00B429AA"/>
    <w:rsid w:val="00B42F04"/>
    <w:rsid w:val="00B42F94"/>
    <w:rsid w:val="00B440CD"/>
    <w:rsid w:val="00B44AA4"/>
    <w:rsid w:val="00B4500D"/>
    <w:rsid w:val="00B4511A"/>
    <w:rsid w:val="00B4534B"/>
    <w:rsid w:val="00B45A73"/>
    <w:rsid w:val="00B45EC0"/>
    <w:rsid w:val="00B506A5"/>
    <w:rsid w:val="00B50947"/>
    <w:rsid w:val="00B509B2"/>
    <w:rsid w:val="00B51071"/>
    <w:rsid w:val="00B51BBB"/>
    <w:rsid w:val="00B51F5E"/>
    <w:rsid w:val="00B520DF"/>
    <w:rsid w:val="00B527FB"/>
    <w:rsid w:val="00B52C0E"/>
    <w:rsid w:val="00B52EEE"/>
    <w:rsid w:val="00B53260"/>
    <w:rsid w:val="00B53264"/>
    <w:rsid w:val="00B541FF"/>
    <w:rsid w:val="00B54A72"/>
    <w:rsid w:val="00B54D33"/>
    <w:rsid w:val="00B55706"/>
    <w:rsid w:val="00B55C42"/>
    <w:rsid w:val="00B5656E"/>
    <w:rsid w:val="00B56AF0"/>
    <w:rsid w:val="00B56E33"/>
    <w:rsid w:val="00B56FB5"/>
    <w:rsid w:val="00B5763F"/>
    <w:rsid w:val="00B578C9"/>
    <w:rsid w:val="00B579D5"/>
    <w:rsid w:val="00B57E20"/>
    <w:rsid w:val="00B602A5"/>
    <w:rsid w:val="00B606A5"/>
    <w:rsid w:val="00B60E94"/>
    <w:rsid w:val="00B612FD"/>
    <w:rsid w:val="00B627A2"/>
    <w:rsid w:val="00B62816"/>
    <w:rsid w:val="00B62A20"/>
    <w:rsid w:val="00B62BD1"/>
    <w:rsid w:val="00B6339B"/>
    <w:rsid w:val="00B6412C"/>
    <w:rsid w:val="00B642D9"/>
    <w:rsid w:val="00B642F4"/>
    <w:rsid w:val="00B64522"/>
    <w:rsid w:val="00B64C0C"/>
    <w:rsid w:val="00B64ED6"/>
    <w:rsid w:val="00B653F0"/>
    <w:rsid w:val="00B65610"/>
    <w:rsid w:val="00B65903"/>
    <w:rsid w:val="00B65A13"/>
    <w:rsid w:val="00B65A2E"/>
    <w:rsid w:val="00B65C9A"/>
    <w:rsid w:val="00B661DC"/>
    <w:rsid w:val="00B666E7"/>
    <w:rsid w:val="00B67ED8"/>
    <w:rsid w:val="00B70066"/>
    <w:rsid w:val="00B704F3"/>
    <w:rsid w:val="00B7150F"/>
    <w:rsid w:val="00B719C0"/>
    <w:rsid w:val="00B71BD7"/>
    <w:rsid w:val="00B728D8"/>
    <w:rsid w:val="00B72B9B"/>
    <w:rsid w:val="00B73602"/>
    <w:rsid w:val="00B73AA1"/>
    <w:rsid w:val="00B73FCD"/>
    <w:rsid w:val="00B74D91"/>
    <w:rsid w:val="00B7548B"/>
    <w:rsid w:val="00B75BC5"/>
    <w:rsid w:val="00B75E03"/>
    <w:rsid w:val="00B75EFA"/>
    <w:rsid w:val="00B765A4"/>
    <w:rsid w:val="00B76EC1"/>
    <w:rsid w:val="00B77415"/>
    <w:rsid w:val="00B77597"/>
    <w:rsid w:val="00B777B0"/>
    <w:rsid w:val="00B7797D"/>
    <w:rsid w:val="00B779AB"/>
    <w:rsid w:val="00B8001B"/>
    <w:rsid w:val="00B80C09"/>
    <w:rsid w:val="00B80F0E"/>
    <w:rsid w:val="00B814D0"/>
    <w:rsid w:val="00B81C09"/>
    <w:rsid w:val="00B81DBE"/>
    <w:rsid w:val="00B81F28"/>
    <w:rsid w:val="00B82107"/>
    <w:rsid w:val="00B83F05"/>
    <w:rsid w:val="00B84179"/>
    <w:rsid w:val="00B84387"/>
    <w:rsid w:val="00B84746"/>
    <w:rsid w:val="00B8509C"/>
    <w:rsid w:val="00B85535"/>
    <w:rsid w:val="00B856D8"/>
    <w:rsid w:val="00B85BF6"/>
    <w:rsid w:val="00B85FDE"/>
    <w:rsid w:val="00B862B8"/>
    <w:rsid w:val="00B866CF"/>
    <w:rsid w:val="00B86A91"/>
    <w:rsid w:val="00B86FB2"/>
    <w:rsid w:val="00B8750F"/>
    <w:rsid w:val="00B87645"/>
    <w:rsid w:val="00B877B5"/>
    <w:rsid w:val="00B87B64"/>
    <w:rsid w:val="00B90692"/>
    <w:rsid w:val="00B90717"/>
    <w:rsid w:val="00B90FC7"/>
    <w:rsid w:val="00B91033"/>
    <w:rsid w:val="00B91462"/>
    <w:rsid w:val="00B91761"/>
    <w:rsid w:val="00B91EC5"/>
    <w:rsid w:val="00B923CB"/>
    <w:rsid w:val="00B927AD"/>
    <w:rsid w:val="00B93562"/>
    <w:rsid w:val="00B93985"/>
    <w:rsid w:val="00B93AB3"/>
    <w:rsid w:val="00B9451E"/>
    <w:rsid w:val="00B94B6B"/>
    <w:rsid w:val="00B9514E"/>
    <w:rsid w:val="00B9548E"/>
    <w:rsid w:val="00B95888"/>
    <w:rsid w:val="00B95AC0"/>
    <w:rsid w:val="00B960FA"/>
    <w:rsid w:val="00B96328"/>
    <w:rsid w:val="00B9717B"/>
    <w:rsid w:val="00B971E4"/>
    <w:rsid w:val="00B97450"/>
    <w:rsid w:val="00B97CB7"/>
    <w:rsid w:val="00B97ECF"/>
    <w:rsid w:val="00BA0195"/>
    <w:rsid w:val="00BA0689"/>
    <w:rsid w:val="00BA09AE"/>
    <w:rsid w:val="00BA0A14"/>
    <w:rsid w:val="00BA124F"/>
    <w:rsid w:val="00BA15A7"/>
    <w:rsid w:val="00BA191B"/>
    <w:rsid w:val="00BA194D"/>
    <w:rsid w:val="00BA1B6A"/>
    <w:rsid w:val="00BA1B90"/>
    <w:rsid w:val="00BA2632"/>
    <w:rsid w:val="00BA2731"/>
    <w:rsid w:val="00BA2907"/>
    <w:rsid w:val="00BA2CFD"/>
    <w:rsid w:val="00BA2ED6"/>
    <w:rsid w:val="00BA3223"/>
    <w:rsid w:val="00BA486F"/>
    <w:rsid w:val="00BA4EC7"/>
    <w:rsid w:val="00BA4F4A"/>
    <w:rsid w:val="00BA624C"/>
    <w:rsid w:val="00BA7253"/>
    <w:rsid w:val="00BA7AB1"/>
    <w:rsid w:val="00BB010F"/>
    <w:rsid w:val="00BB1021"/>
    <w:rsid w:val="00BB1046"/>
    <w:rsid w:val="00BB117F"/>
    <w:rsid w:val="00BB1532"/>
    <w:rsid w:val="00BB16BF"/>
    <w:rsid w:val="00BB18A7"/>
    <w:rsid w:val="00BB1C8E"/>
    <w:rsid w:val="00BB20C2"/>
    <w:rsid w:val="00BB2100"/>
    <w:rsid w:val="00BB2132"/>
    <w:rsid w:val="00BB22DE"/>
    <w:rsid w:val="00BB3578"/>
    <w:rsid w:val="00BB3950"/>
    <w:rsid w:val="00BB4278"/>
    <w:rsid w:val="00BB44B1"/>
    <w:rsid w:val="00BB46D6"/>
    <w:rsid w:val="00BB4987"/>
    <w:rsid w:val="00BB4B35"/>
    <w:rsid w:val="00BB4FDD"/>
    <w:rsid w:val="00BB51C2"/>
    <w:rsid w:val="00BB5B27"/>
    <w:rsid w:val="00BB5B2C"/>
    <w:rsid w:val="00BB5F03"/>
    <w:rsid w:val="00BB6517"/>
    <w:rsid w:val="00BB6595"/>
    <w:rsid w:val="00BB66B6"/>
    <w:rsid w:val="00BB6F19"/>
    <w:rsid w:val="00BB70CA"/>
    <w:rsid w:val="00BB7361"/>
    <w:rsid w:val="00BB7963"/>
    <w:rsid w:val="00BB7A53"/>
    <w:rsid w:val="00BC092C"/>
    <w:rsid w:val="00BC0A27"/>
    <w:rsid w:val="00BC0ACC"/>
    <w:rsid w:val="00BC0DF9"/>
    <w:rsid w:val="00BC19D3"/>
    <w:rsid w:val="00BC1A8F"/>
    <w:rsid w:val="00BC1ACB"/>
    <w:rsid w:val="00BC1DB8"/>
    <w:rsid w:val="00BC229B"/>
    <w:rsid w:val="00BC245C"/>
    <w:rsid w:val="00BC2ADB"/>
    <w:rsid w:val="00BC3594"/>
    <w:rsid w:val="00BC3812"/>
    <w:rsid w:val="00BC3F03"/>
    <w:rsid w:val="00BC4428"/>
    <w:rsid w:val="00BC44CF"/>
    <w:rsid w:val="00BC4804"/>
    <w:rsid w:val="00BC4A59"/>
    <w:rsid w:val="00BC4D23"/>
    <w:rsid w:val="00BC4E6D"/>
    <w:rsid w:val="00BC5125"/>
    <w:rsid w:val="00BC5135"/>
    <w:rsid w:val="00BC5483"/>
    <w:rsid w:val="00BC64A8"/>
    <w:rsid w:val="00BC6C5E"/>
    <w:rsid w:val="00BC71FF"/>
    <w:rsid w:val="00BC7413"/>
    <w:rsid w:val="00BD0B6B"/>
    <w:rsid w:val="00BD0EC6"/>
    <w:rsid w:val="00BD1045"/>
    <w:rsid w:val="00BD16FB"/>
    <w:rsid w:val="00BD1B91"/>
    <w:rsid w:val="00BD207A"/>
    <w:rsid w:val="00BD2128"/>
    <w:rsid w:val="00BD2571"/>
    <w:rsid w:val="00BD4315"/>
    <w:rsid w:val="00BD4392"/>
    <w:rsid w:val="00BD466A"/>
    <w:rsid w:val="00BD4AFF"/>
    <w:rsid w:val="00BD4CC2"/>
    <w:rsid w:val="00BD4F31"/>
    <w:rsid w:val="00BD599C"/>
    <w:rsid w:val="00BD60BD"/>
    <w:rsid w:val="00BD629A"/>
    <w:rsid w:val="00BD73FE"/>
    <w:rsid w:val="00BD77E4"/>
    <w:rsid w:val="00BE01CC"/>
    <w:rsid w:val="00BE0DEB"/>
    <w:rsid w:val="00BE1315"/>
    <w:rsid w:val="00BE14BE"/>
    <w:rsid w:val="00BE221F"/>
    <w:rsid w:val="00BE22AC"/>
    <w:rsid w:val="00BE249B"/>
    <w:rsid w:val="00BE26C0"/>
    <w:rsid w:val="00BE2B62"/>
    <w:rsid w:val="00BE2E44"/>
    <w:rsid w:val="00BE3A34"/>
    <w:rsid w:val="00BE3FBC"/>
    <w:rsid w:val="00BE4225"/>
    <w:rsid w:val="00BE49E4"/>
    <w:rsid w:val="00BE4B79"/>
    <w:rsid w:val="00BE4D2F"/>
    <w:rsid w:val="00BE4FA7"/>
    <w:rsid w:val="00BE5266"/>
    <w:rsid w:val="00BE56EE"/>
    <w:rsid w:val="00BE58D8"/>
    <w:rsid w:val="00BE5921"/>
    <w:rsid w:val="00BE620C"/>
    <w:rsid w:val="00BE66F7"/>
    <w:rsid w:val="00BE686C"/>
    <w:rsid w:val="00BE6FD1"/>
    <w:rsid w:val="00BE70C2"/>
    <w:rsid w:val="00BE769C"/>
    <w:rsid w:val="00BE797D"/>
    <w:rsid w:val="00BF0110"/>
    <w:rsid w:val="00BF016A"/>
    <w:rsid w:val="00BF0513"/>
    <w:rsid w:val="00BF06AC"/>
    <w:rsid w:val="00BF0DB4"/>
    <w:rsid w:val="00BF0EBA"/>
    <w:rsid w:val="00BF11B4"/>
    <w:rsid w:val="00BF1336"/>
    <w:rsid w:val="00BF1413"/>
    <w:rsid w:val="00BF1B82"/>
    <w:rsid w:val="00BF207B"/>
    <w:rsid w:val="00BF21CC"/>
    <w:rsid w:val="00BF2806"/>
    <w:rsid w:val="00BF327B"/>
    <w:rsid w:val="00BF338F"/>
    <w:rsid w:val="00BF3870"/>
    <w:rsid w:val="00BF3ADE"/>
    <w:rsid w:val="00BF3D61"/>
    <w:rsid w:val="00BF3E4F"/>
    <w:rsid w:val="00BF4BEA"/>
    <w:rsid w:val="00BF54AD"/>
    <w:rsid w:val="00BF5D53"/>
    <w:rsid w:val="00BF6DB1"/>
    <w:rsid w:val="00BF6E5F"/>
    <w:rsid w:val="00BF7114"/>
    <w:rsid w:val="00BF79E1"/>
    <w:rsid w:val="00C007BB"/>
    <w:rsid w:val="00C0084B"/>
    <w:rsid w:val="00C00B94"/>
    <w:rsid w:val="00C00BEA"/>
    <w:rsid w:val="00C01147"/>
    <w:rsid w:val="00C0142F"/>
    <w:rsid w:val="00C0161E"/>
    <w:rsid w:val="00C01BC6"/>
    <w:rsid w:val="00C01C8A"/>
    <w:rsid w:val="00C02A10"/>
    <w:rsid w:val="00C02ACC"/>
    <w:rsid w:val="00C03979"/>
    <w:rsid w:val="00C03987"/>
    <w:rsid w:val="00C03C06"/>
    <w:rsid w:val="00C04D9D"/>
    <w:rsid w:val="00C04F3C"/>
    <w:rsid w:val="00C0512B"/>
    <w:rsid w:val="00C05A52"/>
    <w:rsid w:val="00C05E04"/>
    <w:rsid w:val="00C05FC4"/>
    <w:rsid w:val="00C061BD"/>
    <w:rsid w:val="00C06751"/>
    <w:rsid w:val="00C071FE"/>
    <w:rsid w:val="00C0772D"/>
    <w:rsid w:val="00C0798D"/>
    <w:rsid w:val="00C10261"/>
    <w:rsid w:val="00C10A26"/>
    <w:rsid w:val="00C11537"/>
    <w:rsid w:val="00C11637"/>
    <w:rsid w:val="00C12216"/>
    <w:rsid w:val="00C12C1E"/>
    <w:rsid w:val="00C12E6F"/>
    <w:rsid w:val="00C12E72"/>
    <w:rsid w:val="00C12EA2"/>
    <w:rsid w:val="00C1314A"/>
    <w:rsid w:val="00C13B3A"/>
    <w:rsid w:val="00C13D47"/>
    <w:rsid w:val="00C14B36"/>
    <w:rsid w:val="00C14D37"/>
    <w:rsid w:val="00C1529A"/>
    <w:rsid w:val="00C153A4"/>
    <w:rsid w:val="00C159B5"/>
    <w:rsid w:val="00C15D8F"/>
    <w:rsid w:val="00C15E8D"/>
    <w:rsid w:val="00C1654F"/>
    <w:rsid w:val="00C16D2C"/>
    <w:rsid w:val="00C17418"/>
    <w:rsid w:val="00C17652"/>
    <w:rsid w:val="00C17A8C"/>
    <w:rsid w:val="00C17B9E"/>
    <w:rsid w:val="00C20646"/>
    <w:rsid w:val="00C20786"/>
    <w:rsid w:val="00C217D1"/>
    <w:rsid w:val="00C21A3C"/>
    <w:rsid w:val="00C22176"/>
    <w:rsid w:val="00C225A6"/>
    <w:rsid w:val="00C22683"/>
    <w:rsid w:val="00C229A2"/>
    <w:rsid w:val="00C2345E"/>
    <w:rsid w:val="00C236B0"/>
    <w:rsid w:val="00C23E5B"/>
    <w:rsid w:val="00C23ECC"/>
    <w:rsid w:val="00C240F1"/>
    <w:rsid w:val="00C24654"/>
    <w:rsid w:val="00C25359"/>
    <w:rsid w:val="00C254CE"/>
    <w:rsid w:val="00C26027"/>
    <w:rsid w:val="00C26429"/>
    <w:rsid w:val="00C26621"/>
    <w:rsid w:val="00C279E6"/>
    <w:rsid w:val="00C30098"/>
    <w:rsid w:val="00C304CE"/>
    <w:rsid w:val="00C30829"/>
    <w:rsid w:val="00C30CF4"/>
    <w:rsid w:val="00C31621"/>
    <w:rsid w:val="00C32A24"/>
    <w:rsid w:val="00C32E0D"/>
    <w:rsid w:val="00C33349"/>
    <w:rsid w:val="00C33DA3"/>
    <w:rsid w:val="00C33F76"/>
    <w:rsid w:val="00C3424E"/>
    <w:rsid w:val="00C34726"/>
    <w:rsid w:val="00C34EA7"/>
    <w:rsid w:val="00C35123"/>
    <w:rsid w:val="00C354B1"/>
    <w:rsid w:val="00C35C24"/>
    <w:rsid w:val="00C35F5A"/>
    <w:rsid w:val="00C365D3"/>
    <w:rsid w:val="00C369D6"/>
    <w:rsid w:val="00C3722B"/>
    <w:rsid w:val="00C37296"/>
    <w:rsid w:val="00C37AA7"/>
    <w:rsid w:val="00C400C7"/>
    <w:rsid w:val="00C410FE"/>
    <w:rsid w:val="00C41216"/>
    <w:rsid w:val="00C41605"/>
    <w:rsid w:val="00C41A0D"/>
    <w:rsid w:val="00C41B8D"/>
    <w:rsid w:val="00C41E11"/>
    <w:rsid w:val="00C41EEA"/>
    <w:rsid w:val="00C42344"/>
    <w:rsid w:val="00C42413"/>
    <w:rsid w:val="00C42A8E"/>
    <w:rsid w:val="00C43390"/>
    <w:rsid w:val="00C437DC"/>
    <w:rsid w:val="00C43BFE"/>
    <w:rsid w:val="00C43CB4"/>
    <w:rsid w:val="00C45349"/>
    <w:rsid w:val="00C46671"/>
    <w:rsid w:val="00C466D8"/>
    <w:rsid w:val="00C46744"/>
    <w:rsid w:val="00C46A06"/>
    <w:rsid w:val="00C46B42"/>
    <w:rsid w:val="00C47284"/>
    <w:rsid w:val="00C47A04"/>
    <w:rsid w:val="00C47E4C"/>
    <w:rsid w:val="00C47F1E"/>
    <w:rsid w:val="00C500EF"/>
    <w:rsid w:val="00C502B3"/>
    <w:rsid w:val="00C503D4"/>
    <w:rsid w:val="00C5052A"/>
    <w:rsid w:val="00C50DE9"/>
    <w:rsid w:val="00C512A1"/>
    <w:rsid w:val="00C512BA"/>
    <w:rsid w:val="00C513A3"/>
    <w:rsid w:val="00C5205B"/>
    <w:rsid w:val="00C52311"/>
    <w:rsid w:val="00C52758"/>
    <w:rsid w:val="00C52D07"/>
    <w:rsid w:val="00C5320F"/>
    <w:rsid w:val="00C53493"/>
    <w:rsid w:val="00C53CCF"/>
    <w:rsid w:val="00C54233"/>
    <w:rsid w:val="00C55432"/>
    <w:rsid w:val="00C5566E"/>
    <w:rsid w:val="00C55AAB"/>
    <w:rsid w:val="00C56E65"/>
    <w:rsid w:val="00C57244"/>
    <w:rsid w:val="00C60442"/>
    <w:rsid w:val="00C605CA"/>
    <w:rsid w:val="00C608C2"/>
    <w:rsid w:val="00C60DBB"/>
    <w:rsid w:val="00C60EEF"/>
    <w:rsid w:val="00C61344"/>
    <w:rsid w:val="00C619E2"/>
    <w:rsid w:val="00C624B5"/>
    <w:rsid w:val="00C6257F"/>
    <w:rsid w:val="00C62933"/>
    <w:rsid w:val="00C62E1D"/>
    <w:rsid w:val="00C6331F"/>
    <w:rsid w:val="00C63F10"/>
    <w:rsid w:val="00C64141"/>
    <w:rsid w:val="00C6461D"/>
    <w:rsid w:val="00C658A5"/>
    <w:rsid w:val="00C663D8"/>
    <w:rsid w:val="00C66637"/>
    <w:rsid w:val="00C6677B"/>
    <w:rsid w:val="00C66A82"/>
    <w:rsid w:val="00C707F1"/>
    <w:rsid w:val="00C70F81"/>
    <w:rsid w:val="00C71127"/>
    <w:rsid w:val="00C7144C"/>
    <w:rsid w:val="00C714D7"/>
    <w:rsid w:val="00C7187B"/>
    <w:rsid w:val="00C735AE"/>
    <w:rsid w:val="00C73979"/>
    <w:rsid w:val="00C73C6F"/>
    <w:rsid w:val="00C73E78"/>
    <w:rsid w:val="00C73F6C"/>
    <w:rsid w:val="00C7464F"/>
    <w:rsid w:val="00C7541A"/>
    <w:rsid w:val="00C7604F"/>
    <w:rsid w:val="00C77682"/>
    <w:rsid w:val="00C77B0A"/>
    <w:rsid w:val="00C8040D"/>
    <w:rsid w:val="00C809FF"/>
    <w:rsid w:val="00C80BC5"/>
    <w:rsid w:val="00C80E86"/>
    <w:rsid w:val="00C81433"/>
    <w:rsid w:val="00C823EA"/>
    <w:rsid w:val="00C82486"/>
    <w:rsid w:val="00C82AF9"/>
    <w:rsid w:val="00C82BE2"/>
    <w:rsid w:val="00C830D0"/>
    <w:rsid w:val="00C83638"/>
    <w:rsid w:val="00C84029"/>
    <w:rsid w:val="00C84535"/>
    <w:rsid w:val="00C84C3E"/>
    <w:rsid w:val="00C84D60"/>
    <w:rsid w:val="00C84E4F"/>
    <w:rsid w:val="00C84F13"/>
    <w:rsid w:val="00C84FE5"/>
    <w:rsid w:val="00C85230"/>
    <w:rsid w:val="00C853DD"/>
    <w:rsid w:val="00C856FB"/>
    <w:rsid w:val="00C85751"/>
    <w:rsid w:val="00C858E1"/>
    <w:rsid w:val="00C85FC3"/>
    <w:rsid w:val="00C86285"/>
    <w:rsid w:val="00C874EE"/>
    <w:rsid w:val="00C87AE2"/>
    <w:rsid w:val="00C87C71"/>
    <w:rsid w:val="00C9095E"/>
    <w:rsid w:val="00C91432"/>
    <w:rsid w:val="00C932EC"/>
    <w:rsid w:val="00C93502"/>
    <w:rsid w:val="00C936F6"/>
    <w:rsid w:val="00C937F2"/>
    <w:rsid w:val="00C94087"/>
    <w:rsid w:val="00C9444F"/>
    <w:rsid w:val="00C94D5A"/>
    <w:rsid w:val="00C9547F"/>
    <w:rsid w:val="00C96435"/>
    <w:rsid w:val="00C965F8"/>
    <w:rsid w:val="00C9684E"/>
    <w:rsid w:val="00C968BF"/>
    <w:rsid w:val="00C96B90"/>
    <w:rsid w:val="00C96FEB"/>
    <w:rsid w:val="00C9717C"/>
    <w:rsid w:val="00C97669"/>
    <w:rsid w:val="00C97CDD"/>
    <w:rsid w:val="00C97D09"/>
    <w:rsid w:val="00C97FDE"/>
    <w:rsid w:val="00CA02AB"/>
    <w:rsid w:val="00CA0D4C"/>
    <w:rsid w:val="00CA141F"/>
    <w:rsid w:val="00CA1829"/>
    <w:rsid w:val="00CA1CCF"/>
    <w:rsid w:val="00CA1FFA"/>
    <w:rsid w:val="00CA21BF"/>
    <w:rsid w:val="00CA25AB"/>
    <w:rsid w:val="00CA2909"/>
    <w:rsid w:val="00CA3000"/>
    <w:rsid w:val="00CA354A"/>
    <w:rsid w:val="00CA3811"/>
    <w:rsid w:val="00CA3C46"/>
    <w:rsid w:val="00CA3CE4"/>
    <w:rsid w:val="00CA4DAF"/>
    <w:rsid w:val="00CA4DB2"/>
    <w:rsid w:val="00CA508B"/>
    <w:rsid w:val="00CA6A3C"/>
    <w:rsid w:val="00CA6D29"/>
    <w:rsid w:val="00CA6E91"/>
    <w:rsid w:val="00CA72FE"/>
    <w:rsid w:val="00CA7998"/>
    <w:rsid w:val="00CB063F"/>
    <w:rsid w:val="00CB0749"/>
    <w:rsid w:val="00CB0B10"/>
    <w:rsid w:val="00CB1034"/>
    <w:rsid w:val="00CB1B65"/>
    <w:rsid w:val="00CB20F4"/>
    <w:rsid w:val="00CB2127"/>
    <w:rsid w:val="00CB217C"/>
    <w:rsid w:val="00CB2287"/>
    <w:rsid w:val="00CB322D"/>
    <w:rsid w:val="00CB37FA"/>
    <w:rsid w:val="00CB3B0F"/>
    <w:rsid w:val="00CB3C40"/>
    <w:rsid w:val="00CB4A5E"/>
    <w:rsid w:val="00CB4CAD"/>
    <w:rsid w:val="00CB57A0"/>
    <w:rsid w:val="00CB59CF"/>
    <w:rsid w:val="00CB5C32"/>
    <w:rsid w:val="00CB5D06"/>
    <w:rsid w:val="00CB625F"/>
    <w:rsid w:val="00CB7231"/>
    <w:rsid w:val="00CB7382"/>
    <w:rsid w:val="00CB7DD2"/>
    <w:rsid w:val="00CC038A"/>
    <w:rsid w:val="00CC0400"/>
    <w:rsid w:val="00CC0458"/>
    <w:rsid w:val="00CC0A4D"/>
    <w:rsid w:val="00CC0D20"/>
    <w:rsid w:val="00CC146A"/>
    <w:rsid w:val="00CC188C"/>
    <w:rsid w:val="00CC228A"/>
    <w:rsid w:val="00CC3564"/>
    <w:rsid w:val="00CC3C85"/>
    <w:rsid w:val="00CC3F10"/>
    <w:rsid w:val="00CC4535"/>
    <w:rsid w:val="00CC4B4D"/>
    <w:rsid w:val="00CC52B9"/>
    <w:rsid w:val="00CC5DCD"/>
    <w:rsid w:val="00CC5E65"/>
    <w:rsid w:val="00CC5F9B"/>
    <w:rsid w:val="00CC616A"/>
    <w:rsid w:val="00CC7C8B"/>
    <w:rsid w:val="00CC7E5B"/>
    <w:rsid w:val="00CC7EE2"/>
    <w:rsid w:val="00CD0465"/>
    <w:rsid w:val="00CD13E1"/>
    <w:rsid w:val="00CD178A"/>
    <w:rsid w:val="00CD22A5"/>
    <w:rsid w:val="00CD265B"/>
    <w:rsid w:val="00CD2C5C"/>
    <w:rsid w:val="00CD2F6A"/>
    <w:rsid w:val="00CD3301"/>
    <w:rsid w:val="00CD3497"/>
    <w:rsid w:val="00CD373D"/>
    <w:rsid w:val="00CD377C"/>
    <w:rsid w:val="00CD4183"/>
    <w:rsid w:val="00CD436F"/>
    <w:rsid w:val="00CD43BE"/>
    <w:rsid w:val="00CD47E0"/>
    <w:rsid w:val="00CD495B"/>
    <w:rsid w:val="00CD58F5"/>
    <w:rsid w:val="00CD5D52"/>
    <w:rsid w:val="00CD5DFB"/>
    <w:rsid w:val="00CD612C"/>
    <w:rsid w:val="00CD63B8"/>
    <w:rsid w:val="00CD6430"/>
    <w:rsid w:val="00CD64A0"/>
    <w:rsid w:val="00CD6FF9"/>
    <w:rsid w:val="00CD70B6"/>
    <w:rsid w:val="00CD7145"/>
    <w:rsid w:val="00CD73E6"/>
    <w:rsid w:val="00CD7C51"/>
    <w:rsid w:val="00CD7F28"/>
    <w:rsid w:val="00CD7FC6"/>
    <w:rsid w:val="00CE0A60"/>
    <w:rsid w:val="00CE0FF3"/>
    <w:rsid w:val="00CE1072"/>
    <w:rsid w:val="00CE10B8"/>
    <w:rsid w:val="00CE124F"/>
    <w:rsid w:val="00CE126C"/>
    <w:rsid w:val="00CE1347"/>
    <w:rsid w:val="00CE16F4"/>
    <w:rsid w:val="00CE1A40"/>
    <w:rsid w:val="00CE1B4C"/>
    <w:rsid w:val="00CE252B"/>
    <w:rsid w:val="00CE2688"/>
    <w:rsid w:val="00CE286D"/>
    <w:rsid w:val="00CE4200"/>
    <w:rsid w:val="00CE4FD5"/>
    <w:rsid w:val="00CE534B"/>
    <w:rsid w:val="00CE5419"/>
    <w:rsid w:val="00CE5705"/>
    <w:rsid w:val="00CE6454"/>
    <w:rsid w:val="00CE67CB"/>
    <w:rsid w:val="00CE6E0B"/>
    <w:rsid w:val="00CE71F4"/>
    <w:rsid w:val="00CE736D"/>
    <w:rsid w:val="00CE7A72"/>
    <w:rsid w:val="00CE7B14"/>
    <w:rsid w:val="00CF0047"/>
    <w:rsid w:val="00CF0706"/>
    <w:rsid w:val="00CF0B4C"/>
    <w:rsid w:val="00CF1C14"/>
    <w:rsid w:val="00CF2075"/>
    <w:rsid w:val="00CF247E"/>
    <w:rsid w:val="00CF2F3A"/>
    <w:rsid w:val="00CF31CE"/>
    <w:rsid w:val="00CF37DE"/>
    <w:rsid w:val="00CF398F"/>
    <w:rsid w:val="00CF4167"/>
    <w:rsid w:val="00CF45F7"/>
    <w:rsid w:val="00CF49D9"/>
    <w:rsid w:val="00CF4B81"/>
    <w:rsid w:val="00CF5B15"/>
    <w:rsid w:val="00CF5E1F"/>
    <w:rsid w:val="00CF5FEF"/>
    <w:rsid w:val="00CF642F"/>
    <w:rsid w:val="00CF65EA"/>
    <w:rsid w:val="00CF698A"/>
    <w:rsid w:val="00CF6C4E"/>
    <w:rsid w:val="00CF75A0"/>
    <w:rsid w:val="00CF764E"/>
    <w:rsid w:val="00D00017"/>
    <w:rsid w:val="00D0050F"/>
    <w:rsid w:val="00D005BC"/>
    <w:rsid w:val="00D00D61"/>
    <w:rsid w:val="00D00DCA"/>
    <w:rsid w:val="00D00E18"/>
    <w:rsid w:val="00D00F49"/>
    <w:rsid w:val="00D01BC3"/>
    <w:rsid w:val="00D023C2"/>
    <w:rsid w:val="00D03441"/>
    <w:rsid w:val="00D039E4"/>
    <w:rsid w:val="00D049AD"/>
    <w:rsid w:val="00D04A30"/>
    <w:rsid w:val="00D04C29"/>
    <w:rsid w:val="00D06023"/>
    <w:rsid w:val="00D06259"/>
    <w:rsid w:val="00D074F4"/>
    <w:rsid w:val="00D075E6"/>
    <w:rsid w:val="00D077E1"/>
    <w:rsid w:val="00D1005A"/>
    <w:rsid w:val="00D107DF"/>
    <w:rsid w:val="00D11171"/>
    <w:rsid w:val="00D11D15"/>
    <w:rsid w:val="00D120B3"/>
    <w:rsid w:val="00D121C9"/>
    <w:rsid w:val="00D12B61"/>
    <w:rsid w:val="00D1311F"/>
    <w:rsid w:val="00D1359B"/>
    <w:rsid w:val="00D1387F"/>
    <w:rsid w:val="00D13917"/>
    <w:rsid w:val="00D1393D"/>
    <w:rsid w:val="00D142EA"/>
    <w:rsid w:val="00D14BD0"/>
    <w:rsid w:val="00D14E3B"/>
    <w:rsid w:val="00D158B3"/>
    <w:rsid w:val="00D16189"/>
    <w:rsid w:val="00D16AA4"/>
    <w:rsid w:val="00D16B21"/>
    <w:rsid w:val="00D16CC4"/>
    <w:rsid w:val="00D16E18"/>
    <w:rsid w:val="00D174CF"/>
    <w:rsid w:val="00D17676"/>
    <w:rsid w:val="00D203A4"/>
    <w:rsid w:val="00D205C4"/>
    <w:rsid w:val="00D2083C"/>
    <w:rsid w:val="00D20CE1"/>
    <w:rsid w:val="00D20D1B"/>
    <w:rsid w:val="00D20E52"/>
    <w:rsid w:val="00D20F12"/>
    <w:rsid w:val="00D217BD"/>
    <w:rsid w:val="00D21980"/>
    <w:rsid w:val="00D21C1A"/>
    <w:rsid w:val="00D21CAA"/>
    <w:rsid w:val="00D22543"/>
    <w:rsid w:val="00D22877"/>
    <w:rsid w:val="00D228D9"/>
    <w:rsid w:val="00D22ED7"/>
    <w:rsid w:val="00D23241"/>
    <w:rsid w:val="00D23A46"/>
    <w:rsid w:val="00D240E6"/>
    <w:rsid w:val="00D24364"/>
    <w:rsid w:val="00D24607"/>
    <w:rsid w:val="00D24939"/>
    <w:rsid w:val="00D24D85"/>
    <w:rsid w:val="00D25312"/>
    <w:rsid w:val="00D2571B"/>
    <w:rsid w:val="00D25ADB"/>
    <w:rsid w:val="00D26C8E"/>
    <w:rsid w:val="00D26F5B"/>
    <w:rsid w:val="00D26FF0"/>
    <w:rsid w:val="00D275C8"/>
    <w:rsid w:val="00D27CE6"/>
    <w:rsid w:val="00D30093"/>
    <w:rsid w:val="00D302C4"/>
    <w:rsid w:val="00D305ED"/>
    <w:rsid w:val="00D30D88"/>
    <w:rsid w:val="00D30F73"/>
    <w:rsid w:val="00D3110D"/>
    <w:rsid w:val="00D31128"/>
    <w:rsid w:val="00D3158D"/>
    <w:rsid w:val="00D318C7"/>
    <w:rsid w:val="00D31995"/>
    <w:rsid w:val="00D3240B"/>
    <w:rsid w:val="00D32783"/>
    <w:rsid w:val="00D32FBE"/>
    <w:rsid w:val="00D339A5"/>
    <w:rsid w:val="00D340DF"/>
    <w:rsid w:val="00D3412D"/>
    <w:rsid w:val="00D341F4"/>
    <w:rsid w:val="00D345BA"/>
    <w:rsid w:val="00D349D9"/>
    <w:rsid w:val="00D34B84"/>
    <w:rsid w:val="00D352E0"/>
    <w:rsid w:val="00D35862"/>
    <w:rsid w:val="00D360E9"/>
    <w:rsid w:val="00D360EA"/>
    <w:rsid w:val="00D364B6"/>
    <w:rsid w:val="00D36735"/>
    <w:rsid w:val="00D36913"/>
    <w:rsid w:val="00D36B4C"/>
    <w:rsid w:val="00D36C1E"/>
    <w:rsid w:val="00D36F08"/>
    <w:rsid w:val="00D3722F"/>
    <w:rsid w:val="00D4066A"/>
    <w:rsid w:val="00D40D48"/>
    <w:rsid w:val="00D41697"/>
    <w:rsid w:val="00D422D6"/>
    <w:rsid w:val="00D4259F"/>
    <w:rsid w:val="00D43038"/>
    <w:rsid w:val="00D442E0"/>
    <w:rsid w:val="00D44877"/>
    <w:rsid w:val="00D4536A"/>
    <w:rsid w:val="00D458C6"/>
    <w:rsid w:val="00D45D4D"/>
    <w:rsid w:val="00D46026"/>
    <w:rsid w:val="00D46A1B"/>
    <w:rsid w:val="00D471AB"/>
    <w:rsid w:val="00D476DC"/>
    <w:rsid w:val="00D47AFD"/>
    <w:rsid w:val="00D501C5"/>
    <w:rsid w:val="00D504E3"/>
    <w:rsid w:val="00D5069F"/>
    <w:rsid w:val="00D50A42"/>
    <w:rsid w:val="00D5143F"/>
    <w:rsid w:val="00D51697"/>
    <w:rsid w:val="00D51C70"/>
    <w:rsid w:val="00D52801"/>
    <w:rsid w:val="00D52950"/>
    <w:rsid w:val="00D52B7F"/>
    <w:rsid w:val="00D52EE3"/>
    <w:rsid w:val="00D52F1F"/>
    <w:rsid w:val="00D531C0"/>
    <w:rsid w:val="00D53791"/>
    <w:rsid w:val="00D54A22"/>
    <w:rsid w:val="00D54FBC"/>
    <w:rsid w:val="00D55C09"/>
    <w:rsid w:val="00D55C0F"/>
    <w:rsid w:val="00D55C6D"/>
    <w:rsid w:val="00D562BC"/>
    <w:rsid w:val="00D56762"/>
    <w:rsid w:val="00D602B0"/>
    <w:rsid w:val="00D60461"/>
    <w:rsid w:val="00D6065C"/>
    <w:rsid w:val="00D610E6"/>
    <w:rsid w:val="00D6121F"/>
    <w:rsid w:val="00D61816"/>
    <w:rsid w:val="00D61D0D"/>
    <w:rsid w:val="00D62150"/>
    <w:rsid w:val="00D62740"/>
    <w:rsid w:val="00D630E6"/>
    <w:rsid w:val="00D633C5"/>
    <w:rsid w:val="00D63DBE"/>
    <w:rsid w:val="00D6479A"/>
    <w:rsid w:val="00D64DB1"/>
    <w:rsid w:val="00D6538C"/>
    <w:rsid w:val="00D65681"/>
    <w:rsid w:val="00D65A7D"/>
    <w:rsid w:val="00D65DE8"/>
    <w:rsid w:val="00D663D5"/>
    <w:rsid w:val="00D664B2"/>
    <w:rsid w:val="00D667F9"/>
    <w:rsid w:val="00D66B0B"/>
    <w:rsid w:val="00D670FC"/>
    <w:rsid w:val="00D6764C"/>
    <w:rsid w:val="00D6777E"/>
    <w:rsid w:val="00D67AFB"/>
    <w:rsid w:val="00D67C02"/>
    <w:rsid w:val="00D705C5"/>
    <w:rsid w:val="00D705F3"/>
    <w:rsid w:val="00D70C5B"/>
    <w:rsid w:val="00D710BC"/>
    <w:rsid w:val="00D7158F"/>
    <w:rsid w:val="00D7179E"/>
    <w:rsid w:val="00D71C54"/>
    <w:rsid w:val="00D7216C"/>
    <w:rsid w:val="00D724E7"/>
    <w:rsid w:val="00D72BA4"/>
    <w:rsid w:val="00D73ADA"/>
    <w:rsid w:val="00D73D4F"/>
    <w:rsid w:val="00D7405A"/>
    <w:rsid w:val="00D7467E"/>
    <w:rsid w:val="00D74C55"/>
    <w:rsid w:val="00D74D92"/>
    <w:rsid w:val="00D752CA"/>
    <w:rsid w:val="00D752CE"/>
    <w:rsid w:val="00D753D0"/>
    <w:rsid w:val="00D754F7"/>
    <w:rsid w:val="00D758B7"/>
    <w:rsid w:val="00D75BDC"/>
    <w:rsid w:val="00D75D7D"/>
    <w:rsid w:val="00D76E43"/>
    <w:rsid w:val="00D76EF0"/>
    <w:rsid w:val="00D774AA"/>
    <w:rsid w:val="00D777D9"/>
    <w:rsid w:val="00D777EA"/>
    <w:rsid w:val="00D7787C"/>
    <w:rsid w:val="00D77A53"/>
    <w:rsid w:val="00D77D2D"/>
    <w:rsid w:val="00D8083D"/>
    <w:rsid w:val="00D8094B"/>
    <w:rsid w:val="00D80C47"/>
    <w:rsid w:val="00D80E47"/>
    <w:rsid w:val="00D80E88"/>
    <w:rsid w:val="00D8133C"/>
    <w:rsid w:val="00D8189B"/>
    <w:rsid w:val="00D81F6A"/>
    <w:rsid w:val="00D8250B"/>
    <w:rsid w:val="00D833DF"/>
    <w:rsid w:val="00D83A4B"/>
    <w:rsid w:val="00D844E9"/>
    <w:rsid w:val="00D85311"/>
    <w:rsid w:val="00D8566A"/>
    <w:rsid w:val="00D858FC"/>
    <w:rsid w:val="00D867E6"/>
    <w:rsid w:val="00D86A7F"/>
    <w:rsid w:val="00D8739E"/>
    <w:rsid w:val="00D87505"/>
    <w:rsid w:val="00D87759"/>
    <w:rsid w:val="00D87BE0"/>
    <w:rsid w:val="00D87EB6"/>
    <w:rsid w:val="00D900CB"/>
    <w:rsid w:val="00D90339"/>
    <w:rsid w:val="00D904DF"/>
    <w:rsid w:val="00D9088C"/>
    <w:rsid w:val="00D90BF0"/>
    <w:rsid w:val="00D91033"/>
    <w:rsid w:val="00D91289"/>
    <w:rsid w:val="00D9142F"/>
    <w:rsid w:val="00D91603"/>
    <w:rsid w:val="00D93E14"/>
    <w:rsid w:val="00D93F53"/>
    <w:rsid w:val="00D9403F"/>
    <w:rsid w:val="00D94B63"/>
    <w:rsid w:val="00D94DB8"/>
    <w:rsid w:val="00D94F0A"/>
    <w:rsid w:val="00D955E4"/>
    <w:rsid w:val="00D95799"/>
    <w:rsid w:val="00D958F0"/>
    <w:rsid w:val="00D96355"/>
    <w:rsid w:val="00D96360"/>
    <w:rsid w:val="00D96914"/>
    <w:rsid w:val="00D96BFB"/>
    <w:rsid w:val="00D96D1C"/>
    <w:rsid w:val="00D96ECF"/>
    <w:rsid w:val="00D972CE"/>
    <w:rsid w:val="00D973D3"/>
    <w:rsid w:val="00D97CEC"/>
    <w:rsid w:val="00D97DA2"/>
    <w:rsid w:val="00D97F6E"/>
    <w:rsid w:val="00DA0430"/>
    <w:rsid w:val="00DA07C9"/>
    <w:rsid w:val="00DA0FF9"/>
    <w:rsid w:val="00DA1056"/>
    <w:rsid w:val="00DA12F2"/>
    <w:rsid w:val="00DA14B3"/>
    <w:rsid w:val="00DA1B29"/>
    <w:rsid w:val="00DA1FBE"/>
    <w:rsid w:val="00DA2112"/>
    <w:rsid w:val="00DA3117"/>
    <w:rsid w:val="00DA314B"/>
    <w:rsid w:val="00DA3382"/>
    <w:rsid w:val="00DA3638"/>
    <w:rsid w:val="00DA37E1"/>
    <w:rsid w:val="00DA3840"/>
    <w:rsid w:val="00DA41EA"/>
    <w:rsid w:val="00DA455F"/>
    <w:rsid w:val="00DA47D1"/>
    <w:rsid w:val="00DA4F07"/>
    <w:rsid w:val="00DA6618"/>
    <w:rsid w:val="00DA67CD"/>
    <w:rsid w:val="00DA688A"/>
    <w:rsid w:val="00DA6C41"/>
    <w:rsid w:val="00DA6F19"/>
    <w:rsid w:val="00DA70F5"/>
    <w:rsid w:val="00DA710A"/>
    <w:rsid w:val="00DA7294"/>
    <w:rsid w:val="00DA7454"/>
    <w:rsid w:val="00DA7857"/>
    <w:rsid w:val="00DA7D3A"/>
    <w:rsid w:val="00DB00C3"/>
    <w:rsid w:val="00DB03C3"/>
    <w:rsid w:val="00DB1861"/>
    <w:rsid w:val="00DB1A66"/>
    <w:rsid w:val="00DB3D44"/>
    <w:rsid w:val="00DB3E83"/>
    <w:rsid w:val="00DB4296"/>
    <w:rsid w:val="00DB4407"/>
    <w:rsid w:val="00DB4516"/>
    <w:rsid w:val="00DB472C"/>
    <w:rsid w:val="00DB4999"/>
    <w:rsid w:val="00DB4AEE"/>
    <w:rsid w:val="00DB50F9"/>
    <w:rsid w:val="00DB529F"/>
    <w:rsid w:val="00DB5BAB"/>
    <w:rsid w:val="00DB5E7A"/>
    <w:rsid w:val="00DB5FFE"/>
    <w:rsid w:val="00DB6312"/>
    <w:rsid w:val="00DB686B"/>
    <w:rsid w:val="00DB7A9E"/>
    <w:rsid w:val="00DC066A"/>
    <w:rsid w:val="00DC0C55"/>
    <w:rsid w:val="00DC1B4F"/>
    <w:rsid w:val="00DC2061"/>
    <w:rsid w:val="00DC286E"/>
    <w:rsid w:val="00DC28C0"/>
    <w:rsid w:val="00DC2A40"/>
    <w:rsid w:val="00DC3235"/>
    <w:rsid w:val="00DC3300"/>
    <w:rsid w:val="00DC3B1E"/>
    <w:rsid w:val="00DC3BE4"/>
    <w:rsid w:val="00DC4136"/>
    <w:rsid w:val="00DC4262"/>
    <w:rsid w:val="00DC433C"/>
    <w:rsid w:val="00DC4A91"/>
    <w:rsid w:val="00DC4D77"/>
    <w:rsid w:val="00DC4DBF"/>
    <w:rsid w:val="00DC54B9"/>
    <w:rsid w:val="00DC5B71"/>
    <w:rsid w:val="00DC5D81"/>
    <w:rsid w:val="00DC5F12"/>
    <w:rsid w:val="00DC62E6"/>
    <w:rsid w:val="00DC6397"/>
    <w:rsid w:val="00DC6FFF"/>
    <w:rsid w:val="00DC724B"/>
    <w:rsid w:val="00DC7DF4"/>
    <w:rsid w:val="00DC7FA8"/>
    <w:rsid w:val="00DD12B0"/>
    <w:rsid w:val="00DD1EC3"/>
    <w:rsid w:val="00DD2037"/>
    <w:rsid w:val="00DD237C"/>
    <w:rsid w:val="00DD27E9"/>
    <w:rsid w:val="00DD2B8F"/>
    <w:rsid w:val="00DD2E17"/>
    <w:rsid w:val="00DD3826"/>
    <w:rsid w:val="00DD3B5C"/>
    <w:rsid w:val="00DD43BE"/>
    <w:rsid w:val="00DD45A6"/>
    <w:rsid w:val="00DD4711"/>
    <w:rsid w:val="00DD4798"/>
    <w:rsid w:val="00DD48F2"/>
    <w:rsid w:val="00DD49F5"/>
    <w:rsid w:val="00DD4B5B"/>
    <w:rsid w:val="00DD4BB9"/>
    <w:rsid w:val="00DD4C97"/>
    <w:rsid w:val="00DD4D4A"/>
    <w:rsid w:val="00DD5211"/>
    <w:rsid w:val="00DD540F"/>
    <w:rsid w:val="00DD56B5"/>
    <w:rsid w:val="00DD56DE"/>
    <w:rsid w:val="00DD5DAD"/>
    <w:rsid w:val="00DD6814"/>
    <w:rsid w:val="00DD6B71"/>
    <w:rsid w:val="00DD6BDD"/>
    <w:rsid w:val="00DD6DC8"/>
    <w:rsid w:val="00DD7104"/>
    <w:rsid w:val="00DD7465"/>
    <w:rsid w:val="00DD7A1A"/>
    <w:rsid w:val="00DD7BE6"/>
    <w:rsid w:val="00DD7C31"/>
    <w:rsid w:val="00DE01FC"/>
    <w:rsid w:val="00DE049D"/>
    <w:rsid w:val="00DE0534"/>
    <w:rsid w:val="00DE10BE"/>
    <w:rsid w:val="00DE1245"/>
    <w:rsid w:val="00DE1292"/>
    <w:rsid w:val="00DE1991"/>
    <w:rsid w:val="00DE27DB"/>
    <w:rsid w:val="00DE2DE9"/>
    <w:rsid w:val="00DE34C5"/>
    <w:rsid w:val="00DE34D9"/>
    <w:rsid w:val="00DE35BF"/>
    <w:rsid w:val="00DE4306"/>
    <w:rsid w:val="00DE4453"/>
    <w:rsid w:val="00DE4713"/>
    <w:rsid w:val="00DE4B77"/>
    <w:rsid w:val="00DE4EC4"/>
    <w:rsid w:val="00DE5024"/>
    <w:rsid w:val="00DE5288"/>
    <w:rsid w:val="00DE533C"/>
    <w:rsid w:val="00DE62AD"/>
    <w:rsid w:val="00DE63AF"/>
    <w:rsid w:val="00DE650D"/>
    <w:rsid w:val="00DE671C"/>
    <w:rsid w:val="00DE6BA1"/>
    <w:rsid w:val="00DE6D58"/>
    <w:rsid w:val="00DE6D64"/>
    <w:rsid w:val="00DE703C"/>
    <w:rsid w:val="00DE7225"/>
    <w:rsid w:val="00DE7934"/>
    <w:rsid w:val="00DE7DB5"/>
    <w:rsid w:val="00DE7EC8"/>
    <w:rsid w:val="00DF0283"/>
    <w:rsid w:val="00DF02AD"/>
    <w:rsid w:val="00DF03BB"/>
    <w:rsid w:val="00DF0526"/>
    <w:rsid w:val="00DF0A15"/>
    <w:rsid w:val="00DF116B"/>
    <w:rsid w:val="00DF2819"/>
    <w:rsid w:val="00DF2928"/>
    <w:rsid w:val="00DF32B1"/>
    <w:rsid w:val="00DF365C"/>
    <w:rsid w:val="00DF3F4D"/>
    <w:rsid w:val="00DF40F2"/>
    <w:rsid w:val="00DF4624"/>
    <w:rsid w:val="00DF5446"/>
    <w:rsid w:val="00DF54C0"/>
    <w:rsid w:val="00DF5733"/>
    <w:rsid w:val="00DF64C2"/>
    <w:rsid w:val="00DF6C26"/>
    <w:rsid w:val="00DF6C86"/>
    <w:rsid w:val="00DF717F"/>
    <w:rsid w:val="00DF7688"/>
    <w:rsid w:val="00DF79E1"/>
    <w:rsid w:val="00DF7B63"/>
    <w:rsid w:val="00DF7C6E"/>
    <w:rsid w:val="00DF7E5C"/>
    <w:rsid w:val="00E00880"/>
    <w:rsid w:val="00E00B71"/>
    <w:rsid w:val="00E00C0A"/>
    <w:rsid w:val="00E01430"/>
    <w:rsid w:val="00E01535"/>
    <w:rsid w:val="00E01E35"/>
    <w:rsid w:val="00E02608"/>
    <w:rsid w:val="00E02F43"/>
    <w:rsid w:val="00E0313D"/>
    <w:rsid w:val="00E0341F"/>
    <w:rsid w:val="00E034E9"/>
    <w:rsid w:val="00E03657"/>
    <w:rsid w:val="00E041FF"/>
    <w:rsid w:val="00E044BB"/>
    <w:rsid w:val="00E048F5"/>
    <w:rsid w:val="00E04A5F"/>
    <w:rsid w:val="00E0513F"/>
    <w:rsid w:val="00E05434"/>
    <w:rsid w:val="00E05889"/>
    <w:rsid w:val="00E05FC3"/>
    <w:rsid w:val="00E07491"/>
    <w:rsid w:val="00E10FD5"/>
    <w:rsid w:val="00E11637"/>
    <w:rsid w:val="00E11886"/>
    <w:rsid w:val="00E11DF4"/>
    <w:rsid w:val="00E11EF0"/>
    <w:rsid w:val="00E12393"/>
    <w:rsid w:val="00E128BA"/>
    <w:rsid w:val="00E12B22"/>
    <w:rsid w:val="00E12B2F"/>
    <w:rsid w:val="00E12CAA"/>
    <w:rsid w:val="00E13185"/>
    <w:rsid w:val="00E13663"/>
    <w:rsid w:val="00E13F76"/>
    <w:rsid w:val="00E14D20"/>
    <w:rsid w:val="00E15A21"/>
    <w:rsid w:val="00E15AD3"/>
    <w:rsid w:val="00E15B2F"/>
    <w:rsid w:val="00E15BD4"/>
    <w:rsid w:val="00E1607E"/>
    <w:rsid w:val="00E16522"/>
    <w:rsid w:val="00E167BE"/>
    <w:rsid w:val="00E16968"/>
    <w:rsid w:val="00E16D25"/>
    <w:rsid w:val="00E16DBA"/>
    <w:rsid w:val="00E1720A"/>
    <w:rsid w:val="00E1734D"/>
    <w:rsid w:val="00E173BB"/>
    <w:rsid w:val="00E1755F"/>
    <w:rsid w:val="00E20086"/>
    <w:rsid w:val="00E2038E"/>
    <w:rsid w:val="00E20833"/>
    <w:rsid w:val="00E20AFD"/>
    <w:rsid w:val="00E20B95"/>
    <w:rsid w:val="00E20D13"/>
    <w:rsid w:val="00E214E9"/>
    <w:rsid w:val="00E215BC"/>
    <w:rsid w:val="00E217A0"/>
    <w:rsid w:val="00E217A2"/>
    <w:rsid w:val="00E2194F"/>
    <w:rsid w:val="00E21970"/>
    <w:rsid w:val="00E22018"/>
    <w:rsid w:val="00E232E7"/>
    <w:rsid w:val="00E23995"/>
    <w:rsid w:val="00E24606"/>
    <w:rsid w:val="00E2461B"/>
    <w:rsid w:val="00E24992"/>
    <w:rsid w:val="00E25AB8"/>
    <w:rsid w:val="00E25EDA"/>
    <w:rsid w:val="00E26108"/>
    <w:rsid w:val="00E26123"/>
    <w:rsid w:val="00E26478"/>
    <w:rsid w:val="00E2678D"/>
    <w:rsid w:val="00E274DA"/>
    <w:rsid w:val="00E279D5"/>
    <w:rsid w:val="00E27CC5"/>
    <w:rsid w:val="00E27DEF"/>
    <w:rsid w:val="00E30068"/>
    <w:rsid w:val="00E30101"/>
    <w:rsid w:val="00E30502"/>
    <w:rsid w:val="00E30522"/>
    <w:rsid w:val="00E306CD"/>
    <w:rsid w:val="00E30CCF"/>
    <w:rsid w:val="00E31055"/>
    <w:rsid w:val="00E31537"/>
    <w:rsid w:val="00E31889"/>
    <w:rsid w:val="00E31E52"/>
    <w:rsid w:val="00E322B3"/>
    <w:rsid w:val="00E329A9"/>
    <w:rsid w:val="00E32A6A"/>
    <w:rsid w:val="00E32D0B"/>
    <w:rsid w:val="00E33208"/>
    <w:rsid w:val="00E33A2F"/>
    <w:rsid w:val="00E33CB5"/>
    <w:rsid w:val="00E34300"/>
    <w:rsid w:val="00E3449D"/>
    <w:rsid w:val="00E34EE4"/>
    <w:rsid w:val="00E35DDD"/>
    <w:rsid w:val="00E35E84"/>
    <w:rsid w:val="00E3606C"/>
    <w:rsid w:val="00E36E2F"/>
    <w:rsid w:val="00E37131"/>
    <w:rsid w:val="00E373BD"/>
    <w:rsid w:val="00E37CF9"/>
    <w:rsid w:val="00E37EA1"/>
    <w:rsid w:val="00E37F7E"/>
    <w:rsid w:val="00E4012B"/>
    <w:rsid w:val="00E406BC"/>
    <w:rsid w:val="00E410A0"/>
    <w:rsid w:val="00E41333"/>
    <w:rsid w:val="00E41955"/>
    <w:rsid w:val="00E41964"/>
    <w:rsid w:val="00E4217F"/>
    <w:rsid w:val="00E42A0E"/>
    <w:rsid w:val="00E42BB8"/>
    <w:rsid w:val="00E42C2C"/>
    <w:rsid w:val="00E430BC"/>
    <w:rsid w:val="00E43309"/>
    <w:rsid w:val="00E43814"/>
    <w:rsid w:val="00E43A19"/>
    <w:rsid w:val="00E43F74"/>
    <w:rsid w:val="00E4448D"/>
    <w:rsid w:val="00E45927"/>
    <w:rsid w:val="00E4636B"/>
    <w:rsid w:val="00E46A35"/>
    <w:rsid w:val="00E46B3C"/>
    <w:rsid w:val="00E46D32"/>
    <w:rsid w:val="00E475BB"/>
    <w:rsid w:val="00E4790F"/>
    <w:rsid w:val="00E47A07"/>
    <w:rsid w:val="00E47F95"/>
    <w:rsid w:val="00E47FA6"/>
    <w:rsid w:val="00E50A0F"/>
    <w:rsid w:val="00E51211"/>
    <w:rsid w:val="00E51232"/>
    <w:rsid w:val="00E522EB"/>
    <w:rsid w:val="00E52B88"/>
    <w:rsid w:val="00E52CAE"/>
    <w:rsid w:val="00E52CE0"/>
    <w:rsid w:val="00E52E1E"/>
    <w:rsid w:val="00E5352F"/>
    <w:rsid w:val="00E53532"/>
    <w:rsid w:val="00E53892"/>
    <w:rsid w:val="00E53F34"/>
    <w:rsid w:val="00E5505F"/>
    <w:rsid w:val="00E555E2"/>
    <w:rsid w:val="00E55703"/>
    <w:rsid w:val="00E557C9"/>
    <w:rsid w:val="00E55884"/>
    <w:rsid w:val="00E55B79"/>
    <w:rsid w:val="00E55BE2"/>
    <w:rsid w:val="00E567E8"/>
    <w:rsid w:val="00E568E9"/>
    <w:rsid w:val="00E56DDB"/>
    <w:rsid w:val="00E571E5"/>
    <w:rsid w:val="00E5721D"/>
    <w:rsid w:val="00E57687"/>
    <w:rsid w:val="00E6011A"/>
    <w:rsid w:val="00E606F2"/>
    <w:rsid w:val="00E60900"/>
    <w:rsid w:val="00E60909"/>
    <w:rsid w:val="00E609F7"/>
    <w:rsid w:val="00E61254"/>
    <w:rsid w:val="00E614D6"/>
    <w:rsid w:val="00E61CD8"/>
    <w:rsid w:val="00E61DE6"/>
    <w:rsid w:val="00E61FA8"/>
    <w:rsid w:val="00E623C8"/>
    <w:rsid w:val="00E634D2"/>
    <w:rsid w:val="00E644B5"/>
    <w:rsid w:val="00E6510A"/>
    <w:rsid w:val="00E65127"/>
    <w:rsid w:val="00E651FF"/>
    <w:rsid w:val="00E65626"/>
    <w:rsid w:val="00E65CD9"/>
    <w:rsid w:val="00E66587"/>
    <w:rsid w:val="00E6659D"/>
    <w:rsid w:val="00E66678"/>
    <w:rsid w:val="00E667A7"/>
    <w:rsid w:val="00E67253"/>
    <w:rsid w:val="00E700BE"/>
    <w:rsid w:val="00E70675"/>
    <w:rsid w:val="00E71636"/>
    <w:rsid w:val="00E71DD0"/>
    <w:rsid w:val="00E71F1A"/>
    <w:rsid w:val="00E7249D"/>
    <w:rsid w:val="00E72512"/>
    <w:rsid w:val="00E727EE"/>
    <w:rsid w:val="00E738C1"/>
    <w:rsid w:val="00E73A92"/>
    <w:rsid w:val="00E73F10"/>
    <w:rsid w:val="00E74100"/>
    <w:rsid w:val="00E75324"/>
    <w:rsid w:val="00E75815"/>
    <w:rsid w:val="00E75DD2"/>
    <w:rsid w:val="00E7657A"/>
    <w:rsid w:val="00E77078"/>
    <w:rsid w:val="00E77133"/>
    <w:rsid w:val="00E77950"/>
    <w:rsid w:val="00E77BB8"/>
    <w:rsid w:val="00E80245"/>
    <w:rsid w:val="00E80704"/>
    <w:rsid w:val="00E80731"/>
    <w:rsid w:val="00E80B14"/>
    <w:rsid w:val="00E80B57"/>
    <w:rsid w:val="00E8165D"/>
    <w:rsid w:val="00E81A06"/>
    <w:rsid w:val="00E81DC0"/>
    <w:rsid w:val="00E81DD4"/>
    <w:rsid w:val="00E82322"/>
    <w:rsid w:val="00E8271A"/>
    <w:rsid w:val="00E8307B"/>
    <w:rsid w:val="00E8360E"/>
    <w:rsid w:val="00E836DE"/>
    <w:rsid w:val="00E837F1"/>
    <w:rsid w:val="00E83BB9"/>
    <w:rsid w:val="00E83C96"/>
    <w:rsid w:val="00E84112"/>
    <w:rsid w:val="00E85E22"/>
    <w:rsid w:val="00E86A70"/>
    <w:rsid w:val="00E86D76"/>
    <w:rsid w:val="00E86E34"/>
    <w:rsid w:val="00E8779D"/>
    <w:rsid w:val="00E87A50"/>
    <w:rsid w:val="00E87F5C"/>
    <w:rsid w:val="00E9010E"/>
    <w:rsid w:val="00E90132"/>
    <w:rsid w:val="00E906D4"/>
    <w:rsid w:val="00E9105C"/>
    <w:rsid w:val="00E91099"/>
    <w:rsid w:val="00E912F6"/>
    <w:rsid w:val="00E9181E"/>
    <w:rsid w:val="00E91AEA"/>
    <w:rsid w:val="00E91AED"/>
    <w:rsid w:val="00E91C60"/>
    <w:rsid w:val="00E92296"/>
    <w:rsid w:val="00E92C30"/>
    <w:rsid w:val="00E92FAF"/>
    <w:rsid w:val="00E93018"/>
    <w:rsid w:val="00E9330B"/>
    <w:rsid w:val="00E93DED"/>
    <w:rsid w:val="00E9411A"/>
    <w:rsid w:val="00E948A3"/>
    <w:rsid w:val="00E94C0E"/>
    <w:rsid w:val="00E94F95"/>
    <w:rsid w:val="00E95365"/>
    <w:rsid w:val="00E9588F"/>
    <w:rsid w:val="00E95B08"/>
    <w:rsid w:val="00E96135"/>
    <w:rsid w:val="00E97235"/>
    <w:rsid w:val="00E9786F"/>
    <w:rsid w:val="00EA0684"/>
    <w:rsid w:val="00EA0A94"/>
    <w:rsid w:val="00EA0E33"/>
    <w:rsid w:val="00EA11C3"/>
    <w:rsid w:val="00EA1632"/>
    <w:rsid w:val="00EA18C3"/>
    <w:rsid w:val="00EA1CF2"/>
    <w:rsid w:val="00EA23DC"/>
    <w:rsid w:val="00EA23E8"/>
    <w:rsid w:val="00EA25B2"/>
    <w:rsid w:val="00EA2905"/>
    <w:rsid w:val="00EA2DF8"/>
    <w:rsid w:val="00EA2F11"/>
    <w:rsid w:val="00EA3432"/>
    <w:rsid w:val="00EA35B9"/>
    <w:rsid w:val="00EA36E6"/>
    <w:rsid w:val="00EA3793"/>
    <w:rsid w:val="00EA3C36"/>
    <w:rsid w:val="00EA428C"/>
    <w:rsid w:val="00EA45E6"/>
    <w:rsid w:val="00EA4718"/>
    <w:rsid w:val="00EA4AFF"/>
    <w:rsid w:val="00EA5932"/>
    <w:rsid w:val="00EA5ADA"/>
    <w:rsid w:val="00EA5F50"/>
    <w:rsid w:val="00EA618A"/>
    <w:rsid w:val="00EA6A7A"/>
    <w:rsid w:val="00EA6B2C"/>
    <w:rsid w:val="00EA6B44"/>
    <w:rsid w:val="00EA6B6A"/>
    <w:rsid w:val="00EA6CAF"/>
    <w:rsid w:val="00EA6E84"/>
    <w:rsid w:val="00EA6E88"/>
    <w:rsid w:val="00EA7055"/>
    <w:rsid w:val="00EA7C59"/>
    <w:rsid w:val="00EB00D7"/>
    <w:rsid w:val="00EB04E4"/>
    <w:rsid w:val="00EB06F3"/>
    <w:rsid w:val="00EB0B6A"/>
    <w:rsid w:val="00EB152C"/>
    <w:rsid w:val="00EB1C11"/>
    <w:rsid w:val="00EB254B"/>
    <w:rsid w:val="00EB2833"/>
    <w:rsid w:val="00EB3112"/>
    <w:rsid w:val="00EB3B5B"/>
    <w:rsid w:val="00EB3CFE"/>
    <w:rsid w:val="00EB3FB2"/>
    <w:rsid w:val="00EB41F2"/>
    <w:rsid w:val="00EB4377"/>
    <w:rsid w:val="00EB5500"/>
    <w:rsid w:val="00EB5705"/>
    <w:rsid w:val="00EB5B7B"/>
    <w:rsid w:val="00EB6044"/>
    <w:rsid w:val="00EB6249"/>
    <w:rsid w:val="00EB6798"/>
    <w:rsid w:val="00EB69AD"/>
    <w:rsid w:val="00EB7F57"/>
    <w:rsid w:val="00EC01F8"/>
    <w:rsid w:val="00EC0686"/>
    <w:rsid w:val="00EC1878"/>
    <w:rsid w:val="00EC1BCA"/>
    <w:rsid w:val="00EC1DA2"/>
    <w:rsid w:val="00EC1F29"/>
    <w:rsid w:val="00EC22DC"/>
    <w:rsid w:val="00EC23A5"/>
    <w:rsid w:val="00EC341E"/>
    <w:rsid w:val="00EC5088"/>
    <w:rsid w:val="00EC514B"/>
    <w:rsid w:val="00EC570A"/>
    <w:rsid w:val="00EC5784"/>
    <w:rsid w:val="00EC5CA0"/>
    <w:rsid w:val="00EC5D88"/>
    <w:rsid w:val="00EC6613"/>
    <w:rsid w:val="00EC6761"/>
    <w:rsid w:val="00EC6F40"/>
    <w:rsid w:val="00EC7210"/>
    <w:rsid w:val="00EC74D8"/>
    <w:rsid w:val="00EC7661"/>
    <w:rsid w:val="00EC7A07"/>
    <w:rsid w:val="00EC7F72"/>
    <w:rsid w:val="00EC7F79"/>
    <w:rsid w:val="00ED0462"/>
    <w:rsid w:val="00ED0E10"/>
    <w:rsid w:val="00ED12A9"/>
    <w:rsid w:val="00ED15C7"/>
    <w:rsid w:val="00ED185F"/>
    <w:rsid w:val="00ED23AE"/>
    <w:rsid w:val="00ED27C7"/>
    <w:rsid w:val="00ED3179"/>
    <w:rsid w:val="00ED36B6"/>
    <w:rsid w:val="00ED3AC5"/>
    <w:rsid w:val="00ED4CD2"/>
    <w:rsid w:val="00ED4F1A"/>
    <w:rsid w:val="00ED57C6"/>
    <w:rsid w:val="00ED5D06"/>
    <w:rsid w:val="00ED6B94"/>
    <w:rsid w:val="00ED7C17"/>
    <w:rsid w:val="00ED7F56"/>
    <w:rsid w:val="00EE101E"/>
    <w:rsid w:val="00EE1593"/>
    <w:rsid w:val="00EE2116"/>
    <w:rsid w:val="00EE23C6"/>
    <w:rsid w:val="00EE23C7"/>
    <w:rsid w:val="00EE27E9"/>
    <w:rsid w:val="00EE2A1A"/>
    <w:rsid w:val="00EE2E1B"/>
    <w:rsid w:val="00EE2F56"/>
    <w:rsid w:val="00EE2FD0"/>
    <w:rsid w:val="00EE32B8"/>
    <w:rsid w:val="00EE3A2B"/>
    <w:rsid w:val="00EE42DA"/>
    <w:rsid w:val="00EE42FA"/>
    <w:rsid w:val="00EE4324"/>
    <w:rsid w:val="00EE474C"/>
    <w:rsid w:val="00EE479E"/>
    <w:rsid w:val="00EE49A0"/>
    <w:rsid w:val="00EE4F5D"/>
    <w:rsid w:val="00EE507D"/>
    <w:rsid w:val="00EE51EE"/>
    <w:rsid w:val="00EE5A50"/>
    <w:rsid w:val="00EE6DCE"/>
    <w:rsid w:val="00EE7100"/>
    <w:rsid w:val="00EE763B"/>
    <w:rsid w:val="00EE76D2"/>
    <w:rsid w:val="00EE78C7"/>
    <w:rsid w:val="00EE7DA1"/>
    <w:rsid w:val="00EE7DE3"/>
    <w:rsid w:val="00EF023C"/>
    <w:rsid w:val="00EF0785"/>
    <w:rsid w:val="00EF0892"/>
    <w:rsid w:val="00EF1443"/>
    <w:rsid w:val="00EF152E"/>
    <w:rsid w:val="00EF1964"/>
    <w:rsid w:val="00EF1C78"/>
    <w:rsid w:val="00EF1FB9"/>
    <w:rsid w:val="00EF210C"/>
    <w:rsid w:val="00EF23F3"/>
    <w:rsid w:val="00EF25A5"/>
    <w:rsid w:val="00EF268F"/>
    <w:rsid w:val="00EF2746"/>
    <w:rsid w:val="00EF2ACF"/>
    <w:rsid w:val="00EF42BB"/>
    <w:rsid w:val="00EF436D"/>
    <w:rsid w:val="00EF486A"/>
    <w:rsid w:val="00EF4AA6"/>
    <w:rsid w:val="00EF4F5C"/>
    <w:rsid w:val="00EF4FBA"/>
    <w:rsid w:val="00EF55EB"/>
    <w:rsid w:val="00EF5ECF"/>
    <w:rsid w:val="00EF690E"/>
    <w:rsid w:val="00EF6956"/>
    <w:rsid w:val="00EF6A2B"/>
    <w:rsid w:val="00EF6CA0"/>
    <w:rsid w:val="00EF6E50"/>
    <w:rsid w:val="00EF7424"/>
    <w:rsid w:val="00EF7715"/>
    <w:rsid w:val="00EF79D4"/>
    <w:rsid w:val="00F0059C"/>
    <w:rsid w:val="00F006EB"/>
    <w:rsid w:val="00F00995"/>
    <w:rsid w:val="00F00FCE"/>
    <w:rsid w:val="00F0144C"/>
    <w:rsid w:val="00F01B3E"/>
    <w:rsid w:val="00F02795"/>
    <w:rsid w:val="00F02824"/>
    <w:rsid w:val="00F034B2"/>
    <w:rsid w:val="00F0350B"/>
    <w:rsid w:val="00F03A65"/>
    <w:rsid w:val="00F03B43"/>
    <w:rsid w:val="00F04043"/>
    <w:rsid w:val="00F04EAE"/>
    <w:rsid w:val="00F04F38"/>
    <w:rsid w:val="00F053BD"/>
    <w:rsid w:val="00F05459"/>
    <w:rsid w:val="00F059BF"/>
    <w:rsid w:val="00F06123"/>
    <w:rsid w:val="00F063CE"/>
    <w:rsid w:val="00F065E0"/>
    <w:rsid w:val="00F066EC"/>
    <w:rsid w:val="00F06D07"/>
    <w:rsid w:val="00F0723B"/>
    <w:rsid w:val="00F07A08"/>
    <w:rsid w:val="00F07B4C"/>
    <w:rsid w:val="00F07B8C"/>
    <w:rsid w:val="00F105B3"/>
    <w:rsid w:val="00F107DC"/>
    <w:rsid w:val="00F110C8"/>
    <w:rsid w:val="00F1144E"/>
    <w:rsid w:val="00F1179E"/>
    <w:rsid w:val="00F118C5"/>
    <w:rsid w:val="00F12947"/>
    <w:rsid w:val="00F12E7D"/>
    <w:rsid w:val="00F1301E"/>
    <w:rsid w:val="00F13120"/>
    <w:rsid w:val="00F133D0"/>
    <w:rsid w:val="00F13D19"/>
    <w:rsid w:val="00F142BE"/>
    <w:rsid w:val="00F14405"/>
    <w:rsid w:val="00F1452F"/>
    <w:rsid w:val="00F14FCB"/>
    <w:rsid w:val="00F15219"/>
    <w:rsid w:val="00F152BC"/>
    <w:rsid w:val="00F15576"/>
    <w:rsid w:val="00F1640C"/>
    <w:rsid w:val="00F16654"/>
    <w:rsid w:val="00F169A1"/>
    <w:rsid w:val="00F16FB4"/>
    <w:rsid w:val="00F17380"/>
    <w:rsid w:val="00F1772A"/>
    <w:rsid w:val="00F17872"/>
    <w:rsid w:val="00F1792A"/>
    <w:rsid w:val="00F17FFE"/>
    <w:rsid w:val="00F20181"/>
    <w:rsid w:val="00F20500"/>
    <w:rsid w:val="00F2099F"/>
    <w:rsid w:val="00F20DA9"/>
    <w:rsid w:val="00F21192"/>
    <w:rsid w:val="00F212B3"/>
    <w:rsid w:val="00F212D6"/>
    <w:rsid w:val="00F2187A"/>
    <w:rsid w:val="00F219B2"/>
    <w:rsid w:val="00F21B1B"/>
    <w:rsid w:val="00F21E72"/>
    <w:rsid w:val="00F21F9A"/>
    <w:rsid w:val="00F22A95"/>
    <w:rsid w:val="00F22D0E"/>
    <w:rsid w:val="00F23594"/>
    <w:rsid w:val="00F239CF"/>
    <w:rsid w:val="00F23A3B"/>
    <w:rsid w:val="00F23B7F"/>
    <w:rsid w:val="00F23EEE"/>
    <w:rsid w:val="00F242A9"/>
    <w:rsid w:val="00F2491F"/>
    <w:rsid w:val="00F24DA6"/>
    <w:rsid w:val="00F25054"/>
    <w:rsid w:val="00F262E1"/>
    <w:rsid w:val="00F26C74"/>
    <w:rsid w:val="00F26F26"/>
    <w:rsid w:val="00F272DD"/>
    <w:rsid w:val="00F27A74"/>
    <w:rsid w:val="00F302B0"/>
    <w:rsid w:val="00F31124"/>
    <w:rsid w:val="00F3116D"/>
    <w:rsid w:val="00F31332"/>
    <w:rsid w:val="00F320DC"/>
    <w:rsid w:val="00F33493"/>
    <w:rsid w:val="00F339C4"/>
    <w:rsid w:val="00F33A5A"/>
    <w:rsid w:val="00F344A4"/>
    <w:rsid w:val="00F34C70"/>
    <w:rsid w:val="00F36C93"/>
    <w:rsid w:val="00F36D92"/>
    <w:rsid w:val="00F37353"/>
    <w:rsid w:val="00F37AE4"/>
    <w:rsid w:val="00F40447"/>
    <w:rsid w:val="00F40560"/>
    <w:rsid w:val="00F40944"/>
    <w:rsid w:val="00F40ECC"/>
    <w:rsid w:val="00F42691"/>
    <w:rsid w:val="00F4285F"/>
    <w:rsid w:val="00F43072"/>
    <w:rsid w:val="00F43317"/>
    <w:rsid w:val="00F43417"/>
    <w:rsid w:val="00F43472"/>
    <w:rsid w:val="00F43695"/>
    <w:rsid w:val="00F43A73"/>
    <w:rsid w:val="00F43B37"/>
    <w:rsid w:val="00F44289"/>
    <w:rsid w:val="00F443D6"/>
    <w:rsid w:val="00F44685"/>
    <w:rsid w:val="00F45485"/>
    <w:rsid w:val="00F45732"/>
    <w:rsid w:val="00F457D7"/>
    <w:rsid w:val="00F46064"/>
    <w:rsid w:val="00F471C9"/>
    <w:rsid w:val="00F478A5"/>
    <w:rsid w:val="00F50411"/>
    <w:rsid w:val="00F50C1E"/>
    <w:rsid w:val="00F51015"/>
    <w:rsid w:val="00F5105E"/>
    <w:rsid w:val="00F51145"/>
    <w:rsid w:val="00F51544"/>
    <w:rsid w:val="00F51C84"/>
    <w:rsid w:val="00F522F9"/>
    <w:rsid w:val="00F52519"/>
    <w:rsid w:val="00F5261D"/>
    <w:rsid w:val="00F52B56"/>
    <w:rsid w:val="00F52D77"/>
    <w:rsid w:val="00F5395C"/>
    <w:rsid w:val="00F54200"/>
    <w:rsid w:val="00F54405"/>
    <w:rsid w:val="00F54A95"/>
    <w:rsid w:val="00F54AA7"/>
    <w:rsid w:val="00F55112"/>
    <w:rsid w:val="00F57D72"/>
    <w:rsid w:val="00F57FC4"/>
    <w:rsid w:val="00F60069"/>
    <w:rsid w:val="00F60221"/>
    <w:rsid w:val="00F609AC"/>
    <w:rsid w:val="00F60C6E"/>
    <w:rsid w:val="00F6200E"/>
    <w:rsid w:val="00F624D1"/>
    <w:rsid w:val="00F62FAD"/>
    <w:rsid w:val="00F63B1C"/>
    <w:rsid w:val="00F64310"/>
    <w:rsid w:val="00F64FC0"/>
    <w:rsid w:val="00F65126"/>
    <w:rsid w:val="00F656F4"/>
    <w:rsid w:val="00F65705"/>
    <w:rsid w:val="00F65D01"/>
    <w:rsid w:val="00F65E08"/>
    <w:rsid w:val="00F66114"/>
    <w:rsid w:val="00F667B8"/>
    <w:rsid w:val="00F668CB"/>
    <w:rsid w:val="00F66B9F"/>
    <w:rsid w:val="00F66BFB"/>
    <w:rsid w:val="00F6726F"/>
    <w:rsid w:val="00F678E5"/>
    <w:rsid w:val="00F67B7B"/>
    <w:rsid w:val="00F67DCE"/>
    <w:rsid w:val="00F7002B"/>
    <w:rsid w:val="00F70302"/>
    <w:rsid w:val="00F707C1"/>
    <w:rsid w:val="00F70A6A"/>
    <w:rsid w:val="00F7107F"/>
    <w:rsid w:val="00F71654"/>
    <w:rsid w:val="00F716B3"/>
    <w:rsid w:val="00F71D97"/>
    <w:rsid w:val="00F71FF9"/>
    <w:rsid w:val="00F721FB"/>
    <w:rsid w:val="00F7263F"/>
    <w:rsid w:val="00F73984"/>
    <w:rsid w:val="00F73F48"/>
    <w:rsid w:val="00F741E8"/>
    <w:rsid w:val="00F741EC"/>
    <w:rsid w:val="00F74E6D"/>
    <w:rsid w:val="00F74FA4"/>
    <w:rsid w:val="00F755F0"/>
    <w:rsid w:val="00F75E6D"/>
    <w:rsid w:val="00F76419"/>
    <w:rsid w:val="00F76463"/>
    <w:rsid w:val="00F764D3"/>
    <w:rsid w:val="00F76F04"/>
    <w:rsid w:val="00F76F8B"/>
    <w:rsid w:val="00F76F97"/>
    <w:rsid w:val="00F802EE"/>
    <w:rsid w:val="00F8071B"/>
    <w:rsid w:val="00F80C7B"/>
    <w:rsid w:val="00F80E4A"/>
    <w:rsid w:val="00F81DC4"/>
    <w:rsid w:val="00F82088"/>
    <w:rsid w:val="00F820FA"/>
    <w:rsid w:val="00F8245C"/>
    <w:rsid w:val="00F82469"/>
    <w:rsid w:val="00F82B22"/>
    <w:rsid w:val="00F82B32"/>
    <w:rsid w:val="00F831CC"/>
    <w:rsid w:val="00F83E1F"/>
    <w:rsid w:val="00F83FB7"/>
    <w:rsid w:val="00F8400C"/>
    <w:rsid w:val="00F8406F"/>
    <w:rsid w:val="00F84AAF"/>
    <w:rsid w:val="00F84C6F"/>
    <w:rsid w:val="00F84E22"/>
    <w:rsid w:val="00F85174"/>
    <w:rsid w:val="00F8548D"/>
    <w:rsid w:val="00F85C9E"/>
    <w:rsid w:val="00F85D83"/>
    <w:rsid w:val="00F85D89"/>
    <w:rsid w:val="00F85E78"/>
    <w:rsid w:val="00F8691A"/>
    <w:rsid w:val="00F86CFF"/>
    <w:rsid w:val="00F86D60"/>
    <w:rsid w:val="00F86FB2"/>
    <w:rsid w:val="00F86FC1"/>
    <w:rsid w:val="00F8705E"/>
    <w:rsid w:val="00F8716A"/>
    <w:rsid w:val="00F873F7"/>
    <w:rsid w:val="00F87B99"/>
    <w:rsid w:val="00F87E6E"/>
    <w:rsid w:val="00F90771"/>
    <w:rsid w:val="00F90CFD"/>
    <w:rsid w:val="00F91264"/>
    <w:rsid w:val="00F916BD"/>
    <w:rsid w:val="00F92408"/>
    <w:rsid w:val="00F92417"/>
    <w:rsid w:val="00F92F16"/>
    <w:rsid w:val="00F93290"/>
    <w:rsid w:val="00F937AD"/>
    <w:rsid w:val="00F93C1F"/>
    <w:rsid w:val="00F94049"/>
    <w:rsid w:val="00F945E4"/>
    <w:rsid w:val="00F94632"/>
    <w:rsid w:val="00F94AA9"/>
    <w:rsid w:val="00F94F5A"/>
    <w:rsid w:val="00F95F07"/>
    <w:rsid w:val="00F967A4"/>
    <w:rsid w:val="00F96828"/>
    <w:rsid w:val="00F96942"/>
    <w:rsid w:val="00F96DD2"/>
    <w:rsid w:val="00F96E25"/>
    <w:rsid w:val="00F97E09"/>
    <w:rsid w:val="00FA029C"/>
    <w:rsid w:val="00FA08C4"/>
    <w:rsid w:val="00FA0FCA"/>
    <w:rsid w:val="00FA16BF"/>
    <w:rsid w:val="00FA17E4"/>
    <w:rsid w:val="00FA1ADC"/>
    <w:rsid w:val="00FA1C2D"/>
    <w:rsid w:val="00FA215E"/>
    <w:rsid w:val="00FA29D1"/>
    <w:rsid w:val="00FA30A4"/>
    <w:rsid w:val="00FA31CE"/>
    <w:rsid w:val="00FA3299"/>
    <w:rsid w:val="00FA32E3"/>
    <w:rsid w:val="00FA3578"/>
    <w:rsid w:val="00FA37A0"/>
    <w:rsid w:val="00FA3D46"/>
    <w:rsid w:val="00FA40D1"/>
    <w:rsid w:val="00FA42E9"/>
    <w:rsid w:val="00FA4BDF"/>
    <w:rsid w:val="00FA4E87"/>
    <w:rsid w:val="00FA57C3"/>
    <w:rsid w:val="00FA5993"/>
    <w:rsid w:val="00FA5B67"/>
    <w:rsid w:val="00FA624F"/>
    <w:rsid w:val="00FA63FF"/>
    <w:rsid w:val="00FA6660"/>
    <w:rsid w:val="00FA6D19"/>
    <w:rsid w:val="00FA6DB8"/>
    <w:rsid w:val="00FA6FEA"/>
    <w:rsid w:val="00FA7106"/>
    <w:rsid w:val="00FA719E"/>
    <w:rsid w:val="00FA7267"/>
    <w:rsid w:val="00FA7345"/>
    <w:rsid w:val="00FA74EE"/>
    <w:rsid w:val="00FA75D8"/>
    <w:rsid w:val="00FA78BB"/>
    <w:rsid w:val="00FB0187"/>
    <w:rsid w:val="00FB0256"/>
    <w:rsid w:val="00FB0291"/>
    <w:rsid w:val="00FB0441"/>
    <w:rsid w:val="00FB0690"/>
    <w:rsid w:val="00FB06F6"/>
    <w:rsid w:val="00FB113A"/>
    <w:rsid w:val="00FB14D3"/>
    <w:rsid w:val="00FB154B"/>
    <w:rsid w:val="00FB1AFE"/>
    <w:rsid w:val="00FB2144"/>
    <w:rsid w:val="00FB245E"/>
    <w:rsid w:val="00FB2545"/>
    <w:rsid w:val="00FB3379"/>
    <w:rsid w:val="00FB38DA"/>
    <w:rsid w:val="00FB48CB"/>
    <w:rsid w:val="00FB48D0"/>
    <w:rsid w:val="00FB4E79"/>
    <w:rsid w:val="00FB539A"/>
    <w:rsid w:val="00FB5DF7"/>
    <w:rsid w:val="00FB5EB2"/>
    <w:rsid w:val="00FB5F4B"/>
    <w:rsid w:val="00FB62C0"/>
    <w:rsid w:val="00FB7418"/>
    <w:rsid w:val="00FB744B"/>
    <w:rsid w:val="00FB74A9"/>
    <w:rsid w:val="00FB7928"/>
    <w:rsid w:val="00FB7B15"/>
    <w:rsid w:val="00FB7CAE"/>
    <w:rsid w:val="00FB7EFA"/>
    <w:rsid w:val="00FC003C"/>
    <w:rsid w:val="00FC010C"/>
    <w:rsid w:val="00FC0F4C"/>
    <w:rsid w:val="00FC1131"/>
    <w:rsid w:val="00FC1430"/>
    <w:rsid w:val="00FC156B"/>
    <w:rsid w:val="00FC2046"/>
    <w:rsid w:val="00FC27C9"/>
    <w:rsid w:val="00FC280E"/>
    <w:rsid w:val="00FC2D26"/>
    <w:rsid w:val="00FC2D9A"/>
    <w:rsid w:val="00FC3172"/>
    <w:rsid w:val="00FC3237"/>
    <w:rsid w:val="00FC325B"/>
    <w:rsid w:val="00FC33C9"/>
    <w:rsid w:val="00FC3CEC"/>
    <w:rsid w:val="00FC3F46"/>
    <w:rsid w:val="00FC4427"/>
    <w:rsid w:val="00FC4700"/>
    <w:rsid w:val="00FC52BC"/>
    <w:rsid w:val="00FC5545"/>
    <w:rsid w:val="00FC5B9E"/>
    <w:rsid w:val="00FC6114"/>
    <w:rsid w:val="00FC6D53"/>
    <w:rsid w:val="00FC7424"/>
    <w:rsid w:val="00FC791D"/>
    <w:rsid w:val="00FC7C69"/>
    <w:rsid w:val="00FD0332"/>
    <w:rsid w:val="00FD03C7"/>
    <w:rsid w:val="00FD0D68"/>
    <w:rsid w:val="00FD0EA2"/>
    <w:rsid w:val="00FD1E18"/>
    <w:rsid w:val="00FD240B"/>
    <w:rsid w:val="00FD2B25"/>
    <w:rsid w:val="00FD2DD1"/>
    <w:rsid w:val="00FD3771"/>
    <w:rsid w:val="00FD3857"/>
    <w:rsid w:val="00FD39D1"/>
    <w:rsid w:val="00FD3A73"/>
    <w:rsid w:val="00FD3AD3"/>
    <w:rsid w:val="00FD3B39"/>
    <w:rsid w:val="00FD439A"/>
    <w:rsid w:val="00FD439C"/>
    <w:rsid w:val="00FD4674"/>
    <w:rsid w:val="00FD49EE"/>
    <w:rsid w:val="00FD4F03"/>
    <w:rsid w:val="00FD5366"/>
    <w:rsid w:val="00FD5A3F"/>
    <w:rsid w:val="00FD5EA9"/>
    <w:rsid w:val="00FD63DF"/>
    <w:rsid w:val="00FD6583"/>
    <w:rsid w:val="00FD70B2"/>
    <w:rsid w:val="00FD70C6"/>
    <w:rsid w:val="00FD7376"/>
    <w:rsid w:val="00FD765D"/>
    <w:rsid w:val="00FE038A"/>
    <w:rsid w:val="00FE03E1"/>
    <w:rsid w:val="00FE0FF1"/>
    <w:rsid w:val="00FE1056"/>
    <w:rsid w:val="00FE13BB"/>
    <w:rsid w:val="00FE1545"/>
    <w:rsid w:val="00FE17F0"/>
    <w:rsid w:val="00FE1AF3"/>
    <w:rsid w:val="00FE315D"/>
    <w:rsid w:val="00FE435F"/>
    <w:rsid w:val="00FE4458"/>
    <w:rsid w:val="00FE587F"/>
    <w:rsid w:val="00FE6121"/>
    <w:rsid w:val="00FE6590"/>
    <w:rsid w:val="00FE6699"/>
    <w:rsid w:val="00FE7434"/>
    <w:rsid w:val="00FE7F39"/>
    <w:rsid w:val="00FE7F9B"/>
    <w:rsid w:val="00FF09BF"/>
    <w:rsid w:val="00FF0D4D"/>
    <w:rsid w:val="00FF0F0D"/>
    <w:rsid w:val="00FF1235"/>
    <w:rsid w:val="00FF1283"/>
    <w:rsid w:val="00FF3233"/>
    <w:rsid w:val="00FF35F0"/>
    <w:rsid w:val="00FF3762"/>
    <w:rsid w:val="00FF3CDF"/>
    <w:rsid w:val="00FF3DA9"/>
    <w:rsid w:val="00FF448A"/>
    <w:rsid w:val="00FF481A"/>
    <w:rsid w:val="00FF4F24"/>
    <w:rsid w:val="00FF5243"/>
    <w:rsid w:val="00FF5968"/>
    <w:rsid w:val="00FF5CE9"/>
    <w:rsid w:val="00FF5D54"/>
    <w:rsid w:val="00FF6616"/>
    <w:rsid w:val="00FF70DC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45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54D6"/>
    <w:pPr>
      <w:jc w:val="both"/>
    </w:pPr>
    <w:rPr>
      <w:rFonts w:ascii="Times New Roman" w:eastAsia="Courier New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E27CC5"/>
    <w:pPr>
      <w:keepNext/>
      <w:keepLines/>
      <w:numPr>
        <w:numId w:val="4"/>
      </w:numPr>
      <w:spacing w:before="120" w:after="120" w:line="578" w:lineRule="auto"/>
      <w:outlineLvl w:val="0"/>
    </w:pPr>
    <w:rPr>
      <w:rFonts w:eastAsia="华文仿宋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qFormat/>
    <w:rsid w:val="00CE6454"/>
    <w:pPr>
      <w:keepNext/>
      <w:keepLines/>
      <w:numPr>
        <w:ilvl w:val="1"/>
        <w:numId w:val="4"/>
      </w:numPr>
      <w:spacing w:before="120" w:after="120" w:line="415" w:lineRule="auto"/>
      <w:outlineLvl w:val="1"/>
    </w:pPr>
    <w:rPr>
      <w:rFonts w:eastAsia="华文楷体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95DBE"/>
    <w:pPr>
      <w:keepNext/>
      <w:keepLines/>
      <w:numPr>
        <w:ilvl w:val="2"/>
        <w:numId w:val="4"/>
      </w:numPr>
      <w:spacing w:before="60" w:after="60" w:line="415" w:lineRule="auto"/>
      <w:outlineLvl w:val="2"/>
    </w:pPr>
    <w:rPr>
      <w:rFonts w:eastAsia="黑体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qFormat/>
    <w:rsid w:val="00F1772A"/>
    <w:pPr>
      <w:keepNext/>
      <w:keepLines/>
      <w:numPr>
        <w:ilvl w:val="3"/>
        <w:numId w:val="4"/>
      </w:numPr>
      <w:spacing w:before="60" w:after="60"/>
      <w:outlineLvl w:val="3"/>
    </w:pPr>
    <w:rPr>
      <w:rFonts w:eastAsia="黑体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4F3712"/>
    <w:pPr>
      <w:keepNext/>
      <w:keepLines/>
      <w:numPr>
        <w:ilvl w:val="4"/>
        <w:numId w:val="4"/>
      </w:numPr>
      <w:spacing w:before="60" w:after="60" w:line="360" w:lineRule="auto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rsid w:val="00E27CC5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rsid w:val="00E27CC5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"/>
    <w:rsid w:val="00E27CC5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Heading9">
    <w:name w:val="heading 9"/>
    <w:basedOn w:val="Normal"/>
    <w:next w:val="Normal"/>
    <w:link w:val="Heading9Char"/>
    <w:uiPriority w:val="9"/>
    <w:rsid w:val="00E27CC5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7CC5"/>
    <w:rPr>
      <w:rFonts w:ascii="Times New Roman" w:eastAsia="华文仿宋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CE6454"/>
    <w:rPr>
      <w:rFonts w:ascii="Times New Roman" w:eastAsia="华文楷体" w:hAnsi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95DBE"/>
    <w:rPr>
      <w:rFonts w:ascii="Times New Roman" w:eastAsia="黑体" w:hAnsi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F1772A"/>
    <w:rPr>
      <w:rFonts w:ascii="Times New Roman" w:eastAsia="黑体" w:hAnsi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F3712"/>
    <w:rPr>
      <w:rFonts w:ascii="Times New Roman" w:eastAsia="Courier New" w:hAnsi="Times New Roman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64B12"/>
    <w:rPr>
      <w:rFonts w:ascii="Cambria" w:eastAsia="Courier New" w:hAnsi="Cambria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A64B12"/>
    <w:rPr>
      <w:rFonts w:ascii="Times New Roman" w:eastAsia="Courier New" w:hAnsi="Times New Roman"/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rsid w:val="00A64B12"/>
    <w:rPr>
      <w:rFonts w:ascii="Cambria" w:eastAsia="Courier New" w:hAnsi="Cambria"/>
    </w:rPr>
  </w:style>
  <w:style w:type="character" w:customStyle="1" w:styleId="Heading9Char">
    <w:name w:val="Heading 9 Char"/>
    <w:basedOn w:val="DefaultParagraphFont"/>
    <w:link w:val="Heading9"/>
    <w:uiPriority w:val="9"/>
    <w:rsid w:val="00A64B12"/>
    <w:rPr>
      <w:rFonts w:ascii="Cambria" w:eastAsia="Courier New" w:hAnsi="Cambria"/>
      <w:sz w:val="22"/>
      <w:szCs w:val="21"/>
    </w:rPr>
  </w:style>
  <w:style w:type="numbering" w:styleId="1ai">
    <w:name w:val="Outline List 1"/>
    <w:basedOn w:val="NoList"/>
    <w:uiPriority w:val="99"/>
    <w:semiHidden/>
    <w:unhideWhenUsed/>
    <w:rsid w:val="00D7179E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7179E"/>
    <w:pPr>
      <w:numPr>
        <w:numId w:val="3"/>
      </w:numPr>
    </w:pPr>
  </w:style>
  <w:style w:type="paragraph" w:customStyle="1" w:styleId="a0">
    <w:name w:val="例程代码（无行号）"/>
    <w:basedOn w:val="Normal"/>
    <w:link w:val="Char"/>
    <w:qFormat/>
    <w:rsid w:val="009F7397"/>
    <w:pPr>
      <w:shd w:val="clear" w:color="auto" w:fill="E0E0E0"/>
      <w:ind w:firstLine="420"/>
    </w:pPr>
    <w:rPr>
      <w:rFonts w:ascii="Courier New" w:hAnsi="Courier New"/>
      <w:szCs w:val="18"/>
      <w:shd w:val="clear" w:color="auto" w:fill="E0E0E0"/>
    </w:rPr>
  </w:style>
  <w:style w:type="character" w:customStyle="1" w:styleId="Char">
    <w:name w:val="例程代码（无行号） Char"/>
    <w:basedOn w:val="DefaultParagraphFont"/>
    <w:link w:val="a0"/>
    <w:rsid w:val="009F7397"/>
    <w:rPr>
      <w:rFonts w:ascii="Courier New" w:hAnsi="Courier New"/>
      <w:kern w:val="2"/>
      <w:sz w:val="22"/>
      <w:szCs w:val="18"/>
      <w:shd w:val="clear" w:color="auto" w:fill="E0E0E0"/>
    </w:rPr>
  </w:style>
  <w:style w:type="paragraph" w:customStyle="1" w:styleId="a">
    <w:name w:val="例程代码（带行号）"/>
    <w:basedOn w:val="Normal"/>
    <w:rsid w:val="00A64B12"/>
    <w:pPr>
      <w:numPr>
        <w:numId w:val="1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1">
    <w:name w:val="HTML 预设格式 Char1"/>
    <w:basedOn w:val="DefaultParagraphFont"/>
    <w:uiPriority w:val="99"/>
    <w:semiHidden/>
    <w:rsid w:val="00307968"/>
    <w:rPr>
      <w:rFonts w:ascii="Courier New" w:hAnsi="Courier New" w:cs="Courier New"/>
      <w:kern w:val="2"/>
    </w:rPr>
  </w:style>
  <w:style w:type="table" w:styleId="TableGrid">
    <w:name w:val="Table Grid"/>
    <w:basedOn w:val="TableNormal"/>
    <w:qFormat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character" w:styleId="FollowedHyperlink">
    <w:name w:val="FollowedHyperlink"/>
    <w:basedOn w:val="DefaultParagraphFont"/>
    <w:uiPriority w:val="99"/>
    <w:unhideWhenUsed/>
    <w:rsid w:val="008F410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E7C6D"/>
    <w:rPr>
      <w:sz w:val="22"/>
      <w:szCs w:val="22"/>
    </w:rPr>
  </w:style>
  <w:style w:type="table" w:styleId="GridTable4-Accent1">
    <w:name w:val="Grid Table 4 Accent 1"/>
    <w:basedOn w:val="TableNormal"/>
    <w:uiPriority w:val="49"/>
    <w:rsid w:val="002B54F0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0512EC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uiPriority w:val="20"/>
    <w:rsid w:val="00552F39"/>
    <w:rPr>
      <w:rFonts w:ascii="微软雅黑" w:eastAsia="微软雅黑" w:hAnsi="微软雅黑"/>
      <w:i/>
      <w:iCs/>
    </w:rPr>
  </w:style>
  <w:style w:type="character" w:styleId="IntenseEmphasis">
    <w:name w:val="Intense Emphasis"/>
    <w:basedOn w:val="DefaultParagraphFont"/>
    <w:uiPriority w:val="21"/>
    <w:rsid w:val="00552F3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552F3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552F39"/>
    <w:rPr>
      <w:b/>
      <w:bCs/>
      <w:smallCaps/>
      <w:color w:val="C0504D" w:themeColor="accent2"/>
      <w:spacing w:val="5"/>
      <w:u w:val="single"/>
    </w:rPr>
  </w:style>
  <w:style w:type="numbering" w:customStyle="1" w:styleId="1">
    <w:name w:val="无列表1"/>
    <w:next w:val="NoList"/>
    <w:uiPriority w:val="99"/>
    <w:semiHidden/>
    <w:unhideWhenUsed/>
    <w:rsid w:val="006C3308"/>
  </w:style>
  <w:style w:type="table" w:customStyle="1" w:styleId="10">
    <w:name w:val="网格型1"/>
    <w:basedOn w:val="TableNormal"/>
    <w:next w:val="TableGrid"/>
    <w:uiPriority w:val="59"/>
    <w:rsid w:val="006C3308"/>
    <w:rPr>
      <w:rFonts w:asciiTheme="minorHAnsi" w:eastAsiaTheme="minorEastAsia" w:hAnsiTheme="minorHAnsi" w:cstheme="minorBidi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6C3308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rsid w:val="008B01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94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2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24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6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0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9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0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4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4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1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00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7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17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11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9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276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86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29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53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0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42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2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3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4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28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0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0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7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25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2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6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3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7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0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1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90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8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8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5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1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5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95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35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78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3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2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8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800">
          <w:marLeft w:val="14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886">
          <w:marLeft w:val="14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5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61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9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65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7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1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8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6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5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87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84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3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5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94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5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3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1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8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60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7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3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64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43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2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3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65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8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4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4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18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62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89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29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36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8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27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42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2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6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02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0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46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4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3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5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9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5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8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7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2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22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27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32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3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209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0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9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7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2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7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6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7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7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75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93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6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5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38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28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4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51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5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7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9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98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72.16.9.203/svn/CBB/trunk/developing/GoCloud/GoInsight_V1.0/project/&#36149;&#24030;&#19977;&#31319;&#35270;&#22270;&#24211;" TargetMode="External"/><Relationship Id="rId21" Type="http://schemas.openxmlformats.org/officeDocument/2006/relationships/hyperlink" Target="http://172.16.9.203:80/svn/CBB/trunk/developing/GoCloud/GoInsight_V1.0/project/&#24191;&#35199;&#30334;&#33394;&#35270;&#22270;&#24211;" TargetMode="External"/><Relationship Id="rId22" Type="http://schemas.openxmlformats.org/officeDocument/2006/relationships/hyperlink" Target="http://172.16.9.203/svn/CBB/trunk/developing/GoCloud/GoInsight_V1.0/project/&#24191;&#24030;&#35270;&#22270;&#24211;/sources" TargetMode="External"/><Relationship Id="rId23" Type="http://schemas.openxmlformats.org/officeDocument/2006/relationships/hyperlink" Target="http://172.16.9.203/svn/CBB/trunk/developing/GoCloud/GoInsight_V1.0/src/AccessServer_LastVersion/ElasticAccessServer" TargetMode="External"/><Relationship Id="rId24" Type="http://schemas.openxmlformats.org/officeDocument/2006/relationships/hyperlink" Target="http://172.16.9.203/svn/CBB/trunk/developing/GoCloud/GoInsight_V1.0/src/AccessServer_LastVersion/SolrAccessServer" TargetMode="External"/><Relationship Id="rId25" Type="http://schemas.openxmlformats.org/officeDocument/2006/relationships/hyperlink" Target="http://172.16.9.203/svn/CBB/trunk/developing/GoCloud/GoInsight_V1.0/project/&#24191;&#24030;&#35270;&#22270;&#24211;/docs/&#34920;&#32467;&#26500;-&#25345;&#32493;&#26356;&#26032;" TargetMode="External"/><Relationship Id="rId26" Type="http://schemas.openxmlformats.org/officeDocument/2006/relationships/hyperlink" Target="http://172.16.9.203/svn/CBB/trunk/developing/GoCloud/GoInsight_V1.0/project/&#24191;&#24030;&#35270;&#22270;&#24211;/sources/algorithmses" TargetMode="External"/><Relationship Id="rId27" Type="http://schemas.openxmlformats.org/officeDocument/2006/relationships/image" Target="media/image1.png"/><Relationship Id="rId28" Type="http://schemas.openxmlformats.org/officeDocument/2006/relationships/hyperlink" Target="http://172.16.9.203/svn/CBB/trunk/developing/GoCloud/GoInsight_V1.0/project/&#24191;&#24030;&#35270;&#22270;&#24211;/docs/&#31639;&#27861;&#21253;-&#20197;&#22270;&#25628;&#22270;" TargetMode="External"/><Relationship Id="rId29" Type="http://schemas.openxmlformats.org/officeDocument/2006/relationships/hyperlink" Target="http://172.16.9.203/svn/CBB/trunk/developing/GoCloud/GoInsight_V1.0/project/&#24191;&#24030;&#35270;&#22270;&#24211;/sources/algorithmse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72.16.9.203/svn/CBB/trunk/developing/GoCloud/GoInsight_V1.0/project/&#24191;&#24030;&#35270;&#22270;&#24211;/docs/" TargetMode="External"/><Relationship Id="rId31" Type="http://schemas.openxmlformats.org/officeDocument/2006/relationships/hyperlink" Target="http://172.16.9.203/svn/CBB/trunk/developing/GoCloud/GoInsight_V1.0/project/&#36196;&#23792;&#22823;&#25968;&#25454;/doc" TargetMode="External"/><Relationship Id="rId32" Type="http://schemas.openxmlformats.org/officeDocument/2006/relationships/hyperlink" Target="http://172.16.9.203/svn/CBB/trunk/developing/GoCloud/GoInsight_V1.0/project/&#36196;&#23792;&#22823;&#25968;&#25454;/HBaseToSolr" TargetMode="External"/><Relationship Id="rId9" Type="http://schemas.openxmlformats.org/officeDocument/2006/relationships/hyperlink" Target="http://172.16.9.203/svn/CBB/trunk/developing/GoCloud/GoSearch/release/&#19977;&#31319;&#20154;&#33080;&#22823;&#25968;&#25454;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72.16.9.203/svn/CBB/trunk/developing/GoCloud/GoSearch/release/&#38182;&#23631;&#20154;&#33080;&#22823;&#25968;&#25454;" TargetMode="External"/><Relationship Id="rId33" Type="http://schemas.openxmlformats.org/officeDocument/2006/relationships/hyperlink" Target="http://172.16.9.203/svn/CBB/trunk/developing/GoCloud/GoInsight_V1.0/project/&#36196;&#23792;&#22823;&#25968;&#25454;/install" TargetMode="External"/><Relationship Id="rId34" Type="http://schemas.openxmlformats.org/officeDocument/2006/relationships/hyperlink" Target="http://172.16.9.203/svn/CBB/trunk/developing/GoCloud/GoInsight_V1.0/project/&#36196;&#23792;&#22823;&#25968;&#25454;/GoSearch" TargetMode="External"/><Relationship Id="rId35" Type="http://schemas.openxmlformats.org/officeDocument/2006/relationships/hyperlink" Target="http://172.16.9.203/svn/CBB/trunk/developing/GoCloud/GoInsight_V1.0/project/&#36196;&#23792;&#22823;&#25968;&#25454;/&#36710;&#36742;/&#28304;&#30721;/&#21326;&#20026;&#29256;&#26412;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72.16.9.203/svn/CBB/trunk/developing/GoCloud/GoSearch/release/&#21888;&#20160;&#20154;&#33080;&#22823;&#25968;&#25454;" TargetMode="External"/><Relationship Id="rId11" Type="http://schemas.openxmlformats.org/officeDocument/2006/relationships/hyperlink" Target="http://172.16.9.203/svn/CBB/trunk/developing/GoCloud/GoSearch/release/&#35270;&#39057;&#38376;&#31105;" TargetMode="External"/><Relationship Id="rId12" Type="http://schemas.openxmlformats.org/officeDocument/2006/relationships/hyperlink" Target="http://172.16.9.203/svn/CBB/trunk/developing/GoCloud/GoSearch/release/&#27827;&#21271;&#31227;&#21160;&#21160;&#29615;&#30417;&#25511;" TargetMode="External"/><Relationship Id="rId13" Type="http://schemas.openxmlformats.org/officeDocument/2006/relationships/hyperlink" Target="http://172.16.9.203/svn/CBB/trunk/developing/GoCloud/GoSearch/release/&#27993;&#27743;&#31227;&#21160;" TargetMode="External"/><Relationship Id="rId14" Type="http://schemas.openxmlformats.org/officeDocument/2006/relationships/hyperlink" Target="http://172.16.9.203/svn/CBB/trunk/developing/GoCloud/GoSearch/release/&#20854;&#20182;&#29256;&#26412;&#30340;GoSearch" TargetMode="External"/><Relationship Id="rId15" Type="http://schemas.openxmlformats.org/officeDocument/2006/relationships/hyperlink" Target="http://172.16.9.203/svn/CBB/trunk/developing/GoCloud/GoInsight_V1.0/project/&#24191;&#24030;&#35270;&#22270;&#24211;/sources/es-feature-compare" TargetMode="External"/><Relationship Id="rId16" Type="http://schemas.openxmlformats.org/officeDocument/2006/relationships/hyperlink" Target="http://172.16.21.153:5601/app/kibana" TargetMode="External"/><Relationship Id="rId17" Type="http://schemas.openxmlformats.org/officeDocument/2006/relationships/hyperlink" Target="http://172.16.9.203/svn/CBB/trunk/developing/GoCloud/GoInsight_V1.0/project/&#25581;&#38451;&#36710;&#36742;&#22823;&#25968;&#25454;/&#28304;&#30721;" TargetMode="External"/><Relationship Id="rId18" Type="http://schemas.openxmlformats.org/officeDocument/2006/relationships/hyperlink" Target="http://172.16.9.203/svn/CBB/trunk/developing/GoCloud/GoInsight_V1.0/project/&#25581;&#38451;&#36710;&#36742;&#22823;&#25968;&#25454;/docs" TargetMode="External"/><Relationship Id="rId19" Type="http://schemas.openxmlformats.org/officeDocument/2006/relationships/hyperlink" Target="http://172.16.9.203/svn/CBB/trunk/developing/GoCloud/GoInsight_V1.0/project/&#23425;&#20065;&#35270;&#22270;&#24211;" TargetMode="External"/><Relationship Id="rId3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alchow/Library/Group%20Containers/UBF8T346G9.Office/User%20Content.localized/Templates.localized/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15AD5-5BDF-DF43-9311-275073486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139</TotalTime>
  <Pages>4</Pages>
  <Words>980</Words>
  <Characters>5589</Characters>
  <Application>Microsoft Macintosh Word</Application>
  <DocSecurity>0</DocSecurity>
  <PresentationFormat/>
  <Lines>46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heal</dc:creator>
  <cp:keywords/>
  <dc:description/>
  <cp:lastModifiedBy>chow heal</cp:lastModifiedBy>
  <cp:revision>110</cp:revision>
  <dcterms:created xsi:type="dcterms:W3CDTF">2019-11-29T05:50:00Z</dcterms:created>
  <dcterms:modified xsi:type="dcterms:W3CDTF">2019-12-03T02:29:00Z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